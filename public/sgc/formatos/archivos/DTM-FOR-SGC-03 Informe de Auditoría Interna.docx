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D531" w14:textId="77777777" w:rsidR="00A17D73" w:rsidRDefault="00FC79EA">
      <w:pPr>
        <w:pStyle w:val="Body"/>
      </w:pPr>
      <w:r>
        <w:t xml:space="preserve"> </w:t>
      </w:r>
    </w:p>
    <w:p w14:paraId="5C6784ED" w14:textId="5EB6AED0" w:rsidR="007353DC" w:rsidRDefault="007353DC" w:rsidP="003C0EEF">
      <w:pPr>
        <w:pStyle w:val="Body"/>
        <w:jc w:val="right"/>
      </w:pPr>
    </w:p>
    <w:p w14:paraId="0A6366EC" w14:textId="77777777" w:rsidR="007353DC" w:rsidRDefault="007353DC">
      <w:pPr>
        <w:pStyle w:val="Body"/>
      </w:pPr>
    </w:p>
    <w:p w14:paraId="227011A6" w14:textId="53DA1414" w:rsidR="00E51F5A" w:rsidRDefault="00E51F5A" w:rsidP="00E51F5A">
      <w:pPr>
        <w:spacing w:line="100" w:lineRule="exact"/>
        <w:rPr>
          <w:rFonts w:ascii="Arial" w:hAnsi="Arial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0"/>
        <w:gridCol w:w="425"/>
        <w:gridCol w:w="425"/>
        <w:gridCol w:w="425"/>
        <w:gridCol w:w="426"/>
        <w:gridCol w:w="425"/>
        <w:gridCol w:w="3680"/>
        <w:gridCol w:w="10"/>
      </w:tblGrid>
      <w:tr w:rsidR="00E51F5A" w:rsidRPr="00AC6AF6" w14:paraId="06690E11" w14:textId="77777777" w:rsidTr="00B12043">
        <w:trPr>
          <w:cantSplit/>
          <w:trHeight w:val="422"/>
          <w:jc w:val="center"/>
        </w:trPr>
        <w:tc>
          <w:tcPr>
            <w:tcW w:w="10206" w:type="dxa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061E3B3" w14:textId="3C69059D" w:rsidR="00E51F5A" w:rsidRPr="00515722" w:rsidRDefault="00CD5E02" w:rsidP="004031DD">
            <w:pPr>
              <w:spacing w:before="120" w:after="120"/>
              <w:jc w:val="center"/>
              <w:rPr>
                <w:rFonts w:ascii="Arial" w:hAnsi="Arial"/>
                <w:b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ACA85F1" wp14:editId="54AF3E4F">
                  <wp:simplePos x="0" y="0"/>
                  <wp:positionH relativeFrom="column">
                    <wp:posOffset>5853430</wp:posOffset>
                  </wp:positionH>
                  <wp:positionV relativeFrom="paragraph">
                    <wp:posOffset>1270</wp:posOffset>
                  </wp:positionV>
                  <wp:extent cx="612775" cy="378460"/>
                  <wp:effectExtent l="0" t="0" r="0" b="2540"/>
                  <wp:wrapTight wrapText="bothSides">
                    <wp:wrapPolygon edited="0">
                      <wp:start x="0" y="0"/>
                      <wp:lineTo x="0" y="20658"/>
                      <wp:lineTo x="20817" y="20658"/>
                      <wp:lineTo x="20817" y="0"/>
                      <wp:lineTo x="0" y="0"/>
                    </wp:wrapPolygon>
                  </wp:wrapTight>
                  <wp:docPr id="18593299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37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1F5A" w:rsidRPr="00515722">
              <w:rPr>
                <w:rFonts w:ascii="Arial" w:hAnsi="Arial"/>
                <w:b/>
                <w:sz w:val="24"/>
                <w:szCs w:val="24"/>
                <w:lang w:val="es-MX"/>
              </w:rPr>
              <w:br w:type="page"/>
            </w:r>
            <w:r w:rsidR="00AC3D11">
              <w:rPr>
                <w:rFonts w:ascii="Arial" w:hAnsi="Arial"/>
                <w:b/>
                <w:sz w:val="24"/>
                <w:szCs w:val="24"/>
                <w:lang w:val="es-MX"/>
              </w:rPr>
              <w:t>INFORME</w:t>
            </w:r>
            <w:r w:rsidR="004031DD" w:rsidRPr="00515722">
              <w:rPr>
                <w:rFonts w:ascii="Arial" w:hAnsi="Arial"/>
                <w:b/>
                <w:sz w:val="24"/>
                <w:szCs w:val="24"/>
                <w:lang w:val="es-MX"/>
              </w:rPr>
              <w:t xml:space="preserve"> DE AUDITORIA INTERNA NO.</w:t>
            </w:r>
            <w:r w:rsidR="00AC6AF6">
              <w:rPr>
                <w:rFonts w:ascii="Arial" w:hAnsi="Arial"/>
                <w:b/>
                <w:sz w:val="24"/>
                <w:szCs w:val="24"/>
                <w:lang w:val="es-MX"/>
              </w:rPr>
              <w:t xml:space="preserve"> </w:t>
            </w:r>
            <w:r w:rsidR="00AC6AF6">
              <w:rPr>
                <w:rFonts w:ascii="Arial" w:hAnsi="Arial"/>
                <w:b/>
                <w:sz w:val="24"/>
                <w:szCs w:val="24"/>
              </w:rPr>
              <w:t>____</w:t>
            </w:r>
            <w:r w:rsidR="004031DD" w:rsidRPr="00515722">
              <w:rPr>
                <w:rFonts w:ascii="Arial" w:hAnsi="Arial"/>
                <w:b/>
                <w:sz w:val="24"/>
                <w:szCs w:val="24"/>
                <w:lang w:val="es-MX"/>
              </w:rPr>
              <w:t xml:space="preserve"> DE </w:t>
            </w:r>
            <w:r w:rsidR="00515722" w:rsidRPr="00515722">
              <w:rPr>
                <w:rFonts w:ascii="Arial" w:hAnsi="Arial"/>
                <w:b/>
                <w:sz w:val="24"/>
                <w:szCs w:val="24"/>
                <w:lang w:val="es-MX"/>
              </w:rPr>
              <w:t>DTM</w:t>
            </w:r>
            <w:r w:rsidR="004031DD" w:rsidRPr="00515722">
              <w:rPr>
                <w:rFonts w:ascii="Arial" w:hAnsi="Arial"/>
                <w:b/>
                <w:sz w:val="24"/>
                <w:szCs w:val="24"/>
                <w:lang w:val="es-MX"/>
              </w:rPr>
              <w:t xml:space="preserve"> </w:t>
            </w:r>
          </w:p>
        </w:tc>
      </w:tr>
      <w:tr w:rsidR="00E51F5A" w14:paraId="5B841890" w14:textId="77777777" w:rsidTr="00E22CEB">
        <w:trPr>
          <w:cantSplit/>
          <w:trHeight w:val="300"/>
          <w:jc w:val="center"/>
        </w:trPr>
        <w:tc>
          <w:tcPr>
            <w:tcW w:w="4390" w:type="dxa"/>
            <w:vMerge w:val="restart"/>
            <w:vAlign w:val="center"/>
          </w:tcPr>
          <w:p w14:paraId="074D52F5" w14:textId="77777777" w:rsidR="00E51F5A" w:rsidRPr="0055042A" w:rsidRDefault="004031DD" w:rsidP="00B12043">
            <w:pPr>
              <w:jc w:val="center"/>
              <w:rPr>
                <w:rFonts w:ascii="Arial" w:hAnsi="Arial"/>
                <w:noProof/>
                <w:sz w:val="24"/>
                <w:szCs w:val="24"/>
              </w:rPr>
            </w:pPr>
            <w:r w:rsidRPr="0055042A">
              <w:rPr>
                <w:rFonts w:ascii="Arial" w:hAnsi="Arial"/>
                <w:b/>
                <w:sz w:val="24"/>
                <w:szCs w:val="24"/>
                <w:lang w:val="fr-FR"/>
              </w:rPr>
              <w:t>CLAUSULAS</w:t>
            </w:r>
          </w:p>
        </w:tc>
        <w:tc>
          <w:tcPr>
            <w:tcW w:w="2126" w:type="dxa"/>
            <w:gridSpan w:val="5"/>
            <w:vAlign w:val="center"/>
          </w:tcPr>
          <w:p w14:paraId="3C743DFF" w14:textId="77777777" w:rsidR="00E51F5A" w:rsidRPr="0055042A" w:rsidRDefault="00E51F5A" w:rsidP="00B12043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55042A">
              <w:rPr>
                <w:rFonts w:ascii="Arial" w:hAnsi="Arial"/>
                <w:b/>
                <w:sz w:val="24"/>
                <w:szCs w:val="24"/>
              </w:rPr>
              <w:t>Result</w:t>
            </w:r>
            <w:r w:rsidR="004031DD" w:rsidRPr="0055042A">
              <w:rPr>
                <w:rFonts w:ascii="Arial" w:hAnsi="Arial"/>
                <w:b/>
                <w:sz w:val="24"/>
                <w:szCs w:val="24"/>
              </w:rPr>
              <w:t>ado</w:t>
            </w:r>
            <w:proofErr w:type="spellEnd"/>
          </w:p>
        </w:tc>
        <w:tc>
          <w:tcPr>
            <w:tcW w:w="3690" w:type="dxa"/>
            <w:gridSpan w:val="2"/>
            <w:vMerge w:val="restart"/>
            <w:vAlign w:val="center"/>
          </w:tcPr>
          <w:p w14:paraId="527B33EE" w14:textId="4A4D5F0A" w:rsidR="00E51F5A" w:rsidRPr="0055042A" w:rsidRDefault="004031DD" w:rsidP="00E22CEB">
            <w:pPr>
              <w:rPr>
                <w:rFonts w:ascii="Arial" w:hAnsi="Arial"/>
                <w:sz w:val="24"/>
                <w:szCs w:val="24"/>
              </w:rPr>
            </w:pPr>
            <w:r w:rsidRPr="0055042A">
              <w:rPr>
                <w:rFonts w:ascii="Arial" w:hAnsi="Arial"/>
                <w:b/>
                <w:sz w:val="24"/>
                <w:szCs w:val="24"/>
              </w:rPr>
              <w:t xml:space="preserve">DESCRIPCION DEL HALLAZO </w:t>
            </w:r>
            <w:r w:rsidR="00E22CEB" w:rsidRPr="0055042A">
              <w:rPr>
                <w:rFonts w:ascii="Arial" w:hAnsi="Arial"/>
                <w:b/>
                <w:sz w:val="24"/>
                <w:szCs w:val="24"/>
              </w:rPr>
              <w:t xml:space="preserve">                 </w:t>
            </w:r>
          </w:p>
        </w:tc>
      </w:tr>
      <w:tr w:rsidR="00E51F5A" w14:paraId="1603E049" w14:textId="77777777" w:rsidTr="00E22CEB">
        <w:trPr>
          <w:cantSplit/>
          <w:trHeight w:val="323"/>
          <w:jc w:val="center"/>
        </w:trPr>
        <w:tc>
          <w:tcPr>
            <w:tcW w:w="4390" w:type="dxa"/>
            <w:vMerge/>
          </w:tcPr>
          <w:p w14:paraId="75AF23C0" w14:textId="77777777" w:rsidR="00E51F5A" w:rsidRDefault="00E51F5A" w:rsidP="00B12043">
            <w:pPr>
              <w:rPr>
                <w:rFonts w:ascii="Arial" w:hAnsi="Arial"/>
                <w:noProof/>
              </w:rPr>
            </w:pPr>
          </w:p>
        </w:tc>
        <w:tc>
          <w:tcPr>
            <w:tcW w:w="425" w:type="dxa"/>
            <w:vAlign w:val="center"/>
          </w:tcPr>
          <w:p w14:paraId="5AFB7BFA" w14:textId="77777777" w:rsidR="00E51F5A" w:rsidRDefault="00E22CEB" w:rsidP="00B120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425" w:type="dxa"/>
            <w:vAlign w:val="center"/>
          </w:tcPr>
          <w:p w14:paraId="7CD01024" w14:textId="77777777" w:rsidR="00E51F5A" w:rsidRDefault="004031DD" w:rsidP="00E6614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</w:t>
            </w:r>
          </w:p>
        </w:tc>
        <w:tc>
          <w:tcPr>
            <w:tcW w:w="425" w:type="dxa"/>
            <w:vAlign w:val="center"/>
          </w:tcPr>
          <w:p w14:paraId="55082B9D" w14:textId="77777777" w:rsidR="00E51F5A" w:rsidRDefault="00E66149" w:rsidP="004031D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  <w:r w:rsidR="004031DD">
              <w:rPr>
                <w:rFonts w:ascii="Arial" w:hAnsi="Arial"/>
              </w:rPr>
              <w:t>E</w:t>
            </w:r>
          </w:p>
        </w:tc>
        <w:tc>
          <w:tcPr>
            <w:tcW w:w="426" w:type="dxa"/>
            <w:vAlign w:val="center"/>
          </w:tcPr>
          <w:p w14:paraId="357E0DA9" w14:textId="77777777" w:rsidR="00E51F5A" w:rsidRDefault="00E51F5A" w:rsidP="00B120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FDEEE40" w14:textId="6D1EA897" w:rsidR="00E51F5A" w:rsidRDefault="000E51EF" w:rsidP="00B12043">
            <w:pPr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OB</w:t>
            </w:r>
          </w:p>
        </w:tc>
        <w:tc>
          <w:tcPr>
            <w:tcW w:w="3690" w:type="dxa"/>
            <w:gridSpan w:val="2"/>
            <w:vMerge/>
          </w:tcPr>
          <w:p w14:paraId="6666EFA1" w14:textId="77777777" w:rsidR="00E51F5A" w:rsidRDefault="00E51F5A" w:rsidP="00B12043">
            <w:pPr>
              <w:rPr>
                <w:rFonts w:ascii="Arial" w:hAnsi="Arial"/>
                <w:lang w:val="fr-FR"/>
              </w:rPr>
            </w:pPr>
          </w:p>
        </w:tc>
      </w:tr>
      <w:tr w:rsidR="00E51F5A" w14:paraId="3EAA6E2A" w14:textId="77777777" w:rsidTr="0017154A">
        <w:trPr>
          <w:gridAfter w:val="1"/>
          <w:wAfter w:w="10" w:type="dxa"/>
          <w:cantSplit/>
          <w:trHeight w:hRule="exact" w:val="357"/>
          <w:jc w:val="center"/>
        </w:trPr>
        <w:tc>
          <w:tcPr>
            <w:tcW w:w="10196" w:type="dxa"/>
            <w:gridSpan w:val="7"/>
            <w:vAlign w:val="center"/>
          </w:tcPr>
          <w:p w14:paraId="2DC02078" w14:textId="390CB9F1" w:rsidR="00E51F5A" w:rsidRDefault="00E51F5A" w:rsidP="00FF09A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4 </w:t>
            </w:r>
            <w:r w:rsidR="00775132">
              <w:rPr>
                <w:rFonts w:ascii="Arial" w:hAnsi="Arial"/>
                <w:b/>
              </w:rPr>
              <w:t>-</w:t>
            </w:r>
            <w:r>
              <w:rPr>
                <w:rFonts w:ascii="Arial" w:hAnsi="Arial"/>
                <w:b/>
              </w:rPr>
              <w:t xml:space="preserve"> </w:t>
            </w:r>
            <w:r w:rsidR="00FF09A3">
              <w:rPr>
                <w:rFonts w:ascii="Arial" w:hAnsi="Arial"/>
                <w:b/>
              </w:rPr>
              <w:t>CONTEXTO DE LA ORGANIZACION</w:t>
            </w:r>
          </w:p>
        </w:tc>
      </w:tr>
      <w:tr w:rsidR="00E51F5A" w14:paraId="4A11C880" w14:textId="77777777" w:rsidTr="00E22CEB">
        <w:trPr>
          <w:cantSplit/>
          <w:trHeight w:val="300"/>
          <w:jc w:val="center"/>
        </w:trPr>
        <w:tc>
          <w:tcPr>
            <w:tcW w:w="4390" w:type="dxa"/>
            <w:vAlign w:val="center"/>
          </w:tcPr>
          <w:p w14:paraId="2B51218B" w14:textId="77777777" w:rsidR="00E22CEB" w:rsidRPr="00515722" w:rsidRDefault="00E51F5A" w:rsidP="00E22CEB">
            <w:pPr>
              <w:ind w:left="58" w:right="58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 xml:space="preserve">4.1 </w:t>
            </w:r>
            <w:r w:rsidR="008B7F04" w:rsidRPr="00515722">
              <w:rPr>
                <w:rFonts w:ascii="Arial" w:hAnsi="Arial"/>
                <w:lang w:val="es-MX"/>
              </w:rPr>
              <w:t>Compr</w:t>
            </w:r>
            <w:r w:rsidR="00E22CEB" w:rsidRPr="00515722">
              <w:rPr>
                <w:rFonts w:ascii="Arial" w:hAnsi="Arial"/>
                <w:lang w:val="es-MX"/>
              </w:rPr>
              <w:t xml:space="preserve">ensión de la organización y de su        </w:t>
            </w:r>
          </w:p>
          <w:p w14:paraId="628094A1" w14:textId="77777777" w:rsidR="00E51F5A" w:rsidRDefault="00E22CEB" w:rsidP="008B7F04">
            <w:pPr>
              <w:ind w:left="58" w:right="58"/>
              <w:rPr>
                <w:rFonts w:ascii="Arial" w:hAnsi="Arial"/>
                <w:noProof/>
              </w:rPr>
            </w:pPr>
            <w:r w:rsidRPr="00515722">
              <w:rPr>
                <w:rFonts w:ascii="Arial" w:hAnsi="Arial"/>
                <w:lang w:val="es-MX"/>
              </w:rPr>
              <w:t xml:space="preserve">      </w:t>
            </w:r>
            <w:proofErr w:type="spellStart"/>
            <w:r>
              <w:rPr>
                <w:rFonts w:ascii="Arial" w:hAnsi="Arial"/>
              </w:rPr>
              <w:t>contexto</w:t>
            </w:r>
            <w:proofErr w:type="spellEnd"/>
          </w:p>
        </w:tc>
        <w:tc>
          <w:tcPr>
            <w:tcW w:w="425" w:type="dxa"/>
            <w:vAlign w:val="center"/>
          </w:tcPr>
          <w:p w14:paraId="79D2DB19" w14:textId="5E6F32C3" w:rsidR="00E51F5A" w:rsidRDefault="00E51F5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92C3C87" w14:textId="77777777" w:rsidR="00E51F5A" w:rsidRDefault="00E51F5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11AD6FE" w14:textId="77777777" w:rsidR="00E51F5A" w:rsidRDefault="00E51F5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1DB6A0D9" w14:textId="77777777" w:rsidR="00E51F5A" w:rsidRDefault="00E51F5A" w:rsidP="00D065E6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02455EC1" w14:textId="4C36A2D7" w:rsidR="00E51F5A" w:rsidRPr="00667C09" w:rsidRDefault="00E51F5A" w:rsidP="00D32DC3">
            <w:pPr>
              <w:spacing w:line="220" w:lineRule="atLeas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3A50D540" w14:textId="4CDABA0F" w:rsidR="00E51F5A" w:rsidRDefault="00E51F5A" w:rsidP="00B12043">
            <w:pPr>
              <w:rPr>
                <w:rFonts w:ascii="Arial" w:hAnsi="Arial"/>
              </w:rPr>
            </w:pPr>
          </w:p>
        </w:tc>
      </w:tr>
      <w:tr w:rsidR="00E51F5A" w:rsidRPr="00CD5E02" w14:paraId="6E4DE8FC" w14:textId="77777777" w:rsidTr="00E22CEB">
        <w:trPr>
          <w:cantSplit/>
          <w:trHeight w:val="300"/>
          <w:jc w:val="center"/>
        </w:trPr>
        <w:tc>
          <w:tcPr>
            <w:tcW w:w="4390" w:type="dxa"/>
            <w:vAlign w:val="center"/>
          </w:tcPr>
          <w:p w14:paraId="2745B596" w14:textId="77777777" w:rsidR="008B7F04" w:rsidRPr="00515722" w:rsidRDefault="00E51F5A" w:rsidP="008B7F04">
            <w:pPr>
              <w:ind w:left="58" w:right="58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 xml:space="preserve">4.2 </w:t>
            </w:r>
            <w:r w:rsidR="008B7F04" w:rsidRPr="00515722">
              <w:rPr>
                <w:rFonts w:ascii="Arial" w:hAnsi="Arial"/>
                <w:lang w:val="es-MX"/>
              </w:rPr>
              <w:t xml:space="preserve">Comprensión de las necesidades y </w:t>
            </w:r>
          </w:p>
          <w:p w14:paraId="3854023A" w14:textId="77777777" w:rsidR="00E51F5A" w:rsidRPr="00515722" w:rsidRDefault="008B7F04" w:rsidP="008B7F04">
            <w:pPr>
              <w:ind w:left="58" w:right="58"/>
              <w:rPr>
                <w:rFonts w:ascii="Arial" w:hAnsi="Arial"/>
                <w:noProof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 xml:space="preserve">      expectativas de las partes interesadas.</w:t>
            </w:r>
          </w:p>
        </w:tc>
        <w:tc>
          <w:tcPr>
            <w:tcW w:w="425" w:type="dxa"/>
            <w:vAlign w:val="center"/>
          </w:tcPr>
          <w:p w14:paraId="09E63088" w14:textId="645E3007" w:rsidR="00E51F5A" w:rsidRPr="00F711F6" w:rsidRDefault="00E51F5A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5EE0937E" w14:textId="77777777" w:rsidR="00E51F5A" w:rsidRPr="00F711F6" w:rsidRDefault="00E51F5A" w:rsidP="00B12043">
            <w:pPr>
              <w:jc w:val="center"/>
              <w:rPr>
                <w:rFonts w:ascii="Arial" w:hAnsi="Arial"/>
                <w:b/>
                <w:bCs/>
                <w:color w:val="FF0000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68872A8D" w14:textId="46B4E9F5" w:rsidR="00E51F5A" w:rsidRPr="00775132" w:rsidRDefault="00E51F5A" w:rsidP="00B12043">
            <w:pPr>
              <w:jc w:val="center"/>
              <w:rPr>
                <w:rFonts w:ascii="Arial" w:hAnsi="Arial"/>
                <w:b/>
                <w:bCs/>
                <w:color w:val="FF0000"/>
                <w:lang w:val="es-MX"/>
              </w:rPr>
            </w:pPr>
          </w:p>
        </w:tc>
        <w:tc>
          <w:tcPr>
            <w:tcW w:w="426" w:type="dxa"/>
            <w:vAlign w:val="center"/>
          </w:tcPr>
          <w:p w14:paraId="24786500" w14:textId="77777777" w:rsidR="00E51F5A" w:rsidRPr="00775132" w:rsidRDefault="00E51F5A" w:rsidP="00D065E6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39C77B8E" w14:textId="1D5E11B7" w:rsidR="00E51F5A" w:rsidRPr="00775132" w:rsidRDefault="00E51F5A" w:rsidP="00D32DC3">
            <w:pPr>
              <w:spacing w:line="220" w:lineRule="atLeast"/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34DBC629" w14:textId="3E38A6C8" w:rsidR="00E51F5A" w:rsidRPr="00523771" w:rsidRDefault="00E51F5A" w:rsidP="00FD5A24">
            <w:pPr>
              <w:rPr>
                <w:rFonts w:ascii="Arial" w:hAnsi="Arial"/>
                <w:color w:val="FF0000"/>
                <w:sz w:val="16"/>
                <w:szCs w:val="16"/>
                <w:lang w:val="es-MX"/>
              </w:rPr>
            </w:pPr>
          </w:p>
        </w:tc>
      </w:tr>
      <w:tr w:rsidR="00E22CEB" w:rsidRPr="00D141E3" w14:paraId="62E09CB3" w14:textId="77777777" w:rsidTr="00E22CEB">
        <w:trPr>
          <w:cantSplit/>
          <w:trHeight w:val="300"/>
          <w:jc w:val="center"/>
        </w:trPr>
        <w:tc>
          <w:tcPr>
            <w:tcW w:w="4390" w:type="dxa"/>
            <w:vAlign w:val="center"/>
          </w:tcPr>
          <w:p w14:paraId="6115629A" w14:textId="77777777" w:rsidR="00A05B2D" w:rsidRDefault="008B7F04" w:rsidP="00A05B2D">
            <w:pPr>
              <w:ind w:left="58" w:right="58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 xml:space="preserve">4.3 </w:t>
            </w:r>
            <w:r w:rsidR="00D60871" w:rsidRPr="00515722">
              <w:rPr>
                <w:rFonts w:ascii="Arial" w:hAnsi="Arial"/>
                <w:lang w:val="es-MX"/>
              </w:rPr>
              <w:t>Determinación del</w:t>
            </w:r>
            <w:r w:rsidR="00A05B2D">
              <w:rPr>
                <w:rFonts w:ascii="Arial" w:hAnsi="Arial"/>
                <w:lang w:val="es-MX"/>
              </w:rPr>
              <w:t xml:space="preserve"> alcance del Sistema de   </w:t>
            </w:r>
          </w:p>
          <w:p w14:paraId="3B4D89F3" w14:textId="31835048" w:rsidR="00E22CEB" w:rsidRPr="00515722" w:rsidRDefault="00A05B2D" w:rsidP="00A05B2D">
            <w:pPr>
              <w:ind w:left="58" w:right="58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Gestión</w:t>
            </w:r>
            <w:r w:rsidR="00D60871" w:rsidRPr="00515722">
              <w:rPr>
                <w:rFonts w:ascii="Arial" w:hAnsi="Arial"/>
                <w:lang w:val="es-MX"/>
              </w:rPr>
              <w:t xml:space="preserve"> de la</w:t>
            </w:r>
            <w:r>
              <w:rPr>
                <w:rFonts w:ascii="Arial" w:hAnsi="Arial"/>
                <w:lang w:val="es-MX"/>
              </w:rPr>
              <w:t xml:space="preserve"> Calidad</w:t>
            </w:r>
          </w:p>
        </w:tc>
        <w:tc>
          <w:tcPr>
            <w:tcW w:w="425" w:type="dxa"/>
            <w:vAlign w:val="center"/>
          </w:tcPr>
          <w:p w14:paraId="28B21123" w14:textId="258028A8" w:rsidR="00E22CEB" w:rsidRPr="00054043" w:rsidRDefault="00E22CEB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24827BB" w14:textId="77777777" w:rsidR="00E22CEB" w:rsidRPr="00054043" w:rsidRDefault="00E22CEB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5291DBB" w14:textId="77777777" w:rsidR="00E22CEB" w:rsidRDefault="00E22CEB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05665EE3" w14:textId="77777777" w:rsidR="00E22CEB" w:rsidRPr="00054043" w:rsidRDefault="00E22CEB" w:rsidP="00D065E6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352D6AC" w14:textId="22BCF0CC" w:rsidR="00E22CEB" w:rsidRPr="00727ADF" w:rsidRDefault="00E22CEB" w:rsidP="00D32DC3">
            <w:pPr>
              <w:spacing w:line="220" w:lineRule="atLeas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5C0264C4" w14:textId="4FD46A35" w:rsidR="00E22CEB" w:rsidRPr="00727ADF" w:rsidRDefault="00E22CEB" w:rsidP="00FD5A24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8B7F04" w:rsidRPr="00054043" w14:paraId="5AACAA68" w14:textId="77777777" w:rsidTr="00523771">
        <w:trPr>
          <w:cantSplit/>
          <w:trHeight w:val="624"/>
          <w:jc w:val="center"/>
        </w:trPr>
        <w:tc>
          <w:tcPr>
            <w:tcW w:w="4390" w:type="dxa"/>
            <w:vAlign w:val="center"/>
          </w:tcPr>
          <w:p w14:paraId="5DE875A3" w14:textId="77777777" w:rsidR="00D60871" w:rsidRPr="00775132" w:rsidRDefault="008B7F04" w:rsidP="00B12043">
            <w:pPr>
              <w:ind w:left="58" w:right="58"/>
              <w:rPr>
                <w:rFonts w:ascii="Arial" w:hAnsi="Arial"/>
                <w:highlight w:val="lightGray"/>
                <w:lang w:val="es-MX"/>
              </w:rPr>
            </w:pPr>
            <w:r w:rsidRPr="00775132">
              <w:rPr>
                <w:rFonts w:ascii="Arial" w:hAnsi="Arial"/>
                <w:highlight w:val="lightGray"/>
                <w:lang w:val="es-MX"/>
              </w:rPr>
              <w:t>4.4</w:t>
            </w:r>
            <w:r w:rsidR="00D60871" w:rsidRPr="00775132">
              <w:rPr>
                <w:rFonts w:ascii="Arial" w:hAnsi="Arial"/>
                <w:highlight w:val="lightGray"/>
                <w:lang w:val="es-MX"/>
              </w:rPr>
              <w:t xml:space="preserve"> Sistema de gestión de calidad y sus </w:t>
            </w:r>
          </w:p>
          <w:p w14:paraId="39F5DCA9" w14:textId="77777777" w:rsidR="008B7F04" w:rsidRDefault="00D60871" w:rsidP="00B12043">
            <w:pPr>
              <w:ind w:left="58" w:right="58"/>
              <w:rPr>
                <w:rFonts w:ascii="Arial" w:hAnsi="Arial"/>
              </w:rPr>
            </w:pPr>
            <w:r w:rsidRPr="00775132">
              <w:rPr>
                <w:rFonts w:ascii="Arial" w:hAnsi="Arial"/>
                <w:highlight w:val="lightGray"/>
                <w:lang w:val="es-MX"/>
              </w:rPr>
              <w:t xml:space="preserve">      </w:t>
            </w:r>
            <w:proofErr w:type="spellStart"/>
            <w:r w:rsidRPr="00775132">
              <w:rPr>
                <w:rFonts w:ascii="Arial" w:hAnsi="Arial"/>
                <w:highlight w:val="lightGray"/>
              </w:rPr>
              <w:t>procesos</w:t>
            </w:r>
            <w:proofErr w:type="spellEnd"/>
            <w:r w:rsidRPr="00775132">
              <w:rPr>
                <w:rFonts w:ascii="Arial" w:hAnsi="Arial"/>
                <w:highlight w:val="lightGray"/>
              </w:rPr>
              <w:t>.</w:t>
            </w:r>
          </w:p>
        </w:tc>
        <w:tc>
          <w:tcPr>
            <w:tcW w:w="425" w:type="dxa"/>
            <w:vAlign w:val="center"/>
          </w:tcPr>
          <w:p w14:paraId="281F0F32" w14:textId="4529C61E" w:rsidR="008B7F04" w:rsidRPr="00054043" w:rsidRDefault="008B7F04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A96B5CC" w14:textId="77777777" w:rsidR="008B7F04" w:rsidRPr="00054043" w:rsidRDefault="008B7F04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12C93BA3" w14:textId="77777777" w:rsidR="008B7F04" w:rsidRDefault="008B7F04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4D019E9A" w14:textId="77777777" w:rsidR="008B7F04" w:rsidRPr="00054043" w:rsidRDefault="008B7F04" w:rsidP="00D065E6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22E513C" w14:textId="77777777" w:rsidR="008B7F04" w:rsidRPr="00667C09" w:rsidRDefault="008B7F04" w:rsidP="00D32DC3">
            <w:pPr>
              <w:spacing w:line="220" w:lineRule="atLeas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55EF5C16" w14:textId="09A93BD5" w:rsidR="008B7F04" w:rsidRDefault="008B7F04" w:rsidP="00FD5A24">
            <w:pPr>
              <w:rPr>
                <w:rFonts w:ascii="Arial" w:hAnsi="Arial"/>
              </w:rPr>
            </w:pPr>
          </w:p>
        </w:tc>
      </w:tr>
      <w:tr w:rsidR="008B7F04" w:rsidRPr="00054043" w14:paraId="44B1AC9C" w14:textId="77777777" w:rsidTr="00E22CEB">
        <w:trPr>
          <w:cantSplit/>
          <w:trHeight w:val="300"/>
          <w:jc w:val="center"/>
        </w:trPr>
        <w:tc>
          <w:tcPr>
            <w:tcW w:w="4390" w:type="dxa"/>
            <w:vAlign w:val="center"/>
          </w:tcPr>
          <w:p w14:paraId="2D123FA2" w14:textId="77777777" w:rsidR="008B7F04" w:rsidRDefault="008B7F04" w:rsidP="00B12043">
            <w:pPr>
              <w:ind w:left="58" w:right="58"/>
              <w:rPr>
                <w:rFonts w:ascii="Arial" w:hAnsi="Arial"/>
              </w:rPr>
            </w:pPr>
            <w:r>
              <w:rPr>
                <w:rFonts w:ascii="Arial" w:hAnsi="Arial"/>
              </w:rPr>
              <w:t>4.4.1</w:t>
            </w:r>
          </w:p>
        </w:tc>
        <w:tc>
          <w:tcPr>
            <w:tcW w:w="425" w:type="dxa"/>
            <w:vAlign w:val="center"/>
          </w:tcPr>
          <w:p w14:paraId="301FFA40" w14:textId="40A487E7" w:rsidR="008B7F04" w:rsidRPr="00054043" w:rsidRDefault="008B7F04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5D03F44" w14:textId="77777777" w:rsidR="008B7F04" w:rsidRPr="00054043" w:rsidRDefault="008B7F04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11801A0" w14:textId="77777777" w:rsidR="008B7F04" w:rsidRDefault="008B7F04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01031C83" w14:textId="77777777" w:rsidR="008B7F04" w:rsidRPr="00054043" w:rsidRDefault="008B7F04" w:rsidP="00D065E6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F6988B5" w14:textId="3CDA6A7A" w:rsidR="008B7F04" w:rsidRPr="00667C09" w:rsidRDefault="008B7F04" w:rsidP="00D32DC3">
            <w:pPr>
              <w:spacing w:line="220" w:lineRule="atLeas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3EAE6DA8" w14:textId="610A8534" w:rsidR="008B7F04" w:rsidRDefault="008B7F04" w:rsidP="00FD5A24">
            <w:pPr>
              <w:rPr>
                <w:rFonts w:ascii="Arial" w:hAnsi="Arial"/>
              </w:rPr>
            </w:pPr>
          </w:p>
        </w:tc>
      </w:tr>
      <w:tr w:rsidR="008B7F04" w:rsidRPr="00054043" w14:paraId="0C425436" w14:textId="77777777" w:rsidTr="00E22CEB">
        <w:trPr>
          <w:cantSplit/>
          <w:trHeight w:val="300"/>
          <w:jc w:val="center"/>
        </w:trPr>
        <w:tc>
          <w:tcPr>
            <w:tcW w:w="4390" w:type="dxa"/>
            <w:vAlign w:val="center"/>
          </w:tcPr>
          <w:p w14:paraId="6F37A9B2" w14:textId="77777777" w:rsidR="008B7F04" w:rsidRDefault="008B7F04" w:rsidP="00B12043">
            <w:pPr>
              <w:ind w:left="58" w:right="58"/>
              <w:rPr>
                <w:rFonts w:ascii="Arial" w:hAnsi="Arial"/>
              </w:rPr>
            </w:pPr>
            <w:r>
              <w:rPr>
                <w:rFonts w:ascii="Arial" w:hAnsi="Arial"/>
              </w:rPr>
              <w:t>4.4.2</w:t>
            </w:r>
            <w:r w:rsidR="00D60871">
              <w:rPr>
                <w:rFonts w:ascii="Arial" w:hAnsi="Arial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14:paraId="45760760" w14:textId="02FE7EB7" w:rsidR="008B7F04" w:rsidRPr="00054043" w:rsidRDefault="008B7F04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C05D580" w14:textId="77777777" w:rsidR="008B7F04" w:rsidRPr="00054043" w:rsidRDefault="008B7F04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6DC715B" w14:textId="77777777" w:rsidR="008B7F04" w:rsidRDefault="008B7F04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31F59271" w14:textId="77777777" w:rsidR="008B7F04" w:rsidRPr="00054043" w:rsidRDefault="008B7F04" w:rsidP="00D065E6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4FFBF7C" w14:textId="77777777" w:rsidR="008B7F04" w:rsidRPr="00667C09" w:rsidRDefault="008B7F04" w:rsidP="00D32DC3">
            <w:pPr>
              <w:spacing w:line="220" w:lineRule="atLeas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5261C7FF" w14:textId="77777777" w:rsidR="008B7F04" w:rsidRDefault="008B7F04" w:rsidP="00FD5A24">
            <w:pPr>
              <w:rPr>
                <w:rFonts w:ascii="Arial" w:hAnsi="Arial"/>
              </w:rPr>
            </w:pPr>
          </w:p>
        </w:tc>
      </w:tr>
      <w:tr w:rsidR="00E51F5A" w:rsidRPr="00054043" w14:paraId="4CCF5245" w14:textId="77777777" w:rsidTr="0017154A">
        <w:trPr>
          <w:cantSplit/>
          <w:trHeight w:hRule="exact" w:val="341"/>
          <w:jc w:val="center"/>
        </w:trPr>
        <w:tc>
          <w:tcPr>
            <w:tcW w:w="10206" w:type="dxa"/>
            <w:gridSpan w:val="8"/>
            <w:vAlign w:val="center"/>
          </w:tcPr>
          <w:p w14:paraId="67A55589" w14:textId="7ED8E608" w:rsidR="00E51F5A" w:rsidRPr="00054043" w:rsidRDefault="00E51F5A" w:rsidP="008B7F04">
            <w:pPr>
              <w:rPr>
                <w:rFonts w:ascii="Arial" w:hAnsi="Arial"/>
                <w:b/>
              </w:rPr>
            </w:pPr>
            <w:r w:rsidRPr="00054043">
              <w:rPr>
                <w:rFonts w:ascii="Arial" w:hAnsi="Arial"/>
                <w:b/>
              </w:rPr>
              <w:t xml:space="preserve">5 - </w:t>
            </w:r>
            <w:r w:rsidR="008B7F04">
              <w:rPr>
                <w:rFonts w:ascii="Arial" w:hAnsi="Arial"/>
                <w:b/>
              </w:rPr>
              <w:t>LIDERAZGO</w:t>
            </w:r>
          </w:p>
        </w:tc>
      </w:tr>
      <w:tr w:rsidR="00D065E6" w14:paraId="134BBBA7" w14:textId="77777777" w:rsidTr="00E22CEB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4893F150" w14:textId="43757F85" w:rsidR="00D065E6" w:rsidRPr="00F718E7" w:rsidRDefault="00775132" w:rsidP="008B7F04">
            <w:pPr>
              <w:ind w:left="454" w:right="57" w:hanging="397"/>
              <w:rPr>
                <w:rFonts w:ascii="Arial" w:hAnsi="Arial"/>
                <w:b/>
                <w:noProof/>
                <w:highlight w:val="yellow"/>
              </w:rPr>
            </w:pPr>
            <w:r w:rsidRPr="00775132">
              <w:rPr>
                <w:rFonts w:ascii="Arial" w:hAnsi="Arial"/>
                <w:highlight w:val="lightGray"/>
              </w:rPr>
              <w:t xml:space="preserve">5.1 </w:t>
            </w:r>
            <w:proofErr w:type="spellStart"/>
            <w:r w:rsidRPr="00775132">
              <w:rPr>
                <w:rFonts w:ascii="Arial" w:hAnsi="Arial"/>
                <w:highlight w:val="lightGray"/>
              </w:rPr>
              <w:t>Liderazgo</w:t>
            </w:r>
            <w:proofErr w:type="spellEnd"/>
            <w:r w:rsidR="008B7F04" w:rsidRPr="00775132">
              <w:rPr>
                <w:rFonts w:ascii="Arial" w:hAnsi="Arial"/>
                <w:highlight w:val="lightGray"/>
              </w:rPr>
              <w:t xml:space="preserve"> y </w:t>
            </w:r>
            <w:proofErr w:type="spellStart"/>
            <w:r w:rsidR="008B7F04" w:rsidRPr="00775132">
              <w:rPr>
                <w:rFonts w:ascii="Arial" w:hAnsi="Arial"/>
                <w:highlight w:val="lightGray"/>
              </w:rPr>
              <w:t>compromiso</w:t>
            </w:r>
            <w:proofErr w:type="spellEnd"/>
          </w:p>
        </w:tc>
        <w:tc>
          <w:tcPr>
            <w:tcW w:w="425" w:type="dxa"/>
            <w:vAlign w:val="center"/>
          </w:tcPr>
          <w:p w14:paraId="6E9D7881" w14:textId="0FB8F208" w:rsidR="00D065E6" w:rsidRPr="00CB4635" w:rsidRDefault="00D065E6" w:rsidP="00B120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2A24E307" w14:textId="77777777" w:rsidR="00D065E6" w:rsidRPr="00667C09" w:rsidRDefault="00D065E6" w:rsidP="00B120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4264840" w14:textId="77777777" w:rsidR="00D065E6" w:rsidRPr="00667C09" w:rsidRDefault="00D065E6" w:rsidP="00B120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BAEAEBF" w14:textId="77777777" w:rsidR="00D065E6" w:rsidRPr="00667C09" w:rsidRDefault="00D065E6" w:rsidP="00D065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77293A6" w14:textId="77777777" w:rsidR="00D065E6" w:rsidRPr="00667C09" w:rsidRDefault="00D065E6" w:rsidP="00D065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31974556" w14:textId="77777777" w:rsidR="00D065E6" w:rsidRDefault="00D065E6" w:rsidP="00B12043">
            <w:pPr>
              <w:rPr>
                <w:rFonts w:ascii="Arial" w:hAnsi="Arial"/>
              </w:rPr>
            </w:pPr>
          </w:p>
        </w:tc>
      </w:tr>
      <w:tr w:rsidR="008B7F04" w14:paraId="4DA1455D" w14:textId="77777777" w:rsidTr="00E22CEB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5B6AAD1D" w14:textId="77777777" w:rsidR="008B7F04" w:rsidRDefault="008B7F04" w:rsidP="008B7F04">
            <w:pPr>
              <w:ind w:left="454" w:right="57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>5.1.1</w:t>
            </w:r>
            <w:r w:rsidR="00D60871">
              <w:rPr>
                <w:rFonts w:ascii="Arial" w:hAnsi="Arial"/>
              </w:rPr>
              <w:t xml:space="preserve"> </w:t>
            </w:r>
            <w:proofErr w:type="spellStart"/>
            <w:r w:rsidR="00D60871">
              <w:rPr>
                <w:rFonts w:ascii="Arial" w:hAnsi="Arial"/>
              </w:rPr>
              <w:t>Generalidades</w:t>
            </w:r>
            <w:proofErr w:type="spellEnd"/>
            <w:r w:rsidR="00D60871"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26801B43" w14:textId="784FE521" w:rsidR="008B7F04" w:rsidRPr="00CB4635" w:rsidRDefault="008B7F04" w:rsidP="00B120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1BA29822" w14:textId="77777777" w:rsidR="008B7F04" w:rsidRPr="00667C09" w:rsidRDefault="008B7F04" w:rsidP="00B120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7B30C12" w14:textId="77777777" w:rsidR="008B7F04" w:rsidRPr="00667C09" w:rsidRDefault="008B7F04" w:rsidP="00B120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AE2DF76" w14:textId="77777777" w:rsidR="008B7F04" w:rsidRPr="00667C09" w:rsidRDefault="008B7F04" w:rsidP="00D065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A3924D" w14:textId="2233B1B9" w:rsidR="008B7F04" w:rsidRPr="00667C09" w:rsidRDefault="008B7F04" w:rsidP="00D065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1A30650C" w14:textId="382A8DBD" w:rsidR="008B7F04" w:rsidRDefault="008B7F04" w:rsidP="00B12043">
            <w:pPr>
              <w:rPr>
                <w:rFonts w:ascii="Arial" w:hAnsi="Arial"/>
              </w:rPr>
            </w:pPr>
          </w:p>
        </w:tc>
      </w:tr>
      <w:tr w:rsidR="008B7F04" w14:paraId="46B4AE5A" w14:textId="77777777" w:rsidTr="00E22CEB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3EEEEFFB" w14:textId="77777777" w:rsidR="008B7F04" w:rsidRDefault="008B7F04" w:rsidP="008B7F04">
            <w:pPr>
              <w:ind w:left="454" w:right="57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>5.1.2</w:t>
            </w:r>
            <w:r w:rsidR="00D60871">
              <w:rPr>
                <w:rFonts w:ascii="Arial" w:hAnsi="Arial"/>
              </w:rPr>
              <w:t xml:space="preserve"> </w:t>
            </w:r>
            <w:proofErr w:type="spellStart"/>
            <w:r w:rsidR="00D60871">
              <w:rPr>
                <w:rFonts w:ascii="Arial" w:hAnsi="Arial"/>
              </w:rPr>
              <w:t>Enfoque</w:t>
            </w:r>
            <w:proofErr w:type="spellEnd"/>
            <w:r w:rsidR="00D60871">
              <w:rPr>
                <w:rFonts w:ascii="Arial" w:hAnsi="Arial"/>
              </w:rPr>
              <w:t xml:space="preserve"> al </w:t>
            </w:r>
            <w:proofErr w:type="spellStart"/>
            <w:r w:rsidR="00D60871">
              <w:rPr>
                <w:rFonts w:ascii="Arial" w:hAnsi="Arial"/>
              </w:rPr>
              <w:t>cliente</w:t>
            </w:r>
            <w:proofErr w:type="spellEnd"/>
            <w:r w:rsidR="00D60871"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6F7938F0" w14:textId="2C161B1A" w:rsidR="008B7F04" w:rsidRPr="00CB4635" w:rsidRDefault="008B7F04" w:rsidP="00B120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188A3757" w14:textId="77777777" w:rsidR="008B7F04" w:rsidRPr="00667C09" w:rsidRDefault="008B7F04" w:rsidP="00B120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979CAAB" w14:textId="77777777" w:rsidR="008B7F04" w:rsidRPr="00667C09" w:rsidRDefault="008B7F04" w:rsidP="00B120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060AF3B" w14:textId="77777777" w:rsidR="008B7F04" w:rsidRPr="00667C09" w:rsidRDefault="008B7F04" w:rsidP="00D065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2F2B3F" w14:textId="3435D329" w:rsidR="008B7F04" w:rsidRPr="00667C09" w:rsidRDefault="008B7F04" w:rsidP="00D065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049AEE4D" w14:textId="75D8A4C1" w:rsidR="008B7F04" w:rsidRDefault="008B7F04" w:rsidP="00B12043">
            <w:pPr>
              <w:rPr>
                <w:rFonts w:ascii="Arial" w:hAnsi="Arial"/>
              </w:rPr>
            </w:pPr>
          </w:p>
        </w:tc>
      </w:tr>
      <w:tr w:rsidR="00D065E6" w14:paraId="34697D5E" w14:textId="77777777" w:rsidTr="00E22CEB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1C919D3F" w14:textId="09026962" w:rsidR="00D065E6" w:rsidRDefault="00775132" w:rsidP="008B7F04">
            <w:pPr>
              <w:ind w:left="454" w:right="57" w:hanging="397"/>
              <w:rPr>
                <w:rFonts w:ascii="Arial" w:hAnsi="Arial"/>
                <w:b/>
                <w:noProof/>
              </w:rPr>
            </w:pPr>
            <w:r w:rsidRPr="00775132">
              <w:rPr>
                <w:rFonts w:ascii="Arial" w:hAnsi="Arial"/>
                <w:highlight w:val="lightGray"/>
              </w:rPr>
              <w:t>5.2 Política</w:t>
            </w:r>
          </w:p>
        </w:tc>
        <w:tc>
          <w:tcPr>
            <w:tcW w:w="425" w:type="dxa"/>
            <w:vAlign w:val="center"/>
          </w:tcPr>
          <w:p w14:paraId="194A389B" w14:textId="6EA242FD" w:rsidR="00D065E6" w:rsidRPr="00CB4635" w:rsidRDefault="00D065E6" w:rsidP="00B120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4F6A470F" w14:textId="77777777" w:rsidR="00D065E6" w:rsidRPr="00667C09" w:rsidRDefault="00D065E6" w:rsidP="00B120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34DF7E" w14:textId="77777777" w:rsidR="00D065E6" w:rsidRPr="00667C09" w:rsidRDefault="00D065E6" w:rsidP="00B120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66EC4D4" w14:textId="77777777" w:rsidR="00D065E6" w:rsidRPr="00667C09" w:rsidRDefault="00D065E6" w:rsidP="00D065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81F3FA" w14:textId="77777777" w:rsidR="00D065E6" w:rsidRPr="00667C09" w:rsidRDefault="00D065E6" w:rsidP="00D065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1E797425" w14:textId="0D65FEC9" w:rsidR="00D065E6" w:rsidRDefault="00D065E6" w:rsidP="00B12043">
            <w:pPr>
              <w:rPr>
                <w:rFonts w:ascii="Arial" w:hAnsi="Arial"/>
              </w:rPr>
            </w:pPr>
          </w:p>
        </w:tc>
      </w:tr>
      <w:tr w:rsidR="008B7F04" w:rsidRPr="00CD5E02" w14:paraId="409437DB" w14:textId="77777777" w:rsidTr="00E22CEB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4DFB5564" w14:textId="77777777" w:rsidR="008B7F04" w:rsidRPr="00515722" w:rsidRDefault="008B7F04" w:rsidP="008B7F04">
            <w:pPr>
              <w:ind w:left="454" w:right="57" w:hanging="397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>5.2.1</w:t>
            </w:r>
            <w:r w:rsidR="001D494A" w:rsidRPr="00515722">
              <w:rPr>
                <w:rFonts w:ascii="Arial" w:hAnsi="Arial"/>
                <w:lang w:val="es-MX"/>
              </w:rPr>
              <w:t xml:space="preserve"> Establecimiento de la política de calidad.</w:t>
            </w:r>
          </w:p>
        </w:tc>
        <w:tc>
          <w:tcPr>
            <w:tcW w:w="425" w:type="dxa"/>
            <w:vAlign w:val="center"/>
          </w:tcPr>
          <w:p w14:paraId="3E07B9CA" w14:textId="671A8571" w:rsidR="008B7F04" w:rsidRPr="00775132" w:rsidRDefault="008B7F04" w:rsidP="00B1204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496F59C4" w14:textId="77777777" w:rsidR="008B7F04" w:rsidRPr="00775132" w:rsidRDefault="008B7F04" w:rsidP="00B1204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4FD396CF" w14:textId="77777777" w:rsidR="008B7F04" w:rsidRPr="00775132" w:rsidRDefault="008B7F04" w:rsidP="00B1204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426" w:type="dxa"/>
            <w:vAlign w:val="center"/>
          </w:tcPr>
          <w:p w14:paraId="034D5E8A" w14:textId="77777777" w:rsidR="008B7F04" w:rsidRPr="00775132" w:rsidRDefault="008B7F04" w:rsidP="00D065E6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4A3097B8" w14:textId="77777777" w:rsidR="008B7F04" w:rsidRPr="00775132" w:rsidRDefault="008B7F04" w:rsidP="00D065E6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4539418A" w14:textId="0B1B1670" w:rsidR="008B7F04" w:rsidRPr="00775132" w:rsidRDefault="008B7F04" w:rsidP="00B12043">
            <w:pPr>
              <w:rPr>
                <w:rFonts w:ascii="Arial" w:hAnsi="Arial"/>
                <w:lang w:val="es-MX"/>
              </w:rPr>
            </w:pPr>
          </w:p>
        </w:tc>
      </w:tr>
      <w:tr w:rsidR="008B7F04" w:rsidRPr="00CD5E02" w14:paraId="63F825DB" w14:textId="77777777" w:rsidTr="00E22CEB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112F958B" w14:textId="77777777" w:rsidR="008B7F04" w:rsidRPr="00515722" w:rsidRDefault="008B7F04" w:rsidP="008B7F04">
            <w:pPr>
              <w:ind w:left="454" w:right="57" w:hanging="397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>5.2.2</w:t>
            </w:r>
            <w:r w:rsidR="001D494A" w:rsidRPr="00515722">
              <w:rPr>
                <w:rFonts w:ascii="Arial" w:hAnsi="Arial"/>
                <w:lang w:val="es-MX"/>
              </w:rPr>
              <w:t xml:space="preserve"> Comunicación de la política de calidad.</w:t>
            </w:r>
          </w:p>
        </w:tc>
        <w:tc>
          <w:tcPr>
            <w:tcW w:w="425" w:type="dxa"/>
            <w:vAlign w:val="center"/>
          </w:tcPr>
          <w:p w14:paraId="6988A5D3" w14:textId="7F7E2773" w:rsidR="008B7F04" w:rsidRPr="00775132" w:rsidRDefault="008B7F04" w:rsidP="00B1204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3A4E6F90" w14:textId="77777777" w:rsidR="008B7F04" w:rsidRPr="00775132" w:rsidRDefault="008B7F04" w:rsidP="00B1204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6E1AADF8" w14:textId="77777777" w:rsidR="008B7F04" w:rsidRPr="00775132" w:rsidRDefault="008B7F04" w:rsidP="00B1204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426" w:type="dxa"/>
            <w:vAlign w:val="center"/>
          </w:tcPr>
          <w:p w14:paraId="1090E7F3" w14:textId="77777777" w:rsidR="008B7F04" w:rsidRPr="00775132" w:rsidRDefault="008B7F04" w:rsidP="00D065E6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221F1BA3" w14:textId="77777777" w:rsidR="008B7F04" w:rsidRPr="00775132" w:rsidRDefault="008B7F04" w:rsidP="00D065E6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1E740533" w14:textId="2531B33E" w:rsidR="008B7F04" w:rsidRPr="00775132" w:rsidRDefault="008B7F04" w:rsidP="00B12043">
            <w:pPr>
              <w:rPr>
                <w:rFonts w:ascii="Arial" w:hAnsi="Arial"/>
                <w:lang w:val="es-MX"/>
              </w:rPr>
            </w:pPr>
          </w:p>
        </w:tc>
      </w:tr>
      <w:tr w:rsidR="00D065E6" w:rsidRPr="00CD5E02" w14:paraId="141D02D3" w14:textId="77777777" w:rsidTr="008B7F04">
        <w:trPr>
          <w:cantSplit/>
          <w:trHeight w:hRule="exact" w:val="517"/>
          <w:jc w:val="center"/>
        </w:trPr>
        <w:tc>
          <w:tcPr>
            <w:tcW w:w="4390" w:type="dxa"/>
            <w:vAlign w:val="center"/>
          </w:tcPr>
          <w:p w14:paraId="41D12278" w14:textId="241CA116" w:rsidR="00D065E6" w:rsidRPr="00515722" w:rsidRDefault="00775132" w:rsidP="008B7F04">
            <w:pPr>
              <w:tabs>
                <w:tab w:val="left" w:pos="426"/>
              </w:tabs>
              <w:ind w:left="454" w:right="57" w:hanging="397"/>
              <w:rPr>
                <w:rFonts w:ascii="Arial" w:hAnsi="Arial"/>
                <w:b/>
                <w:noProof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>5.3 Roles</w:t>
            </w:r>
            <w:r w:rsidR="008B7F04" w:rsidRPr="00515722">
              <w:rPr>
                <w:rFonts w:ascii="Arial" w:hAnsi="Arial"/>
                <w:lang w:val="es-MX"/>
              </w:rPr>
              <w:t>, responsabilidades y autoridades en la organización.</w:t>
            </w:r>
          </w:p>
        </w:tc>
        <w:tc>
          <w:tcPr>
            <w:tcW w:w="425" w:type="dxa"/>
            <w:vAlign w:val="center"/>
          </w:tcPr>
          <w:p w14:paraId="0F241C41" w14:textId="25BC5A18" w:rsidR="00D065E6" w:rsidRPr="00515722" w:rsidRDefault="00D065E6" w:rsidP="00B1204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775CA81A" w14:textId="77777777" w:rsidR="00D065E6" w:rsidRPr="00515722" w:rsidRDefault="00D065E6" w:rsidP="00B1204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38A9DA04" w14:textId="20E45908" w:rsidR="00D065E6" w:rsidRPr="00775132" w:rsidRDefault="00D065E6" w:rsidP="00B12043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26" w:type="dxa"/>
            <w:vAlign w:val="center"/>
          </w:tcPr>
          <w:p w14:paraId="671DACEF" w14:textId="77777777" w:rsidR="00D065E6" w:rsidRPr="00775132" w:rsidRDefault="00D065E6" w:rsidP="00D065E6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788032B9" w14:textId="0FF29447" w:rsidR="00D065E6" w:rsidRPr="00775132" w:rsidRDefault="00D065E6" w:rsidP="00D065E6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6926E49B" w14:textId="773F6394" w:rsidR="00D065E6" w:rsidRPr="00515722" w:rsidRDefault="00D065E6" w:rsidP="00251C5F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E51F5A" w14:paraId="443021C9" w14:textId="77777777" w:rsidTr="00775132">
        <w:trPr>
          <w:cantSplit/>
          <w:trHeight w:hRule="exact" w:val="380"/>
          <w:jc w:val="center"/>
        </w:trPr>
        <w:tc>
          <w:tcPr>
            <w:tcW w:w="10206" w:type="dxa"/>
            <w:gridSpan w:val="8"/>
            <w:vAlign w:val="center"/>
          </w:tcPr>
          <w:p w14:paraId="38021D70" w14:textId="066DF4BE" w:rsidR="00E51F5A" w:rsidRDefault="00E51F5A" w:rsidP="003A359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6 - </w:t>
            </w:r>
            <w:r w:rsidR="003A3599">
              <w:rPr>
                <w:rFonts w:ascii="Arial" w:hAnsi="Arial"/>
                <w:b/>
              </w:rPr>
              <w:t>PLANIFICACION</w:t>
            </w:r>
          </w:p>
        </w:tc>
      </w:tr>
      <w:tr w:rsidR="00D065E6" w:rsidRPr="00CD5E02" w14:paraId="10D53A7C" w14:textId="77777777" w:rsidTr="0044642A">
        <w:trPr>
          <w:cantSplit/>
          <w:trHeight w:hRule="exact" w:val="549"/>
          <w:jc w:val="center"/>
        </w:trPr>
        <w:tc>
          <w:tcPr>
            <w:tcW w:w="4390" w:type="dxa"/>
            <w:vAlign w:val="center"/>
          </w:tcPr>
          <w:p w14:paraId="058CFC88" w14:textId="1AE2DE15" w:rsidR="00D065E6" w:rsidRPr="00515722" w:rsidRDefault="00775132" w:rsidP="00DF66DF">
            <w:pPr>
              <w:ind w:left="454" w:right="57" w:hanging="397"/>
              <w:rPr>
                <w:rFonts w:ascii="Arial" w:hAnsi="Arial"/>
                <w:b/>
                <w:noProof/>
                <w:lang w:val="es-MX"/>
              </w:rPr>
            </w:pPr>
            <w:r w:rsidRPr="00775132">
              <w:rPr>
                <w:rFonts w:ascii="Arial" w:hAnsi="Arial"/>
                <w:highlight w:val="lightGray"/>
                <w:lang w:val="es-MX"/>
              </w:rPr>
              <w:t>6.1 Acciones</w:t>
            </w:r>
            <w:r w:rsidR="00DF66DF" w:rsidRPr="00775132">
              <w:rPr>
                <w:rFonts w:ascii="Arial" w:hAnsi="Arial"/>
                <w:highlight w:val="lightGray"/>
                <w:lang w:val="es-MX"/>
              </w:rPr>
              <w:t xml:space="preserve"> para abordar riesgos y oportunidades.</w:t>
            </w:r>
          </w:p>
        </w:tc>
        <w:tc>
          <w:tcPr>
            <w:tcW w:w="425" w:type="dxa"/>
            <w:vAlign w:val="center"/>
          </w:tcPr>
          <w:p w14:paraId="0CC09F16" w14:textId="61F0D8CC" w:rsidR="00D065E6" w:rsidRPr="00515722" w:rsidRDefault="00D065E6" w:rsidP="00B12043">
            <w:pPr>
              <w:ind w:left="57"/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54A3D2E0" w14:textId="77777777" w:rsidR="00D065E6" w:rsidRPr="00515722" w:rsidRDefault="00D065E6" w:rsidP="00B12043">
            <w:pPr>
              <w:ind w:left="57"/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2BDDCAF2" w14:textId="77777777" w:rsidR="00D065E6" w:rsidRPr="00515722" w:rsidRDefault="00D065E6" w:rsidP="00B12043">
            <w:pPr>
              <w:ind w:left="57"/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6" w:type="dxa"/>
            <w:vAlign w:val="center"/>
          </w:tcPr>
          <w:p w14:paraId="76BF6B25" w14:textId="77777777" w:rsidR="00D065E6" w:rsidRPr="00515722" w:rsidRDefault="00D065E6" w:rsidP="00D065E6">
            <w:pPr>
              <w:jc w:val="center"/>
              <w:rPr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287E645A" w14:textId="77777777" w:rsidR="00D065E6" w:rsidRPr="00515722" w:rsidRDefault="00D065E6" w:rsidP="00D065E6">
            <w:pPr>
              <w:jc w:val="center"/>
              <w:rPr>
                <w:lang w:val="es-MX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13DC988E" w14:textId="2CEBC5F9" w:rsidR="00D065E6" w:rsidRPr="00515722" w:rsidRDefault="00D065E6" w:rsidP="00B12043">
            <w:pPr>
              <w:ind w:left="57"/>
              <w:rPr>
                <w:rFonts w:ascii="Arial" w:hAnsi="Arial"/>
                <w:lang w:val="es-MX"/>
              </w:rPr>
            </w:pPr>
          </w:p>
        </w:tc>
      </w:tr>
      <w:tr w:rsidR="00DF66DF" w:rsidRPr="00515722" w14:paraId="78366DDE" w14:textId="77777777" w:rsidTr="00775132">
        <w:trPr>
          <w:cantSplit/>
          <w:trHeight w:hRule="exact" w:val="250"/>
          <w:jc w:val="center"/>
        </w:trPr>
        <w:tc>
          <w:tcPr>
            <w:tcW w:w="4390" w:type="dxa"/>
            <w:vAlign w:val="center"/>
          </w:tcPr>
          <w:p w14:paraId="5F3151AE" w14:textId="77777777" w:rsidR="00DF66DF" w:rsidRDefault="00DF66DF" w:rsidP="00DF66DF">
            <w:pPr>
              <w:ind w:left="454" w:right="57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>6.1.1</w:t>
            </w:r>
          </w:p>
        </w:tc>
        <w:tc>
          <w:tcPr>
            <w:tcW w:w="425" w:type="dxa"/>
            <w:vAlign w:val="center"/>
          </w:tcPr>
          <w:p w14:paraId="0217679E" w14:textId="45D9132D" w:rsidR="00DF66DF" w:rsidRDefault="00DF66DF" w:rsidP="00B12043">
            <w:pPr>
              <w:ind w:left="57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6EEBEFC" w14:textId="77777777" w:rsidR="00DF66DF" w:rsidRDefault="00DF66DF" w:rsidP="00B12043">
            <w:pPr>
              <w:ind w:left="57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021B84C" w14:textId="56BB5C64" w:rsidR="00DF66DF" w:rsidRPr="00F83E0F" w:rsidRDefault="00DF66DF" w:rsidP="00B12043">
            <w:pPr>
              <w:ind w:left="57"/>
              <w:jc w:val="center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48A7F18F" w14:textId="77777777" w:rsidR="00DF66DF" w:rsidRDefault="00DF66DF" w:rsidP="00D065E6">
            <w:pPr>
              <w:jc w:val="center"/>
            </w:pPr>
          </w:p>
        </w:tc>
        <w:tc>
          <w:tcPr>
            <w:tcW w:w="425" w:type="dxa"/>
            <w:vAlign w:val="center"/>
          </w:tcPr>
          <w:p w14:paraId="6DEACC65" w14:textId="77777777" w:rsidR="00DF66DF" w:rsidRDefault="00DF66DF" w:rsidP="00D065E6">
            <w:pPr>
              <w:jc w:val="center"/>
            </w:pPr>
          </w:p>
        </w:tc>
        <w:tc>
          <w:tcPr>
            <w:tcW w:w="3690" w:type="dxa"/>
            <w:gridSpan w:val="2"/>
            <w:vAlign w:val="center"/>
          </w:tcPr>
          <w:p w14:paraId="63B0298A" w14:textId="6F9960B5" w:rsidR="00DF66DF" w:rsidRPr="00515722" w:rsidRDefault="00DF66DF" w:rsidP="00E46576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DF66DF" w:rsidRPr="00515722" w14:paraId="184CAB0F" w14:textId="77777777" w:rsidTr="00AC3D11">
        <w:trPr>
          <w:cantSplit/>
          <w:trHeight w:hRule="exact" w:val="370"/>
          <w:jc w:val="center"/>
        </w:trPr>
        <w:tc>
          <w:tcPr>
            <w:tcW w:w="4390" w:type="dxa"/>
            <w:vAlign w:val="center"/>
          </w:tcPr>
          <w:p w14:paraId="5B21DC93" w14:textId="77777777" w:rsidR="00DF66DF" w:rsidRDefault="00DF66DF" w:rsidP="00DF66DF">
            <w:pPr>
              <w:ind w:left="454" w:right="57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>6.1.2</w:t>
            </w:r>
            <w:r w:rsidR="001D494A">
              <w:rPr>
                <w:rFonts w:ascii="Arial" w:hAnsi="Arial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14:paraId="3D17E837" w14:textId="33C171A0" w:rsidR="00DF66DF" w:rsidRDefault="00DF66DF" w:rsidP="00B12043">
            <w:pPr>
              <w:ind w:left="57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93466A3" w14:textId="77777777" w:rsidR="00DF66DF" w:rsidRDefault="00DF66DF" w:rsidP="00B12043">
            <w:pPr>
              <w:ind w:left="57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A526131" w14:textId="1A44A6B0" w:rsidR="00DF66DF" w:rsidRPr="00F83E0F" w:rsidRDefault="00DF66DF" w:rsidP="00B12043">
            <w:pPr>
              <w:ind w:left="57"/>
              <w:jc w:val="center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556776CE" w14:textId="77777777" w:rsidR="00DF66DF" w:rsidRPr="00283BA4" w:rsidRDefault="00DF66DF" w:rsidP="00D065E6">
            <w:pPr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14:paraId="7D45AD26" w14:textId="42F709ED" w:rsidR="00DF66DF" w:rsidRPr="006405A3" w:rsidRDefault="00DF66DF" w:rsidP="00D065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751095B8" w14:textId="68446C4A" w:rsidR="00DF66DF" w:rsidRPr="00515722" w:rsidRDefault="00DF66DF" w:rsidP="00E46576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D065E6" w:rsidRPr="00CD5E02" w14:paraId="6082ECAC" w14:textId="77777777" w:rsidTr="00DF66DF">
        <w:trPr>
          <w:cantSplit/>
          <w:trHeight w:hRule="exact" w:val="493"/>
          <w:jc w:val="center"/>
        </w:trPr>
        <w:tc>
          <w:tcPr>
            <w:tcW w:w="4390" w:type="dxa"/>
            <w:vAlign w:val="center"/>
          </w:tcPr>
          <w:p w14:paraId="504B11A0" w14:textId="07F6B68B" w:rsidR="00D065E6" w:rsidRPr="00515722" w:rsidRDefault="00775132" w:rsidP="00DF66DF">
            <w:pPr>
              <w:ind w:left="454" w:right="57" w:hanging="397"/>
              <w:rPr>
                <w:rFonts w:ascii="Arial" w:hAnsi="Arial"/>
                <w:b/>
                <w:noProof/>
                <w:lang w:val="es-MX"/>
              </w:rPr>
            </w:pPr>
            <w:r w:rsidRPr="00775132">
              <w:rPr>
                <w:rFonts w:ascii="Arial" w:hAnsi="Arial"/>
                <w:highlight w:val="lightGray"/>
                <w:lang w:val="es-MX"/>
              </w:rPr>
              <w:t>6.2 Objetivos</w:t>
            </w:r>
            <w:r w:rsidR="00DF66DF" w:rsidRPr="00775132">
              <w:rPr>
                <w:rFonts w:ascii="Arial" w:hAnsi="Arial"/>
                <w:highlight w:val="lightGray"/>
                <w:lang w:val="es-MX"/>
              </w:rPr>
              <w:t xml:space="preserve"> de la calidad y planificación para lograrlos.</w:t>
            </w:r>
          </w:p>
        </w:tc>
        <w:tc>
          <w:tcPr>
            <w:tcW w:w="425" w:type="dxa"/>
            <w:vAlign w:val="center"/>
          </w:tcPr>
          <w:p w14:paraId="6AF00349" w14:textId="4B7B9B27" w:rsidR="00D065E6" w:rsidRPr="00F711F6" w:rsidRDefault="00D065E6" w:rsidP="00B12043">
            <w:pPr>
              <w:ind w:left="57"/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14BAF165" w14:textId="77777777" w:rsidR="00D065E6" w:rsidRPr="00F711F6" w:rsidRDefault="00D065E6" w:rsidP="00B12043">
            <w:pPr>
              <w:ind w:left="57"/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62CB7C7E" w14:textId="77777777" w:rsidR="00D065E6" w:rsidRPr="00F711F6" w:rsidRDefault="00D065E6" w:rsidP="00B12043">
            <w:pPr>
              <w:ind w:left="57"/>
              <w:jc w:val="center"/>
              <w:rPr>
                <w:rFonts w:ascii="Arial" w:hAnsi="Arial"/>
                <w:color w:val="FF0000"/>
                <w:lang w:val="es-MX"/>
              </w:rPr>
            </w:pPr>
          </w:p>
        </w:tc>
        <w:tc>
          <w:tcPr>
            <w:tcW w:w="426" w:type="dxa"/>
            <w:vAlign w:val="center"/>
          </w:tcPr>
          <w:p w14:paraId="3373CE95" w14:textId="77777777" w:rsidR="00D065E6" w:rsidRPr="00F711F6" w:rsidRDefault="00D065E6" w:rsidP="00D065E6">
            <w:pPr>
              <w:jc w:val="center"/>
              <w:rPr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7CC8F7AD" w14:textId="77777777" w:rsidR="00D065E6" w:rsidRPr="00F711F6" w:rsidRDefault="00D065E6" w:rsidP="00D065E6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44D2A7FA" w14:textId="7001AC80" w:rsidR="00D065E6" w:rsidRPr="00F711F6" w:rsidRDefault="00D065E6" w:rsidP="00B12043">
            <w:pPr>
              <w:ind w:left="57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DF66DF" w14:paraId="10EF1A26" w14:textId="77777777" w:rsidTr="00E50158">
        <w:trPr>
          <w:cantSplit/>
          <w:trHeight w:hRule="exact" w:val="306"/>
          <w:jc w:val="center"/>
        </w:trPr>
        <w:tc>
          <w:tcPr>
            <w:tcW w:w="4390" w:type="dxa"/>
            <w:vAlign w:val="center"/>
          </w:tcPr>
          <w:p w14:paraId="19BE6DEF" w14:textId="77777777" w:rsidR="00DF66DF" w:rsidRDefault="00DF66DF" w:rsidP="00DF66DF">
            <w:pPr>
              <w:ind w:left="454" w:right="57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>6.2.1</w:t>
            </w:r>
            <w:r w:rsidR="001D494A">
              <w:rPr>
                <w:rFonts w:ascii="Arial" w:hAnsi="Arial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14:paraId="398C2F6F" w14:textId="1F30DD85" w:rsidR="00DF66DF" w:rsidRDefault="00DF66DF" w:rsidP="00B12043">
            <w:pPr>
              <w:ind w:left="57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2048559" w14:textId="77777777" w:rsidR="00DF66DF" w:rsidRDefault="00DF66DF" w:rsidP="00B12043">
            <w:pPr>
              <w:ind w:left="57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127C80E0" w14:textId="77777777" w:rsidR="00DF66DF" w:rsidRPr="00F83E0F" w:rsidRDefault="00DF66DF" w:rsidP="00B12043">
            <w:pPr>
              <w:ind w:left="57"/>
              <w:jc w:val="center"/>
              <w:rPr>
                <w:rFonts w:ascii="Arial" w:hAnsi="Arial"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4D68C72C" w14:textId="77777777" w:rsidR="00DF66DF" w:rsidRDefault="00DF66DF" w:rsidP="00D065E6">
            <w:pPr>
              <w:jc w:val="center"/>
            </w:pPr>
          </w:p>
        </w:tc>
        <w:tc>
          <w:tcPr>
            <w:tcW w:w="425" w:type="dxa"/>
            <w:vAlign w:val="center"/>
          </w:tcPr>
          <w:p w14:paraId="47ADCCDC" w14:textId="055201D9" w:rsidR="00DF66DF" w:rsidRPr="006405A3" w:rsidRDefault="00DF66DF" w:rsidP="00D065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7198E0A5" w14:textId="7AB3DAA8" w:rsidR="00DF66DF" w:rsidRDefault="00DF66DF" w:rsidP="00B12043">
            <w:pPr>
              <w:ind w:left="57"/>
              <w:rPr>
                <w:rFonts w:ascii="Arial" w:hAnsi="Arial"/>
              </w:rPr>
            </w:pPr>
          </w:p>
        </w:tc>
      </w:tr>
      <w:tr w:rsidR="00DF66DF" w:rsidRPr="00515722" w14:paraId="1DAC84A9" w14:textId="77777777" w:rsidTr="00727ADF">
        <w:trPr>
          <w:cantSplit/>
          <w:trHeight w:hRule="exact" w:val="274"/>
          <w:jc w:val="center"/>
        </w:trPr>
        <w:tc>
          <w:tcPr>
            <w:tcW w:w="4390" w:type="dxa"/>
            <w:vAlign w:val="center"/>
          </w:tcPr>
          <w:p w14:paraId="3FCACF30" w14:textId="77777777" w:rsidR="00DF66DF" w:rsidRDefault="00DF66DF" w:rsidP="00DF66DF">
            <w:pPr>
              <w:ind w:left="454" w:right="57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>6.2.2</w:t>
            </w:r>
            <w:r w:rsidR="001D494A">
              <w:rPr>
                <w:rFonts w:ascii="Arial" w:hAnsi="Arial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14:paraId="627B44CB" w14:textId="30AEFB5A" w:rsidR="00DF66DF" w:rsidRDefault="00DF66DF" w:rsidP="00B12043">
            <w:pPr>
              <w:ind w:left="57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E0B1037" w14:textId="77777777" w:rsidR="00DF66DF" w:rsidRDefault="00DF66DF" w:rsidP="00B12043">
            <w:pPr>
              <w:ind w:left="57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7979DA1B" w14:textId="069460CB" w:rsidR="00DF66DF" w:rsidRPr="00F83E0F" w:rsidRDefault="00DF66DF" w:rsidP="00B12043">
            <w:pPr>
              <w:ind w:left="57"/>
              <w:jc w:val="center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52B12CA0" w14:textId="77777777" w:rsidR="00DF66DF" w:rsidRDefault="00DF66DF" w:rsidP="00D065E6">
            <w:pPr>
              <w:jc w:val="center"/>
            </w:pPr>
          </w:p>
        </w:tc>
        <w:tc>
          <w:tcPr>
            <w:tcW w:w="425" w:type="dxa"/>
            <w:vAlign w:val="center"/>
          </w:tcPr>
          <w:p w14:paraId="7209E8D6" w14:textId="77777777" w:rsidR="00DF66DF" w:rsidRPr="006405A3" w:rsidRDefault="00DF66DF" w:rsidP="00D065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01365D78" w14:textId="7CA155F2" w:rsidR="00DF66DF" w:rsidRPr="00515722" w:rsidRDefault="00DF66DF" w:rsidP="00283BA4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D065E6" w14:paraId="2DDB4BE4" w14:textId="77777777" w:rsidTr="00E22CEB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7E6A067B" w14:textId="506A78F4" w:rsidR="00D065E6" w:rsidRDefault="00775132" w:rsidP="00DF66DF">
            <w:pPr>
              <w:ind w:left="454" w:right="57" w:hanging="397"/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</w:rPr>
              <w:t xml:space="preserve">6.3 </w:t>
            </w:r>
            <w:proofErr w:type="spellStart"/>
            <w:r>
              <w:rPr>
                <w:rFonts w:ascii="Arial" w:hAnsi="Arial"/>
              </w:rPr>
              <w:t>Planificación</w:t>
            </w:r>
            <w:proofErr w:type="spellEnd"/>
            <w:r w:rsidR="00DF66DF">
              <w:rPr>
                <w:rFonts w:ascii="Arial" w:hAnsi="Arial"/>
              </w:rPr>
              <w:t xml:space="preserve"> de </w:t>
            </w:r>
            <w:proofErr w:type="spellStart"/>
            <w:r w:rsidR="00DF66DF">
              <w:rPr>
                <w:rFonts w:ascii="Arial" w:hAnsi="Arial"/>
              </w:rPr>
              <w:t>los</w:t>
            </w:r>
            <w:proofErr w:type="spellEnd"/>
            <w:r w:rsidR="00DF66DF">
              <w:rPr>
                <w:rFonts w:ascii="Arial" w:hAnsi="Arial"/>
              </w:rPr>
              <w:t xml:space="preserve"> </w:t>
            </w:r>
            <w:proofErr w:type="spellStart"/>
            <w:r w:rsidR="00DF66DF">
              <w:rPr>
                <w:rFonts w:ascii="Arial" w:hAnsi="Arial"/>
              </w:rPr>
              <w:t>cambios</w:t>
            </w:r>
            <w:proofErr w:type="spellEnd"/>
            <w:r w:rsidR="00DF66DF"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4487A624" w14:textId="43ED82D6" w:rsidR="00D065E6" w:rsidRDefault="00D065E6" w:rsidP="00B12043">
            <w:pPr>
              <w:ind w:left="57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2FD8248" w14:textId="77777777" w:rsidR="00D065E6" w:rsidRDefault="00D065E6" w:rsidP="00B12043">
            <w:pPr>
              <w:ind w:left="57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727BB768" w14:textId="77777777" w:rsidR="00D065E6" w:rsidRDefault="00D065E6" w:rsidP="00B12043">
            <w:pPr>
              <w:ind w:left="57"/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0F37F3EA" w14:textId="77777777" w:rsidR="00D065E6" w:rsidRDefault="00D065E6" w:rsidP="00D065E6">
            <w:pPr>
              <w:jc w:val="center"/>
            </w:pPr>
          </w:p>
        </w:tc>
        <w:tc>
          <w:tcPr>
            <w:tcW w:w="425" w:type="dxa"/>
            <w:vAlign w:val="center"/>
          </w:tcPr>
          <w:p w14:paraId="70951778" w14:textId="361D9ADA" w:rsidR="00D065E6" w:rsidRPr="006405A3" w:rsidRDefault="00D065E6" w:rsidP="00D065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22B25107" w14:textId="01F4EE9E" w:rsidR="00D065E6" w:rsidRPr="00283BA4" w:rsidRDefault="00D065E6" w:rsidP="00B12043">
            <w:pPr>
              <w:ind w:left="57"/>
              <w:rPr>
                <w:rFonts w:ascii="Arial" w:hAnsi="Arial"/>
                <w:sz w:val="16"/>
                <w:szCs w:val="16"/>
              </w:rPr>
            </w:pPr>
          </w:p>
        </w:tc>
      </w:tr>
      <w:tr w:rsidR="00E51F5A" w14:paraId="503501C1" w14:textId="77777777" w:rsidTr="00775132">
        <w:trPr>
          <w:cantSplit/>
          <w:trHeight w:hRule="exact" w:val="366"/>
          <w:jc w:val="center"/>
        </w:trPr>
        <w:tc>
          <w:tcPr>
            <w:tcW w:w="10206" w:type="dxa"/>
            <w:gridSpan w:val="8"/>
            <w:vAlign w:val="center"/>
          </w:tcPr>
          <w:p w14:paraId="50FB3535" w14:textId="3F12CF6F" w:rsidR="00E51F5A" w:rsidRDefault="00E51F5A" w:rsidP="00DF66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7 - </w:t>
            </w:r>
            <w:r w:rsidR="00DF66DF">
              <w:rPr>
                <w:rFonts w:ascii="Arial" w:hAnsi="Arial"/>
                <w:b/>
              </w:rPr>
              <w:t>APOYO</w:t>
            </w:r>
          </w:p>
        </w:tc>
      </w:tr>
      <w:tr w:rsidR="00D065E6" w14:paraId="1BDFBF6C" w14:textId="77777777" w:rsidTr="00E22CEB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1C91183D" w14:textId="50410977" w:rsidR="00D065E6" w:rsidRDefault="00775132" w:rsidP="00DF66DF">
            <w:pPr>
              <w:ind w:left="454" w:right="57" w:hanging="397"/>
              <w:rPr>
                <w:rFonts w:ascii="Arial" w:hAnsi="Arial"/>
                <w:b/>
                <w:noProof/>
              </w:rPr>
            </w:pPr>
            <w:r w:rsidRPr="00775132">
              <w:rPr>
                <w:rFonts w:ascii="Arial" w:hAnsi="Arial"/>
                <w:highlight w:val="lightGray"/>
              </w:rPr>
              <w:t xml:space="preserve">7.1 </w:t>
            </w:r>
            <w:proofErr w:type="spellStart"/>
            <w:r w:rsidRPr="00775132">
              <w:rPr>
                <w:rFonts w:ascii="Arial" w:hAnsi="Arial"/>
                <w:highlight w:val="lightGray"/>
              </w:rPr>
              <w:t>Recursos</w:t>
            </w:r>
            <w:proofErr w:type="spellEnd"/>
            <w:r w:rsidR="00DF66DF" w:rsidRPr="00775132">
              <w:rPr>
                <w:rFonts w:ascii="Arial" w:hAnsi="Arial"/>
                <w:highlight w:val="lightGray"/>
              </w:rPr>
              <w:t>.</w:t>
            </w:r>
          </w:p>
        </w:tc>
        <w:tc>
          <w:tcPr>
            <w:tcW w:w="425" w:type="dxa"/>
            <w:vAlign w:val="center"/>
          </w:tcPr>
          <w:p w14:paraId="055BAECF" w14:textId="77777777" w:rsidR="00D065E6" w:rsidRDefault="00D065E6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94DFC17" w14:textId="77777777" w:rsidR="00D065E6" w:rsidRDefault="00D065E6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FCCBD5F" w14:textId="77777777" w:rsidR="00D065E6" w:rsidRDefault="00D065E6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5C89B622" w14:textId="77777777" w:rsidR="00D065E6" w:rsidRDefault="00D065E6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A1D2147" w14:textId="77777777" w:rsidR="00D065E6" w:rsidRPr="0018101F" w:rsidRDefault="00D065E6" w:rsidP="00C94A32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3A925BFD" w14:textId="640289A7" w:rsidR="00D065E6" w:rsidRDefault="00D065E6" w:rsidP="00B12043">
            <w:pPr>
              <w:rPr>
                <w:rFonts w:ascii="Arial" w:hAnsi="Arial"/>
              </w:rPr>
            </w:pPr>
          </w:p>
        </w:tc>
      </w:tr>
      <w:tr w:rsidR="00DF66DF" w:rsidRPr="00AC6AF6" w14:paraId="7D6D71C4" w14:textId="77777777" w:rsidTr="00775132">
        <w:trPr>
          <w:cantSplit/>
          <w:trHeight w:hRule="exact" w:val="418"/>
          <w:jc w:val="center"/>
        </w:trPr>
        <w:tc>
          <w:tcPr>
            <w:tcW w:w="4390" w:type="dxa"/>
            <w:vAlign w:val="center"/>
          </w:tcPr>
          <w:p w14:paraId="71BF42C9" w14:textId="77777777" w:rsidR="00DF66DF" w:rsidRDefault="00DF66DF" w:rsidP="00DF66DF">
            <w:pPr>
              <w:ind w:left="454" w:right="57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>7.1.1</w:t>
            </w:r>
            <w:r w:rsidR="001D494A">
              <w:rPr>
                <w:rFonts w:ascii="Arial" w:hAnsi="Arial"/>
              </w:rPr>
              <w:t xml:space="preserve"> </w:t>
            </w:r>
            <w:proofErr w:type="spellStart"/>
            <w:r w:rsidR="001D494A">
              <w:rPr>
                <w:rFonts w:ascii="Arial" w:hAnsi="Arial"/>
              </w:rPr>
              <w:t>Generalidades</w:t>
            </w:r>
            <w:proofErr w:type="spellEnd"/>
            <w:r w:rsidR="001D494A"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51720DD5" w14:textId="3F5397FA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1F89851D" w14:textId="77777777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79C4701D" w14:textId="28CA7FCD" w:rsidR="00DF66DF" w:rsidRPr="00F83E0F" w:rsidRDefault="00DF66DF" w:rsidP="00B12043">
            <w:pPr>
              <w:jc w:val="center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000E0CCA" w14:textId="77777777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60D456D" w14:textId="5338A660" w:rsidR="00DF66DF" w:rsidRPr="0018101F" w:rsidRDefault="00DF66DF" w:rsidP="00C94A32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362D283D" w14:textId="6EDE7824" w:rsidR="00DF66DF" w:rsidRPr="00515722" w:rsidRDefault="00DF66DF" w:rsidP="00B12043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DF66DF" w:rsidRPr="00775132" w14:paraId="1D01AD03" w14:textId="77777777" w:rsidTr="00775132">
        <w:trPr>
          <w:cantSplit/>
          <w:trHeight w:hRule="exact" w:val="282"/>
          <w:jc w:val="center"/>
        </w:trPr>
        <w:tc>
          <w:tcPr>
            <w:tcW w:w="4390" w:type="dxa"/>
            <w:vAlign w:val="center"/>
          </w:tcPr>
          <w:p w14:paraId="6AB26296" w14:textId="77777777" w:rsidR="00DF66DF" w:rsidRPr="00775132" w:rsidRDefault="00DF66DF" w:rsidP="00DF66DF">
            <w:pPr>
              <w:ind w:left="454" w:right="57" w:hanging="397"/>
              <w:rPr>
                <w:rFonts w:ascii="Arial" w:hAnsi="Arial"/>
                <w:b/>
                <w:bCs/>
              </w:rPr>
            </w:pPr>
            <w:r w:rsidRPr="00775132">
              <w:rPr>
                <w:rFonts w:ascii="Arial" w:hAnsi="Arial"/>
                <w:b/>
                <w:bCs/>
              </w:rPr>
              <w:t>7.1.2</w:t>
            </w:r>
            <w:r w:rsidR="001D494A" w:rsidRPr="00775132">
              <w:rPr>
                <w:rFonts w:ascii="Arial" w:hAnsi="Arial"/>
                <w:b/>
                <w:bCs/>
              </w:rPr>
              <w:t xml:space="preserve"> Personas.</w:t>
            </w:r>
          </w:p>
        </w:tc>
        <w:tc>
          <w:tcPr>
            <w:tcW w:w="425" w:type="dxa"/>
            <w:vAlign w:val="center"/>
          </w:tcPr>
          <w:p w14:paraId="587D1465" w14:textId="07C65D11" w:rsidR="00DF66DF" w:rsidRPr="00775132" w:rsidRDefault="00DF66DF" w:rsidP="00B12043">
            <w:pPr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14:paraId="518442DA" w14:textId="77777777" w:rsidR="00DF66DF" w:rsidRPr="00775132" w:rsidRDefault="00DF66DF" w:rsidP="00B12043">
            <w:pPr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14:paraId="5A058F11" w14:textId="77777777" w:rsidR="00DF66DF" w:rsidRPr="00775132" w:rsidRDefault="00DF66DF" w:rsidP="00B12043">
            <w:pPr>
              <w:jc w:val="center"/>
              <w:rPr>
                <w:rFonts w:ascii="Arial" w:hAnsi="Arial"/>
                <w:b/>
                <w:bCs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224E7245" w14:textId="77777777" w:rsidR="00DF66DF" w:rsidRPr="00775132" w:rsidRDefault="00DF66DF" w:rsidP="00B12043">
            <w:pPr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14:paraId="3682748B" w14:textId="0C0DC835" w:rsidR="00DF66DF" w:rsidRPr="00775132" w:rsidRDefault="00DF66DF" w:rsidP="00C94A32">
            <w:pPr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45BDCA2B" w14:textId="411B5793" w:rsidR="00DF66DF" w:rsidRPr="00775132" w:rsidRDefault="00DF66DF" w:rsidP="00B12043">
            <w:pPr>
              <w:rPr>
                <w:rFonts w:ascii="Arial" w:hAnsi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DF66DF" w14:paraId="298EB797" w14:textId="77777777" w:rsidTr="00F711F6">
        <w:trPr>
          <w:cantSplit/>
          <w:trHeight w:hRule="exact" w:val="410"/>
          <w:jc w:val="center"/>
        </w:trPr>
        <w:tc>
          <w:tcPr>
            <w:tcW w:w="4390" w:type="dxa"/>
            <w:vAlign w:val="center"/>
          </w:tcPr>
          <w:p w14:paraId="64571A50" w14:textId="77777777" w:rsidR="00DF66DF" w:rsidRDefault="00DF66DF" w:rsidP="001D494A">
            <w:pPr>
              <w:ind w:left="454" w:right="57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>7.1.3</w:t>
            </w:r>
            <w:r w:rsidR="001D494A">
              <w:rPr>
                <w:rFonts w:ascii="Arial" w:hAnsi="Arial"/>
              </w:rPr>
              <w:t xml:space="preserve"> </w:t>
            </w:r>
            <w:proofErr w:type="spellStart"/>
            <w:r w:rsidR="001D494A">
              <w:rPr>
                <w:rFonts w:ascii="Arial" w:hAnsi="Arial"/>
              </w:rPr>
              <w:t>Infraestructura</w:t>
            </w:r>
            <w:proofErr w:type="spellEnd"/>
            <w:r w:rsidR="001D494A"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7C99612D" w14:textId="5FED1769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331EDB1" w14:textId="77777777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D7859F8" w14:textId="77777777" w:rsidR="00DF66DF" w:rsidRPr="00F83E0F" w:rsidRDefault="00DF66DF" w:rsidP="00B12043">
            <w:pPr>
              <w:jc w:val="center"/>
              <w:rPr>
                <w:rFonts w:ascii="Arial" w:hAnsi="Arial"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1D20618D" w14:textId="77777777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7E4B2B9F" w14:textId="39930D26" w:rsidR="00DF66DF" w:rsidRPr="0018101F" w:rsidRDefault="00DF66DF" w:rsidP="00C94A32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24D564F4" w14:textId="6A733B98" w:rsidR="00DF66DF" w:rsidRDefault="00DF66DF" w:rsidP="00B12043">
            <w:pPr>
              <w:rPr>
                <w:rFonts w:ascii="Arial" w:hAnsi="Arial"/>
              </w:rPr>
            </w:pPr>
          </w:p>
        </w:tc>
      </w:tr>
      <w:tr w:rsidR="00DF66DF" w:rsidRPr="00F711F6" w14:paraId="4575E2FF" w14:textId="77777777" w:rsidTr="00775132">
        <w:trPr>
          <w:cantSplit/>
          <w:trHeight w:hRule="exact" w:val="575"/>
          <w:jc w:val="center"/>
        </w:trPr>
        <w:tc>
          <w:tcPr>
            <w:tcW w:w="4390" w:type="dxa"/>
            <w:vAlign w:val="center"/>
          </w:tcPr>
          <w:p w14:paraId="6325D240" w14:textId="77777777" w:rsidR="001D494A" w:rsidRPr="00515722" w:rsidRDefault="00DF66DF" w:rsidP="00DF66DF">
            <w:pPr>
              <w:ind w:left="454" w:right="57" w:hanging="397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 xml:space="preserve">7.1.4 Ambiente para la operación de los </w:t>
            </w:r>
            <w:r w:rsidR="001D494A" w:rsidRPr="00515722">
              <w:rPr>
                <w:rFonts w:ascii="Arial" w:hAnsi="Arial"/>
                <w:lang w:val="es-MX"/>
              </w:rPr>
              <w:t xml:space="preserve"> </w:t>
            </w:r>
          </w:p>
          <w:p w14:paraId="3CFFDC82" w14:textId="77777777" w:rsidR="00DF66DF" w:rsidRDefault="001D494A" w:rsidP="00DF66DF">
            <w:pPr>
              <w:ind w:left="454" w:right="57" w:hanging="397"/>
              <w:rPr>
                <w:rFonts w:ascii="Arial" w:hAnsi="Arial"/>
              </w:rPr>
            </w:pPr>
            <w:r w:rsidRPr="00515722">
              <w:rPr>
                <w:rFonts w:ascii="Arial" w:hAnsi="Arial"/>
                <w:lang w:val="es-MX"/>
              </w:rPr>
              <w:t xml:space="preserve">         </w:t>
            </w:r>
            <w:proofErr w:type="spellStart"/>
            <w:r w:rsidR="00DF66DF">
              <w:rPr>
                <w:rFonts w:ascii="Arial" w:hAnsi="Arial"/>
              </w:rPr>
              <w:t>procesos</w:t>
            </w:r>
            <w:proofErr w:type="spellEnd"/>
            <w:r w:rsidR="00DF66DF"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3EBB3959" w14:textId="25A806DD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F93E82B" w14:textId="2C4548D5" w:rsidR="00CD6784" w:rsidRPr="00CD6784" w:rsidRDefault="00CD6784" w:rsidP="00CD6784">
            <w:pPr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83E957B" w14:textId="596C3EA6" w:rsidR="00DF66DF" w:rsidRPr="00F83E0F" w:rsidRDefault="00DF66DF" w:rsidP="00B12043">
            <w:pPr>
              <w:jc w:val="center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73F9840B" w14:textId="77777777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64B9D92" w14:textId="22C6ECA6" w:rsidR="00DF66DF" w:rsidRPr="0018101F" w:rsidRDefault="00DF66DF" w:rsidP="00C94A32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5DE8C261" w14:textId="5688C80D" w:rsidR="00DF66DF" w:rsidRPr="00515722" w:rsidRDefault="00DF66DF" w:rsidP="00B12043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DF66DF" w:rsidRPr="00CD5E02" w14:paraId="62EB3882" w14:textId="77777777" w:rsidTr="00775132">
        <w:trPr>
          <w:cantSplit/>
          <w:trHeight w:hRule="exact" w:val="298"/>
          <w:jc w:val="center"/>
        </w:trPr>
        <w:tc>
          <w:tcPr>
            <w:tcW w:w="4390" w:type="dxa"/>
            <w:vAlign w:val="center"/>
          </w:tcPr>
          <w:p w14:paraId="56922FB8" w14:textId="77777777" w:rsidR="00DF66DF" w:rsidRPr="00F718E7" w:rsidRDefault="00DF66DF" w:rsidP="00DF66DF">
            <w:pPr>
              <w:ind w:left="454" w:right="57" w:hanging="397"/>
              <w:rPr>
                <w:rFonts w:ascii="Arial" w:hAnsi="Arial"/>
                <w:highlight w:val="yellow"/>
                <w:lang w:val="es-MX"/>
              </w:rPr>
            </w:pPr>
            <w:r w:rsidRPr="00775132">
              <w:rPr>
                <w:rFonts w:ascii="Arial" w:hAnsi="Arial"/>
                <w:highlight w:val="lightGray"/>
                <w:lang w:val="es-MX"/>
              </w:rPr>
              <w:t>7.1.5 Recursos de seguimiento y medición.</w:t>
            </w:r>
          </w:p>
        </w:tc>
        <w:tc>
          <w:tcPr>
            <w:tcW w:w="425" w:type="dxa"/>
            <w:vAlign w:val="center"/>
          </w:tcPr>
          <w:p w14:paraId="413D92F1" w14:textId="6FB9F1BC" w:rsidR="00DF66DF" w:rsidRPr="00C33678" w:rsidRDefault="00DF66DF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723AED02" w14:textId="77777777" w:rsidR="00DF66DF" w:rsidRPr="00C33678" w:rsidRDefault="00DF66DF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59A34E2D" w14:textId="77777777" w:rsidR="00DF66DF" w:rsidRPr="00C33678" w:rsidRDefault="00DF66DF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6" w:type="dxa"/>
            <w:vAlign w:val="center"/>
          </w:tcPr>
          <w:p w14:paraId="68FAF647" w14:textId="77777777" w:rsidR="00DF66DF" w:rsidRPr="00C33678" w:rsidRDefault="00DF66DF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7EC6EB23" w14:textId="77777777" w:rsidR="00DF66DF" w:rsidRPr="00C33678" w:rsidRDefault="00DF66DF" w:rsidP="00C94A32">
            <w:pPr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3037ACC1" w14:textId="77777777" w:rsidR="00DF66DF" w:rsidRPr="00C33678" w:rsidRDefault="00DF66DF" w:rsidP="00B12043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DF66DF" w14:paraId="68264741" w14:textId="77777777" w:rsidTr="00E22CEB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74E3CF9B" w14:textId="77777777" w:rsidR="00DF66DF" w:rsidRDefault="00DF66DF" w:rsidP="00DF66DF">
            <w:pPr>
              <w:ind w:left="454" w:right="57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7.1.5.1 </w:t>
            </w:r>
            <w:proofErr w:type="spellStart"/>
            <w:r>
              <w:rPr>
                <w:rFonts w:ascii="Arial" w:hAnsi="Arial"/>
              </w:rPr>
              <w:t>Generalidades</w:t>
            </w:r>
            <w:proofErr w:type="spellEnd"/>
          </w:p>
        </w:tc>
        <w:tc>
          <w:tcPr>
            <w:tcW w:w="425" w:type="dxa"/>
            <w:vAlign w:val="center"/>
          </w:tcPr>
          <w:p w14:paraId="62A05B3A" w14:textId="62BC2CD6" w:rsidR="00313F43" w:rsidRPr="00313F43" w:rsidRDefault="00313F43" w:rsidP="00313F43">
            <w:pPr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CD8ABE5" w14:textId="77777777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F473247" w14:textId="77777777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4960AF93" w14:textId="77777777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1D3C75D1" w14:textId="1631C552" w:rsidR="00DF66DF" w:rsidRPr="0018101F" w:rsidRDefault="00DF66DF" w:rsidP="00C94A32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33809D7B" w14:textId="4613AF23" w:rsidR="00DF66DF" w:rsidRDefault="00DF66DF" w:rsidP="00B12043">
            <w:pPr>
              <w:rPr>
                <w:rFonts w:ascii="Arial" w:hAnsi="Arial"/>
              </w:rPr>
            </w:pPr>
          </w:p>
        </w:tc>
      </w:tr>
      <w:tr w:rsidR="00DF66DF" w14:paraId="4ACC1F65" w14:textId="77777777" w:rsidTr="00E22CEB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1F888512" w14:textId="77777777" w:rsidR="00DF66DF" w:rsidRDefault="00DF66DF" w:rsidP="00DF66DF">
            <w:pPr>
              <w:ind w:left="454" w:right="57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7.1.5.2 </w:t>
            </w:r>
            <w:proofErr w:type="spellStart"/>
            <w:r>
              <w:rPr>
                <w:rFonts w:ascii="Arial" w:hAnsi="Arial"/>
              </w:rPr>
              <w:t>Trazabilidad</w:t>
            </w:r>
            <w:proofErr w:type="spellEnd"/>
            <w:r>
              <w:rPr>
                <w:rFonts w:ascii="Arial" w:hAnsi="Arial"/>
              </w:rPr>
              <w:t xml:space="preserve"> de las </w:t>
            </w:r>
            <w:proofErr w:type="spellStart"/>
            <w:r>
              <w:rPr>
                <w:rFonts w:ascii="Arial" w:hAnsi="Arial"/>
              </w:rPr>
              <w:t>mediciones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5365D210" w14:textId="3A1C1F75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04389771" w14:textId="77777777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0A16858C" w14:textId="77777777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1D0E07E1" w14:textId="77777777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E51092C" w14:textId="21D212C9" w:rsidR="00DF66DF" w:rsidRPr="0018101F" w:rsidRDefault="00DF66DF" w:rsidP="00C94A32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45D9ACEF" w14:textId="77777777" w:rsidR="00DF66DF" w:rsidRDefault="00DF66DF" w:rsidP="00B12043">
            <w:pPr>
              <w:rPr>
                <w:rFonts w:ascii="Arial" w:hAnsi="Arial"/>
              </w:rPr>
            </w:pPr>
          </w:p>
        </w:tc>
      </w:tr>
      <w:tr w:rsidR="00DF66DF" w14:paraId="733BDCD6" w14:textId="77777777" w:rsidTr="00E22CEB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13DD45FA" w14:textId="77777777" w:rsidR="00DF66DF" w:rsidRDefault="00DF66DF" w:rsidP="00DF66DF">
            <w:pPr>
              <w:ind w:left="454" w:right="57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7.1.6 </w:t>
            </w:r>
            <w:proofErr w:type="spellStart"/>
            <w:r>
              <w:rPr>
                <w:rFonts w:ascii="Arial" w:hAnsi="Arial"/>
              </w:rPr>
              <w:t>Conocimientos</w:t>
            </w:r>
            <w:proofErr w:type="spellEnd"/>
            <w:r>
              <w:rPr>
                <w:rFonts w:ascii="Arial" w:hAnsi="Arial"/>
              </w:rPr>
              <w:t xml:space="preserve"> de la </w:t>
            </w:r>
            <w:proofErr w:type="spellStart"/>
            <w:r>
              <w:rPr>
                <w:rFonts w:ascii="Arial" w:hAnsi="Arial"/>
              </w:rPr>
              <w:t>organización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2AD24AF5" w14:textId="63EF96CE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0926940" w14:textId="77777777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BDCAAB1" w14:textId="77777777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0B8D3E77" w14:textId="77777777" w:rsidR="00DF66DF" w:rsidRDefault="00DF66DF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4A21FF1" w14:textId="13275B4D" w:rsidR="00DF66DF" w:rsidRPr="0018101F" w:rsidRDefault="00DF66DF" w:rsidP="00C94A32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1AB029AF" w14:textId="46378B02" w:rsidR="00DF66DF" w:rsidRDefault="00DF66DF" w:rsidP="00B12043">
            <w:pPr>
              <w:rPr>
                <w:rFonts w:ascii="Arial" w:hAnsi="Arial"/>
              </w:rPr>
            </w:pPr>
          </w:p>
        </w:tc>
      </w:tr>
      <w:tr w:rsidR="00D065E6" w:rsidRPr="00AC6AF6" w14:paraId="31164889" w14:textId="77777777" w:rsidTr="00775132">
        <w:trPr>
          <w:cantSplit/>
          <w:trHeight w:hRule="exact" w:val="353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5A93FBC5" w14:textId="7D1AB9F6" w:rsidR="00D065E6" w:rsidRDefault="00775132" w:rsidP="0044642A">
            <w:pPr>
              <w:ind w:left="454" w:right="57" w:hanging="397"/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</w:rPr>
              <w:t xml:space="preserve">7.2 </w:t>
            </w:r>
            <w:proofErr w:type="spellStart"/>
            <w:r>
              <w:rPr>
                <w:rFonts w:ascii="Arial" w:hAnsi="Arial"/>
              </w:rPr>
              <w:t>Competencia</w:t>
            </w:r>
            <w:proofErr w:type="spellEnd"/>
            <w:r w:rsidR="0044642A">
              <w:rPr>
                <w:rFonts w:ascii="Arial" w:hAnsi="Arial"/>
              </w:rPr>
              <w:t>.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7A2EA27C" w14:textId="1901D53D" w:rsidR="00D065E6" w:rsidRDefault="00D065E6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6A1C5ACB" w14:textId="77777777" w:rsidR="00D065E6" w:rsidRDefault="00D065E6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5CD3FF60" w14:textId="3D5B182E" w:rsidR="00D065E6" w:rsidRPr="00F83E0F" w:rsidRDefault="00D065E6" w:rsidP="00B12043">
            <w:pPr>
              <w:jc w:val="center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14:paraId="4BF8F9B7" w14:textId="77777777" w:rsidR="00D065E6" w:rsidRDefault="00D065E6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2990B447" w14:textId="77777777" w:rsidR="00D065E6" w:rsidRPr="0018101F" w:rsidRDefault="00D065E6" w:rsidP="00C94A32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2F60D69E" w14:textId="78E78036" w:rsidR="00D065E6" w:rsidRPr="00515722" w:rsidRDefault="00D065E6" w:rsidP="00B12043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D065E6" w14:paraId="3CA446E4" w14:textId="77777777" w:rsidTr="00E22CEB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3EE98124" w14:textId="7F84D314" w:rsidR="00D065E6" w:rsidRDefault="00775132" w:rsidP="0044642A">
            <w:pPr>
              <w:ind w:left="454" w:right="57" w:hanging="397"/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</w:rPr>
              <w:t>7.3 Toma</w:t>
            </w:r>
            <w:r w:rsidR="0044642A">
              <w:rPr>
                <w:rFonts w:ascii="Arial" w:hAnsi="Arial"/>
              </w:rPr>
              <w:t xml:space="preserve"> de </w:t>
            </w:r>
            <w:proofErr w:type="spellStart"/>
            <w:r w:rsidR="0044642A">
              <w:rPr>
                <w:rFonts w:ascii="Arial" w:hAnsi="Arial"/>
              </w:rPr>
              <w:t>conciencia</w:t>
            </w:r>
            <w:proofErr w:type="spellEnd"/>
            <w:r w:rsidR="0044642A"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1F0C25F6" w14:textId="6ABB6F0E" w:rsidR="00D065E6" w:rsidRDefault="00D065E6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01906B7" w14:textId="77777777" w:rsidR="00D065E6" w:rsidRDefault="00D065E6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B2364BC" w14:textId="77777777" w:rsidR="00D065E6" w:rsidRPr="00F83E0F" w:rsidRDefault="00D065E6" w:rsidP="00B12043">
            <w:pPr>
              <w:jc w:val="center"/>
              <w:rPr>
                <w:rFonts w:ascii="Arial" w:hAnsi="Arial"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27DC5A5D" w14:textId="77777777" w:rsidR="00D065E6" w:rsidRDefault="00D065E6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B836200" w14:textId="31F51276" w:rsidR="00D065E6" w:rsidRPr="0018101F" w:rsidRDefault="00D065E6" w:rsidP="00C94A32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0A536708" w14:textId="050360FF" w:rsidR="00D065E6" w:rsidRPr="00B01309" w:rsidRDefault="00D065E6" w:rsidP="00B1204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353DC" w14:paraId="0C50F75D" w14:textId="77777777" w:rsidTr="00E22CEB">
        <w:trPr>
          <w:cantSplit/>
          <w:trHeight w:hRule="exact" w:val="298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05408062" w14:textId="7308E9CF" w:rsidR="007353DC" w:rsidRDefault="00775132" w:rsidP="0044642A">
            <w:pPr>
              <w:ind w:left="454" w:right="57" w:hanging="397"/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</w:rPr>
              <w:t xml:space="preserve">7.4 </w:t>
            </w:r>
            <w:proofErr w:type="spellStart"/>
            <w:r>
              <w:rPr>
                <w:rFonts w:ascii="Arial" w:hAnsi="Arial"/>
              </w:rPr>
              <w:t>Comunicación</w:t>
            </w:r>
            <w:proofErr w:type="spellEnd"/>
            <w:r w:rsidR="0044642A">
              <w:rPr>
                <w:rFonts w:ascii="Arial" w:hAnsi="Arial"/>
              </w:rPr>
              <w:t>.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1689E421" w14:textId="33A05DD4" w:rsidR="007353DC" w:rsidRDefault="007353DC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43018621" w14:textId="77777777" w:rsidR="007353DC" w:rsidRDefault="007353DC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2C83660C" w14:textId="77777777" w:rsidR="007353DC" w:rsidRPr="00F83E0F" w:rsidRDefault="007353DC" w:rsidP="00B12043">
            <w:pPr>
              <w:jc w:val="center"/>
              <w:rPr>
                <w:rFonts w:ascii="Arial" w:hAnsi="Arial"/>
                <w:color w:val="FF0000"/>
              </w:rPr>
            </w:pP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14:paraId="47EEADD4" w14:textId="77777777" w:rsidR="007353DC" w:rsidRDefault="007353DC" w:rsidP="00C94A32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2A8F8532" w14:textId="77777777" w:rsidR="007353DC" w:rsidRPr="0018101F" w:rsidRDefault="007353DC" w:rsidP="00C94A32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5EF58735" w14:textId="50B0BA01" w:rsidR="007353DC" w:rsidRPr="00B01309" w:rsidRDefault="007353DC" w:rsidP="00B1204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51F5A" w14:paraId="7EF3C179" w14:textId="77777777" w:rsidTr="00C33678">
        <w:trPr>
          <w:cantSplit/>
          <w:trHeight w:hRule="exact" w:val="392"/>
          <w:jc w:val="center"/>
        </w:trPr>
        <w:tc>
          <w:tcPr>
            <w:tcW w:w="4390" w:type="dxa"/>
            <w:vAlign w:val="center"/>
          </w:tcPr>
          <w:p w14:paraId="192E6EF9" w14:textId="242291CC" w:rsidR="00E51F5A" w:rsidRPr="00775132" w:rsidRDefault="00775132" w:rsidP="00B12043">
            <w:pPr>
              <w:ind w:left="454" w:right="57" w:hanging="397"/>
              <w:rPr>
                <w:rFonts w:ascii="Arial" w:hAnsi="Arial"/>
                <w:spacing w:val="-4"/>
                <w:highlight w:val="lightGray"/>
              </w:rPr>
            </w:pPr>
            <w:r w:rsidRPr="00775132">
              <w:rPr>
                <w:rFonts w:ascii="Arial" w:hAnsi="Arial"/>
                <w:highlight w:val="lightGray"/>
              </w:rPr>
              <w:t xml:space="preserve">7.5 </w:t>
            </w:r>
            <w:proofErr w:type="spellStart"/>
            <w:r w:rsidRPr="00775132">
              <w:rPr>
                <w:rFonts w:ascii="Arial" w:hAnsi="Arial"/>
                <w:highlight w:val="lightGray"/>
              </w:rPr>
              <w:t>Información</w:t>
            </w:r>
            <w:proofErr w:type="spellEnd"/>
            <w:r w:rsidR="0044642A" w:rsidRPr="00775132">
              <w:rPr>
                <w:rFonts w:ascii="Arial" w:hAnsi="Arial"/>
                <w:spacing w:val="-4"/>
                <w:highlight w:val="lightGray"/>
              </w:rPr>
              <w:t xml:space="preserve"> </w:t>
            </w:r>
            <w:proofErr w:type="spellStart"/>
            <w:r w:rsidR="0044642A" w:rsidRPr="00775132">
              <w:rPr>
                <w:rFonts w:ascii="Arial" w:hAnsi="Arial"/>
                <w:spacing w:val="-4"/>
                <w:highlight w:val="lightGray"/>
              </w:rPr>
              <w:t>documentada</w:t>
            </w:r>
            <w:proofErr w:type="spellEnd"/>
            <w:r w:rsidR="0044642A" w:rsidRPr="00775132">
              <w:rPr>
                <w:rFonts w:ascii="Arial" w:hAnsi="Arial"/>
                <w:spacing w:val="-4"/>
                <w:highlight w:val="lightGray"/>
              </w:rPr>
              <w:t>.</w:t>
            </w:r>
          </w:p>
          <w:p w14:paraId="2564052D" w14:textId="77777777" w:rsidR="00ED6FC4" w:rsidRPr="00775132" w:rsidRDefault="00ED6FC4" w:rsidP="00B12043">
            <w:pPr>
              <w:ind w:left="454" w:right="57" w:hanging="397"/>
              <w:rPr>
                <w:rFonts w:ascii="Arial" w:hAnsi="Arial"/>
                <w:b/>
                <w:noProof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14:paraId="0927441A" w14:textId="36D05EE7" w:rsidR="00E51F5A" w:rsidRDefault="00E51F5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26C4820" w14:textId="77777777" w:rsidR="00E51F5A" w:rsidRDefault="00E51F5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F17D3AF" w14:textId="77777777" w:rsidR="00E51F5A" w:rsidRPr="00F83E0F" w:rsidRDefault="00E51F5A" w:rsidP="00B12043">
            <w:pPr>
              <w:jc w:val="center"/>
              <w:rPr>
                <w:rFonts w:ascii="Arial" w:hAnsi="Arial"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6020B52B" w14:textId="77777777" w:rsidR="00E51F5A" w:rsidRDefault="00E51F5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1D30F3B" w14:textId="77777777" w:rsidR="00E51F5A" w:rsidRDefault="00E51F5A" w:rsidP="00B12043">
            <w:pPr>
              <w:rPr>
                <w:rFonts w:ascii="Arial" w:hAnsi="Arial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78FC37C0" w14:textId="71B9F18A" w:rsidR="00E51F5A" w:rsidRPr="007353DC" w:rsidRDefault="00E51F5A" w:rsidP="00FD5A24">
            <w:pPr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44642A" w14:paraId="4CB76076" w14:textId="77777777" w:rsidTr="00E22CEB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6852418E" w14:textId="77777777" w:rsidR="0044642A" w:rsidRDefault="0044642A" w:rsidP="00B12043">
            <w:pPr>
              <w:ind w:left="454" w:right="57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7.5.1 </w:t>
            </w:r>
            <w:proofErr w:type="spellStart"/>
            <w:r>
              <w:rPr>
                <w:rFonts w:ascii="Arial" w:hAnsi="Arial"/>
              </w:rPr>
              <w:t>Generalidades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36A9D581" w14:textId="68DC6013" w:rsidR="0044642A" w:rsidRDefault="0044642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C708570" w14:textId="77777777" w:rsidR="0044642A" w:rsidRDefault="0044642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73BBEFC7" w14:textId="77777777" w:rsidR="0044642A" w:rsidRPr="00F83E0F" w:rsidRDefault="0044642A" w:rsidP="00B12043">
            <w:pPr>
              <w:jc w:val="center"/>
              <w:rPr>
                <w:rFonts w:ascii="Arial" w:hAnsi="Arial"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0BEA9A2F" w14:textId="77777777" w:rsidR="0044642A" w:rsidRDefault="0044642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229BE56" w14:textId="77777777" w:rsidR="0044642A" w:rsidRDefault="0044642A" w:rsidP="00B12043">
            <w:pPr>
              <w:rPr>
                <w:rFonts w:ascii="Arial" w:hAnsi="Arial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5677CB19" w14:textId="77777777" w:rsidR="0044642A" w:rsidRDefault="0044642A" w:rsidP="00FD5A24">
            <w:pPr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44642A" w14:paraId="5DF564AB" w14:textId="77777777" w:rsidTr="00E22CEB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31FC7BAA" w14:textId="77777777" w:rsidR="0044642A" w:rsidRDefault="0044642A" w:rsidP="00B12043">
            <w:pPr>
              <w:ind w:left="454" w:right="57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7.5.2 </w:t>
            </w:r>
            <w:proofErr w:type="spellStart"/>
            <w:r>
              <w:rPr>
                <w:rFonts w:ascii="Arial" w:hAnsi="Arial"/>
              </w:rPr>
              <w:t>Creación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actualización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3E20F8B5" w14:textId="695EB1E9" w:rsidR="0044642A" w:rsidRDefault="0044642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11F20A54" w14:textId="77777777" w:rsidR="0044642A" w:rsidRDefault="0044642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0D82F270" w14:textId="77777777" w:rsidR="0044642A" w:rsidRPr="00F83E0F" w:rsidRDefault="0044642A" w:rsidP="00B12043">
            <w:pPr>
              <w:jc w:val="center"/>
              <w:rPr>
                <w:rFonts w:ascii="Arial" w:hAnsi="Arial"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739B75D2" w14:textId="77777777" w:rsidR="0044642A" w:rsidRDefault="0044642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E03EFE7" w14:textId="77777777" w:rsidR="0044642A" w:rsidRDefault="0044642A" w:rsidP="00B12043">
            <w:pPr>
              <w:rPr>
                <w:rFonts w:ascii="Arial" w:hAnsi="Arial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68173912" w14:textId="77777777" w:rsidR="0044642A" w:rsidRDefault="0044642A" w:rsidP="00FD5A24">
            <w:pPr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44642A" w:rsidRPr="00CD5E02" w14:paraId="41168535" w14:textId="77777777" w:rsidTr="00E22CEB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2A23DB00" w14:textId="77777777" w:rsidR="0044642A" w:rsidRPr="00515722" w:rsidRDefault="0044642A" w:rsidP="00B12043">
            <w:pPr>
              <w:ind w:left="454" w:right="57" w:hanging="397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>7.5.3 Control de la información documentada.</w:t>
            </w:r>
          </w:p>
        </w:tc>
        <w:tc>
          <w:tcPr>
            <w:tcW w:w="425" w:type="dxa"/>
            <w:vAlign w:val="center"/>
          </w:tcPr>
          <w:p w14:paraId="3C955189" w14:textId="70DC1EE5" w:rsidR="0044642A" w:rsidRPr="00775132" w:rsidRDefault="0044642A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4765D9FF" w14:textId="77777777" w:rsidR="0044642A" w:rsidRPr="00775132" w:rsidRDefault="0044642A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2968F4B0" w14:textId="77777777" w:rsidR="0044642A" w:rsidRPr="00775132" w:rsidRDefault="0044642A" w:rsidP="00B12043">
            <w:pPr>
              <w:jc w:val="center"/>
              <w:rPr>
                <w:rFonts w:ascii="Arial" w:hAnsi="Arial"/>
                <w:color w:val="FF0000"/>
                <w:lang w:val="es-MX"/>
              </w:rPr>
            </w:pPr>
          </w:p>
        </w:tc>
        <w:tc>
          <w:tcPr>
            <w:tcW w:w="426" w:type="dxa"/>
            <w:vAlign w:val="center"/>
          </w:tcPr>
          <w:p w14:paraId="3A7FD0BD" w14:textId="77777777" w:rsidR="0044642A" w:rsidRPr="00775132" w:rsidRDefault="0044642A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5477C377" w14:textId="77777777" w:rsidR="0044642A" w:rsidRPr="00775132" w:rsidRDefault="0044642A" w:rsidP="00B12043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1192A026" w14:textId="77777777" w:rsidR="0044642A" w:rsidRPr="00775132" w:rsidRDefault="0044642A" w:rsidP="00FD5A24">
            <w:pPr>
              <w:rPr>
                <w:rFonts w:ascii="Arial" w:hAnsi="Arial"/>
                <w:color w:val="FF0000"/>
                <w:sz w:val="16"/>
                <w:szCs w:val="16"/>
                <w:lang w:val="es-MX"/>
              </w:rPr>
            </w:pPr>
          </w:p>
        </w:tc>
      </w:tr>
      <w:tr w:rsidR="0044642A" w14:paraId="5D41987A" w14:textId="77777777" w:rsidTr="00E22CEB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18010CF6" w14:textId="77777777" w:rsidR="0044642A" w:rsidRDefault="0044642A" w:rsidP="00B12043">
            <w:pPr>
              <w:ind w:left="454" w:right="57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>7.5.3.1</w:t>
            </w:r>
          </w:p>
        </w:tc>
        <w:tc>
          <w:tcPr>
            <w:tcW w:w="425" w:type="dxa"/>
            <w:vAlign w:val="center"/>
          </w:tcPr>
          <w:p w14:paraId="7B5AF083" w14:textId="479A1C92" w:rsidR="0044642A" w:rsidRDefault="0044642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AC9C5CD" w14:textId="77777777" w:rsidR="0044642A" w:rsidRDefault="0044642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9B63F2F" w14:textId="77777777" w:rsidR="0044642A" w:rsidRPr="00F83E0F" w:rsidRDefault="0044642A" w:rsidP="00B12043">
            <w:pPr>
              <w:jc w:val="center"/>
              <w:rPr>
                <w:rFonts w:ascii="Arial" w:hAnsi="Arial"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3FA2D5B3" w14:textId="77777777" w:rsidR="0044642A" w:rsidRDefault="0044642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4ED15E2" w14:textId="77777777" w:rsidR="0044642A" w:rsidRDefault="0044642A" w:rsidP="00B12043">
            <w:pPr>
              <w:rPr>
                <w:rFonts w:ascii="Arial" w:hAnsi="Arial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766D617B" w14:textId="6543BA0D" w:rsidR="0044642A" w:rsidRDefault="0044642A" w:rsidP="00FD5A24">
            <w:pPr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44642A" w:rsidRPr="00AC6AF6" w14:paraId="164DE88D" w14:textId="77777777" w:rsidTr="00775132">
        <w:trPr>
          <w:cantSplit/>
          <w:trHeight w:hRule="exact" w:val="362"/>
          <w:jc w:val="center"/>
        </w:trPr>
        <w:tc>
          <w:tcPr>
            <w:tcW w:w="4390" w:type="dxa"/>
            <w:vAlign w:val="center"/>
          </w:tcPr>
          <w:p w14:paraId="388376A2" w14:textId="77777777" w:rsidR="0044642A" w:rsidRDefault="0044642A" w:rsidP="00B12043">
            <w:pPr>
              <w:ind w:left="454" w:right="57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>7.5.3.2</w:t>
            </w:r>
          </w:p>
        </w:tc>
        <w:tc>
          <w:tcPr>
            <w:tcW w:w="425" w:type="dxa"/>
            <w:vAlign w:val="center"/>
          </w:tcPr>
          <w:p w14:paraId="266AF76D" w14:textId="6D4479DF" w:rsidR="0044642A" w:rsidRDefault="0044642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70A2CA84" w14:textId="77777777" w:rsidR="0044642A" w:rsidRDefault="0044642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0401374" w14:textId="77777777" w:rsidR="0044642A" w:rsidRPr="00F83E0F" w:rsidRDefault="0044642A" w:rsidP="00B12043">
            <w:pPr>
              <w:jc w:val="center"/>
              <w:rPr>
                <w:rFonts w:ascii="Arial" w:hAnsi="Arial"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25371964" w14:textId="77777777" w:rsidR="0044642A" w:rsidRDefault="0044642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DD5D969" w14:textId="7FB5672F" w:rsidR="0044642A" w:rsidRPr="006045B3" w:rsidRDefault="0044642A" w:rsidP="006045B3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200260F2" w14:textId="31D87F2C" w:rsidR="0044642A" w:rsidRPr="006045B3" w:rsidRDefault="0044642A" w:rsidP="00FD5A24">
            <w:pPr>
              <w:rPr>
                <w:rFonts w:ascii="Arial" w:hAnsi="Arial"/>
                <w:color w:val="FF0000"/>
                <w:sz w:val="16"/>
                <w:szCs w:val="16"/>
                <w:lang w:val="es-MX"/>
              </w:rPr>
            </w:pPr>
          </w:p>
        </w:tc>
      </w:tr>
      <w:tr w:rsidR="00E51F5A" w14:paraId="1D90375B" w14:textId="77777777" w:rsidTr="00775132">
        <w:trPr>
          <w:cantSplit/>
          <w:trHeight w:hRule="exact" w:val="457"/>
          <w:jc w:val="center"/>
        </w:trPr>
        <w:tc>
          <w:tcPr>
            <w:tcW w:w="10206" w:type="dxa"/>
            <w:gridSpan w:val="8"/>
            <w:tcBorders>
              <w:bottom w:val="nil"/>
            </w:tcBorders>
            <w:vAlign w:val="center"/>
          </w:tcPr>
          <w:p w14:paraId="45DF2B62" w14:textId="60E12694" w:rsidR="00E51F5A" w:rsidRDefault="00E51F5A" w:rsidP="001924A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8 - </w:t>
            </w:r>
            <w:r w:rsidR="001924A8">
              <w:rPr>
                <w:rFonts w:ascii="Arial" w:hAnsi="Arial"/>
                <w:b/>
              </w:rPr>
              <w:t>OPERACION</w:t>
            </w:r>
          </w:p>
        </w:tc>
      </w:tr>
      <w:tr w:rsidR="00E51F5A" w14:paraId="56532D55" w14:textId="77777777" w:rsidTr="001808A9">
        <w:trPr>
          <w:cantSplit/>
          <w:trHeight w:hRule="exact" w:val="436"/>
          <w:jc w:val="center"/>
        </w:trPr>
        <w:tc>
          <w:tcPr>
            <w:tcW w:w="4390" w:type="dxa"/>
            <w:vAlign w:val="center"/>
          </w:tcPr>
          <w:p w14:paraId="40A84EFD" w14:textId="77777777" w:rsidR="00E51F5A" w:rsidRDefault="00E51F5A" w:rsidP="001924A8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8.1 </w:t>
            </w:r>
            <w:proofErr w:type="spellStart"/>
            <w:r w:rsidR="001924A8">
              <w:rPr>
                <w:rFonts w:ascii="Arial" w:hAnsi="Arial"/>
              </w:rPr>
              <w:t>Planificación</w:t>
            </w:r>
            <w:proofErr w:type="spellEnd"/>
            <w:r w:rsidR="001924A8">
              <w:rPr>
                <w:rFonts w:ascii="Arial" w:hAnsi="Arial"/>
              </w:rPr>
              <w:t xml:space="preserve"> y control </w:t>
            </w:r>
            <w:proofErr w:type="spellStart"/>
            <w:r w:rsidR="001924A8">
              <w:rPr>
                <w:rFonts w:ascii="Arial" w:hAnsi="Arial"/>
              </w:rPr>
              <w:t>operacional</w:t>
            </w:r>
            <w:proofErr w:type="spellEnd"/>
            <w:r w:rsidR="001924A8"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13EB0AD7" w14:textId="77044D54" w:rsidR="00E51F5A" w:rsidRDefault="00E51F5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B0BA629" w14:textId="77777777" w:rsidR="00E51F5A" w:rsidRDefault="00E51F5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8F23462" w14:textId="77777777" w:rsidR="00E51F5A" w:rsidRDefault="00E51F5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0ED06401" w14:textId="77777777" w:rsidR="00E51F5A" w:rsidRDefault="00E51F5A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B992A04" w14:textId="67E647E0" w:rsidR="00E51F5A" w:rsidRPr="0004319A" w:rsidRDefault="00E51F5A" w:rsidP="00DC0C3F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6DEDC95F" w14:textId="4653AAE7" w:rsidR="00E51F5A" w:rsidRDefault="00E51F5A" w:rsidP="00B12043">
            <w:pPr>
              <w:rPr>
                <w:rFonts w:ascii="Arial" w:hAnsi="Arial"/>
              </w:rPr>
            </w:pPr>
          </w:p>
        </w:tc>
      </w:tr>
      <w:tr w:rsidR="00E51F5A" w:rsidRPr="00CD5E02" w14:paraId="61D4046D" w14:textId="77777777" w:rsidTr="001808A9">
        <w:trPr>
          <w:cantSplit/>
          <w:trHeight w:hRule="exact" w:val="414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4FFEFE67" w14:textId="77777777" w:rsidR="00E51F5A" w:rsidRPr="00775132" w:rsidRDefault="00E51F5A" w:rsidP="001924A8">
            <w:pPr>
              <w:ind w:left="454" w:hanging="397"/>
              <w:rPr>
                <w:rFonts w:ascii="Arial" w:hAnsi="Arial"/>
                <w:highlight w:val="lightGray"/>
                <w:lang w:val="es-MX"/>
              </w:rPr>
            </w:pPr>
            <w:r w:rsidRPr="00775132">
              <w:rPr>
                <w:rFonts w:ascii="Arial" w:hAnsi="Arial"/>
                <w:highlight w:val="lightGray"/>
                <w:lang w:val="es-MX"/>
              </w:rPr>
              <w:t xml:space="preserve">8.2 </w:t>
            </w:r>
            <w:r w:rsidR="001924A8" w:rsidRPr="00775132">
              <w:rPr>
                <w:rFonts w:ascii="Arial" w:hAnsi="Arial"/>
                <w:highlight w:val="lightGray"/>
                <w:lang w:val="es-MX"/>
              </w:rPr>
              <w:t>Requisitos para los productos y servicios.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04729E2C" w14:textId="11558199" w:rsidR="00E51F5A" w:rsidRPr="00F711F6" w:rsidRDefault="00E51F5A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3C2AAEEA" w14:textId="77777777" w:rsidR="00E51F5A" w:rsidRPr="00F711F6" w:rsidRDefault="00E51F5A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4C8511F0" w14:textId="77777777" w:rsidR="00E51F5A" w:rsidRPr="00F711F6" w:rsidRDefault="00E51F5A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14:paraId="280DF03E" w14:textId="77777777" w:rsidR="00E51F5A" w:rsidRPr="00F711F6" w:rsidRDefault="00E51F5A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39C63C03" w14:textId="77777777" w:rsidR="00E51F5A" w:rsidRPr="00F711F6" w:rsidRDefault="00E51F5A" w:rsidP="0004319A">
            <w:pPr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04F90F7E" w14:textId="77777777" w:rsidR="00E51F5A" w:rsidRPr="00F711F6" w:rsidRDefault="00E51F5A" w:rsidP="00667887">
            <w:pPr>
              <w:tabs>
                <w:tab w:val="left" w:pos="3420"/>
              </w:tabs>
              <w:spacing w:before="60"/>
              <w:rPr>
                <w:rFonts w:ascii="Arial" w:hAnsi="Arial"/>
                <w:b/>
                <w:sz w:val="16"/>
                <w:szCs w:val="16"/>
                <w:lang w:val="es-MX"/>
              </w:rPr>
            </w:pPr>
          </w:p>
        </w:tc>
      </w:tr>
      <w:tr w:rsidR="001924A8" w14:paraId="1F182CFD" w14:textId="77777777" w:rsidTr="001808A9">
        <w:trPr>
          <w:cantSplit/>
          <w:trHeight w:hRule="exact" w:val="434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1DBAB785" w14:textId="77777777" w:rsidR="001924A8" w:rsidRDefault="001924A8" w:rsidP="001924A8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8.2.1 </w:t>
            </w:r>
            <w:proofErr w:type="spellStart"/>
            <w:r>
              <w:rPr>
                <w:rFonts w:ascii="Arial" w:hAnsi="Arial"/>
              </w:rPr>
              <w:t>Comunicación</w:t>
            </w:r>
            <w:proofErr w:type="spellEnd"/>
            <w:r>
              <w:rPr>
                <w:rFonts w:ascii="Arial" w:hAnsi="Arial"/>
              </w:rPr>
              <w:t xml:space="preserve"> del </w:t>
            </w:r>
            <w:proofErr w:type="spellStart"/>
            <w:r>
              <w:rPr>
                <w:rFonts w:ascii="Arial" w:hAnsi="Arial"/>
              </w:rPr>
              <w:t>cliente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1F1F2EB4" w14:textId="7B179050" w:rsidR="001924A8" w:rsidRDefault="001924A8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0A4F6A83" w14:textId="77777777" w:rsidR="001924A8" w:rsidRDefault="001924A8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23B5E322" w14:textId="77777777" w:rsidR="001924A8" w:rsidRDefault="001924A8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14:paraId="13D74407" w14:textId="77777777" w:rsidR="001924A8" w:rsidRDefault="001924A8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44598E9E" w14:textId="77777777" w:rsidR="001924A8" w:rsidRPr="0004319A" w:rsidRDefault="001924A8" w:rsidP="0004319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3AC12794" w14:textId="77777777" w:rsidR="001924A8" w:rsidRPr="00073F31" w:rsidRDefault="001924A8" w:rsidP="00667887">
            <w:pPr>
              <w:tabs>
                <w:tab w:val="left" w:pos="3420"/>
              </w:tabs>
              <w:spacing w:before="60"/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1924A8" w14:paraId="56F4FB37" w14:textId="77777777" w:rsidTr="001924A8">
        <w:trPr>
          <w:cantSplit/>
          <w:trHeight w:hRule="exact" w:val="605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7D829FAD" w14:textId="5E6E7F81" w:rsidR="001924A8" w:rsidRPr="00515722" w:rsidRDefault="001924A8" w:rsidP="001924A8">
            <w:pPr>
              <w:ind w:left="454" w:hanging="397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 xml:space="preserve">8.2.2 Determinación de los </w:t>
            </w:r>
            <w:r w:rsidR="00F711F6" w:rsidRPr="00515722">
              <w:rPr>
                <w:rFonts w:ascii="Arial" w:hAnsi="Arial"/>
                <w:lang w:val="es-MX"/>
              </w:rPr>
              <w:t>requisitos</w:t>
            </w:r>
            <w:r w:rsidRPr="00515722">
              <w:rPr>
                <w:rFonts w:ascii="Arial" w:hAnsi="Arial"/>
                <w:lang w:val="es-MX"/>
              </w:rPr>
              <w:t xml:space="preserve"> para los </w:t>
            </w:r>
          </w:p>
          <w:p w14:paraId="1734B1C7" w14:textId="77777777" w:rsidR="001924A8" w:rsidRDefault="001924A8" w:rsidP="001924A8">
            <w:pPr>
              <w:ind w:left="454" w:hanging="397"/>
              <w:rPr>
                <w:rFonts w:ascii="Arial" w:hAnsi="Arial"/>
              </w:rPr>
            </w:pPr>
            <w:r w:rsidRPr="00515722">
              <w:rPr>
                <w:rFonts w:ascii="Arial" w:hAnsi="Arial"/>
                <w:lang w:val="es-MX"/>
              </w:rPr>
              <w:t xml:space="preserve">         </w:t>
            </w:r>
            <w:proofErr w:type="spellStart"/>
            <w:r>
              <w:rPr>
                <w:rFonts w:ascii="Arial" w:hAnsi="Arial"/>
              </w:rPr>
              <w:t>productos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servicios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5B94D192" w14:textId="5208568E" w:rsidR="001924A8" w:rsidRDefault="001924A8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7738A34E" w14:textId="77777777" w:rsidR="001924A8" w:rsidRDefault="001924A8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52DDDC4C" w14:textId="77777777" w:rsidR="001924A8" w:rsidRDefault="001924A8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14:paraId="24593E48" w14:textId="77777777" w:rsidR="001924A8" w:rsidRDefault="001924A8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0EB70E80" w14:textId="08605157" w:rsidR="001924A8" w:rsidRPr="0004319A" w:rsidRDefault="001924A8" w:rsidP="00DC0C3F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1FB3FCC6" w14:textId="77777777" w:rsidR="001924A8" w:rsidRPr="00073F31" w:rsidRDefault="001924A8" w:rsidP="00667887">
            <w:pPr>
              <w:tabs>
                <w:tab w:val="left" w:pos="3420"/>
              </w:tabs>
              <w:spacing w:before="60"/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1924A8" w14:paraId="2838F251" w14:textId="77777777" w:rsidTr="001924A8">
        <w:trPr>
          <w:cantSplit/>
          <w:trHeight w:hRule="exact" w:val="605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0F564B2B" w14:textId="77777777" w:rsidR="004B34E9" w:rsidRPr="00775132" w:rsidRDefault="001924A8" w:rsidP="004B34E9">
            <w:pPr>
              <w:ind w:left="454" w:hanging="397"/>
              <w:rPr>
                <w:rFonts w:ascii="Arial" w:hAnsi="Arial"/>
                <w:highlight w:val="lightGray"/>
                <w:lang w:val="es-MX"/>
              </w:rPr>
            </w:pPr>
            <w:r w:rsidRPr="00775132">
              <w:rPr>
                <w:rFonts w:ascii="Arial" w:hAnsi="Arial"/>
                <w:highlight w:val="lightGray"/>
                <w:lang w:val="es-MX"/>
              </w:rPr>
              <w:t>8.2.3 Revisión de los requisit</w:t>
            </w:r>
            <w:r w:rsidR="004B34E9" w:rsidRPr="00775132">
              <w:rPr>
                <w:rFonts w:ascii="Arial" w:hAnsi="Arial"/>
                <w:highlight w:val="lightGray"/>
                <w:lang w:val="es-MX"/>
              </w:rPr>
              <w:t>o</w:t>
            </w:r>
            <w:r w:rsidRPr="00775132">
              <w:rPr>
                <w:rFonts w:ascii="Arial" w:hAnsi="Arial"/>
                <w:highlight w:val="lightGray"/>
                <w:lang w:val="es-MX"/>
              </w:rPr>
              <w:t xml:space="preserve">s para los </w:t>
            </w:r>
          </w:p>
          <w:p w14:paraId="7C8E7075" w14:textId="77777777" w:rsidR="001924A8" w:rsidRDefault="004B34E9" w:rsidP="004B34E9">
            <w:pPr>
              <w:ind w:left="454" w:hanging="397"/>
              <w:rPr>
                <w:rFonts w:ascii="Arial" w:hAnsi="Arial"/>
              </w:rPr>
            </w:pPr>
            <w:r w:rsidRPr="00775132">
              <w:rPr>
                <w:rFonts w:ascii="Arial" w:hAnsi="Arial"/>
                <w:highlight w:val="lightGray"/>
                <w:lang w:val="es-MX"/>
              </w:rPr>
              <w:t xml:space="preserve">         </w:t>
            </w:r>
            <w:proofErr w:type="spellStart"/>
            <w:r w:rsidR="001924A8" w:rsidRPr="00775132">
              <w:rPr>
                <w:rFonts w:ascii="Arial" w:hAnsi="Arial"/>
                <w:highlight w:val="lightGray"/>
              </w:rPr>
              <w:t>productos</w:t>
            </w:r>
            <w:proofErr w:type="spellEnd"/>
            <w:r w:rsidRPr="00775132">
              <w:rPr>
                <w:rFonts w:ascii="Arial" w:hAnsi="Arial"/>
                <w:highlight w:val="lightGray"/>
              </w:rPr>
              <w:t xml:space="preserve"> y </w:t>
            </w:r>
            <w:proofErr w:type="spellStart"/>
            <w:r w:rsidRPr="00775132">
              <w:rPr>
                <w:rFonts w:ascii="Arial" w:hAnsi="Arial"/>
                <w:highlight w:val="lightGray"/>
              </w:rPr>
              <w:t>servicios</w:t>
            </w:r>
            <w:proofErr w:type="spellEnd"/>
            <w:r w:rsidRPr="00775132">
              <w:rPr>
                <w:rFonts w:ascii="Arial" w:hAnsi="Arial"/>
                <w:highlight w:val="lightGray"/>
              </w:rPr>
              <w:t>.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7F7D2F69" w14:textId="18598328" w:rsidR="001924A8" w:rsidRDefault="001924A8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0090D98B" w14:textId="77777777" w:rsidR="001924A8" w:rsidRDefault="001924A8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4FF6497D" w14:textId="77777777" w:rsidR="001924A8" w:rsidRDefault="001924A8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14:paraId="366E2FC1" w14:textId="77777777" w:rsidR="001924A8" w:rsidRDefault="001924A8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3C2AE145" w14:textId="77777777" w:rsidR="001924A8" w:rsidRPr="0004319A" w:rsidRDefault="001924A8" w:rsidP="0004319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5410EBF5" w14:textId="77777777" w:rsidR="001924A8" w:rsidRPr="00073F31" w:rsidRDefault="001924A8" w:rsidP="00667887">
            <w:pPr>
              <w:tabs>
                <w:tab w:val="left" w:pos="3420"/>
              </w:tabs>
              <w:spacing w:before="60"/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4B34E9" w:rsidRPr="00515722" w14:paraId="72497AAB" w14:textId="77777777" w:rsidTr="00484F26">
        <w:trPr>
          <w:cantSplit/>
          <w:trHeight w:hRule="exact" w:val="326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2BB4DEE0" w14:textId="77777777" w:rsidR="004B34E9" w:rsidRDefault="004B34E9" w:rsidP="004B34E9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>8.2.3.1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54D6FBDC" w14:textId="24ED6B6A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56890182" w14:textId="77777777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610BC937" w14:textId="17A7AC27" w:rsidR="004B34E9" w:rsidRPr="001017AC" w:rsidRDefault="004B34E9" w:rsidP="00B1204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14:paraId="1C333FE3" w14:textId="77777777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7526B96F" w14:textId="6700757A" w:rsidR="004B34E9" w:rsidRPr="0004319A" w:rsidRDefault="004B34E9" w:rsidP="0004319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69A4CC96" w14:textId="721D3ED5" w:rsidR="004B34E9" w:rsidRPr="00515722" w:rsidRDefault="004B34E9" w:rsidP="00667887">
            <w:pPr>
              <w:tabs>
                <w:tab w:val="left" w:pos="3420"/>
              </w:tabs>
              <w:spacing w:before="60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4B34E9" w14:paraId="3FA30222" w14:textId="77777777" w:rsidTr="004B34E9">
        <w:trPr>
          <w:cantSplit/>
          <w:trHeight w:hRule="exact" w:val="285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07F3ECB5" w14:textId="77777777" w:rsidR="004B34E9" w:rsidRDefault="004B34E9" w:rsidP="004B34E9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>8.2.3.2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33CC9586" w14:textId="433E9594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4A91113E" w14:textId="77777777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3A4F5004" w14:textId="77777777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14:paraId="0FBD70CA" w14:textId="77777777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719CA5DC" w14:textId="77777777" w:rsidR="004B34E9" w:rsidRPr="0004319A" w:rsidRDefault="004B34E9" w:rsidP="0004319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2193D6C5" w14:textId="77777777" w:rsidR="004B34E9" w:rsidRPr="00B01309" w:rsidRDefault="004B34E9" w:rsidP="00667887">
            <w:pPr>
              <w:tabs>
                <w:tab w:val="left" w:pos="3420"/>
              </w:tabs>
              <w:spacing w:before="60"/>
              <w:rPr>
                <w:rFonts w:ascii="Arial" w:hAnsi="Arial"/>
                <w:sz w:val="16"/>
                <w:szCs w:val="16"/>
              </w:rPr>
            </w:pPr>
          </w:p>
        </w:tc>
      </w:tr>
      <w:tr w:rsidR="004B34E9" w14:paraId="6ECC4757" w14:textId="77777777" w:rsidTr="00775132">
        <w:trPr>
          <w:cantSplit/>
          <w:trHeight w:hRule="exact" w:val="749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6B959F86" w14:textId="77777777" w:rsidR="00A12661" w:rsidRPr="00515722" w:rsidRDefault="004B34E9" w:rsidP="004B34E9">
            <w:pPr>
              <w:ind w:left="454" w:hanging="397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 xml:space="preserve">8.2.4 Cambios en los requisitos para los </w:t>
            </w:r>
          </w:p>
          <w:p w14:paraId="6615DB54" w14:textId="77777777" w:rsidR="004B34E9" w:rsidRDefault="00A12661" w:rsidP="004B34E9">
            <w:pPr>
              <w:ind w:left="454" w:hanging="397"/>
              <w:rPr>
                <w:rFonts w:ascii="Arial" w:hAnsi="Arial"/>
              </w:rPr>
            </w:pPr>
            <w:r w:rsidRPr="00515722">
              <w:rPr>
                <w:rFonts w:ascii="Arial" w:hAnsi="Arial"/>
                <w:lang w:val="es-MX"/>
              </w:rPr>
              <w:t xml:space="preserve">         </w:t>
            </w:r>
            <w:proofErr w:type="spellStart"/>
            <w:r w:rsidR="004B34E9">
              <w:rPr>
                <w:rFonts w:ascii="Arial" w:hAnsi="Arial"/>
              </w:rPr>
              <w:t>productos</w:t>
            </w:r>
            <w:proofErr w:type="spellEnd"/>
            <w:r w:rsidR="004B34E9">
              <w:rPr>
                <w:rFonts w:ascii="Arial" w:hAnsi="Arial"/>
              </w:rPr>
              <w:t xml:space="preserve"> y </w:t>
            </w:r>
            <w:proofErr w:type="spellStart"/>
            <w:r w:rsidR="004B34E9">
              <w:rPr>
                <w:rFonts w:ascii="Arial" w:hAnsi="Arial"/>
              </w:rPr>
              <w:t>servicios</w:t>
            </w:r>
            <w:proofErr w:type="spellEnd"/>
            <w:r w:rsidR="004B34E9">
              <w:rPr>
                <w:rFonts w:ascii="Arial" w:hAnsi="Arial"/>
              </w:rPr>
              <w:t>.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6F8C04E6" w14:textId="52FD20F6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69A4CE28" w14:textId="77777777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7285D63B" w14:textId="77777777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14:paraId="13787F63" w14:textId="77777777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10BBA673" w14:textId="77777777" w:rsidR="004B34E9" w:rsidRPr="0004319A" w:rsidRDefault="004B34E9" w:rsidP="0004319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09ED4713" w14:textId="77777777" w:rsidR="004B34E9" w:rsidRPr="00073F31" w:rsidRDefault="004B34E9" w:rsidP="00667887">
            <w:pPr>
              <w:tabs>
                <w:tab w:val="left" w:pos="3420"/>
              </w:tabs>
              <w:spacing w:before="60"/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6045B3" w:rsidRPr="00775132" w14:paraId="248C8E87" w14:textId="77777777" w:rsidTr="00775132">
        <w:trPr>
          <w:cantSplit/>
          <w:trHeight w:hRule="exact" w:val="859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2FC077BC" w14:textId="77777777" w:rsidR="00775132" w:rsidRDefault="006045B3" w:rsidP="004B34E9">
            <w:pPr>
              <w:ind w:left="454" w:hanging="397"/>
              <w:rPr>
                <w:rFonts w:ascii="Arial" w:hAnsi="Arial"/>
                <w:highlight w:val="lightGray"/>
                <w:lang w:val="es-MX"/>
              </w:rPr>
            </w:pPr>
            <w:r w:rsidRPr="00775132">
              <w:rPr>
                <w:rFonts w:ascii="Arial" w:hAnsi="Arial"/>
                <w:highlight w:val="lightGray"/>
                <w:lang w:val="es-MX"/>
              </w:rPr>
              <w:t>8.3 Diseño y desarrollo de los productos y</w:t>
            </w:r>
          </w:p>
          <w:p w14:paraId="3A2091E4" w14:textId="117C0C48" w:rsidR="006045B3" w:rsidRPr="00515722" w:rsidRDefault="00775132" w:rsidP="004B34E9">
            <w:pPr>
              <w:ind w:left="454" w:hanging="397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highlight w:val="lightGray"/>
                <w:lang w:val="es-MX"/>
              </w:rPr>
              <w:t xml:space="preserve">      </w:t>
            </w:r>
            <w:r w:rsidR="006045B3" w:rsidRPr="00775132">
              <w:rPr>
                <w:rFonts w:ascii="Arial" w:hAnsi="Arial"/>
                <w:highlight w:val="lightGray"/>
                <w:lang w:val="es-MX"/>
              </w:rPr>
              <w:t>servicios.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0E89BABD" w14:textId="77777777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54CD8F25" w14:textId="77777777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6CF957E7" w14:textId="77777777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14:paraId="34AE347A" w14:textId="77777777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1A1FF408" w14:textId="77777777" w:rsidR="006045B3" w:rsidRPr="006045B3" w:rsidRDefault="006045B3" w:rsidP="0004319A">
            <w:pPr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56E183DD" w14:textId="77777777" w:rsidR="006045B3" w:rsidRPr="006045B3" w:rsidRDefault="006045B3" w:rsidP="00667887">
            <w:pPr>
              <w:tabs>
                <w:tab w:val="left" w:pos="3420"/>
              </w:tabs>
              <w:spacing w:before="60"/>
              <w:rPr>
                <w:rFonts w:ascii="Arial" w:hAnsi="Arial"/>
                <w:b/>
                <w:sz w:val="16"/>
                <w:szCs w:val="16"/>
                <w:lang w:val="es-MX"/>
              </w:rPr>
            </w:pPr>
          </w:p>
        </w:tc>
      </w:tr>
      <w:tr w:rsidR="006045B3" w:rsidRPr="006045B3" w14:paraId="240AF3C4" w14:textId="77777777" w:rsidTr="00CD79CE">
        <w:trPr>
          <w:cantSplit/>
          <w:trHeight w:hRule="exact" w:val="398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678A96E9" w14:textId="56689894" w:rsidR="006045B3" w:rsidRDefault="006045B3" w:rsidP="004B34E9">
            <w:pPr>
              <w:ind w:left="454" w:hanging="397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8.3.1 Generalidades.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4ACC5883" w14:textId="53E6612C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1C6C7AB3" w14:textId="77777777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08ABE818" w14:textId="77777777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14:paraId="45F383A3" w14:textId="77777777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2A0DD06B" w14:textId="77777777" w:rsidR="006045B3" w:rsidRPr="006045B3" w:rsidRDefault="006045B3" w:rsidP="0004319A">
            <w:pPr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6F01684B" w14:textId="77777777" w:rsidR="006045B3" w:rsidRPr="006045B3" w:rsidRDefault="006045B3" w:rsidP="00667887">
            <w:pPr>
              <w:tabs>
                <w:tab w:val="left" w:pos="3420"/>
              </w:tabs>
              <w:spacing w:before="60"/>
              <w:rPr>
                <w:rFonts w:ascii="Arial" w:hAnsi="Arial"/>
                <w:b/>
                <w:sz w:val="16"/>
                <w:szCs w:val="16"/>
                <w:lang w:val="es-MX"/>
              </w:rPr>
            </w:pPr>
          </w:p>
        </w:tc>
      </w:tr>
      <w:tr w:rsidR="006045B3" w:rsidRPr="00CD5E02" w14:paraId="0579CCCA" w14:textId="77777777" w:rsidTr="00CD79CE">
        <w:trPr>
          <w:cantSplit/>
          <w:trHeight w:hRule="exact" w:val="418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16E64CF6" w14:textId="069DEF71" w:rsidR="006045B3" w:rsidRDefault="006045B3" w:rsidP="004B34E9">
            <w:pPr>
              <w:ind w:left="454" w:hanging="397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8.3.2 Planificación del diseño y desarrollo.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1C233E01" w14:textId="482AACBA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0F0E6E87" w14:textId="77777777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37B2F36E" w14:textId="77777777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14:paraId="67319A40" w14:textId="77777777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74F77A8A" w14:textId="77777777" w:rsidR="006045B3" w:rsidRPr="006045B3" w:rsidRDefault="006045B3" w:rsidP="0004319A">
            <w:pPr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5524F28C" w14:textId="77777777" w:rsidR="006045B3" w:rsidRPr="006045B3" w:rsidRDefault="006045B3" w:rsidP="00667887">
            <w:pPr>
              <w:tabs>
                <w:tab w:val="left" w:pos="3420"/>
              </w:tabs>
              <w:spacing w:before="60"/>
              <w:rPr>
                <w:rFonts w:ascii="Arial" w:hAnsi="Arial"/>
                <w:b/>
                <w:sz w:val="16"/>
                <w:szCs w:val="16"/>
                <w:lang w:val="es-MX"/>
              </w:rPr>
            </w:pPr>
          </w:p>
        </w:tc>
      </w:tr>
      <w:tr w:rsidR="006045B3" w:rsidRPr="00CD5E02" w14:paraId="106A39CE" w14:textId="77777777" w:rsidTr="00CD79CE">
        <w:trPr>
          <w:cantSplit/>
          <w:trHeight w:hRule="exact" w:val="424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75F67CFD" w14:textId="22239D42" w:rsidR="006045B3" w:rsidRDefault="006045B3" w:rsidP="004B34E9">
            <w:pPr>
              <w:ind w:left="454" w:hanging="397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8.3.3 Entradas para el diseño y desarrollo.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0C25E376" w14:textId="283129F2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2493DF7D" w14:textId="77777777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57F18C09" w14:textId="77777777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14:paraId="68961600" w14:textId="77777777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60D6EAF2" w14:textId="77777777" w:rsidR="006045B3" w:rsidRPr="006045B3" w:rsidRDefault="006045B3" w:rsidP="0004319A">
            <w:pPr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300023CD" w14:textId="77777777" w:rsidR="006045B3" w:rsidRPr="006045B3" w:rsidRDefault="006045B3" w:rsidP="00667887">
            <w:pPr>
              <w:tabs>
                <w:tab w:val="left" w:pos="3420"/>
              </w:tabs>
              <w:spacing w:before="60"/>
              <w:rPr>
                <w:rFonts w:ascii="Arial" w:hAnsi="Arial"/>
                <w:b/>
                <w:sz w:val="16"/>
                <w:szCs w:val="16"/>
                <w:lang w:val="es-MX"/>
              </w:rPr>
            </w:pPr>
          </w:p>
        </w:tc>
      </w:tr>
      <w:tr w:rsidR="006045B3" w:rsidRPr="00CD5E02" w14:paraId="6D3D22CB" w14:textId="77777777" w:rsidTr="00CD79CE">
        <w:trPr>
          <w:cantSplit/>
          <w:trHeight w:hRule="exact" w:val="430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68708FA9" w14:textId="26226CE0" w:rsidR="006045B3" w:rsidRDefault="00CD79CE" w:rsidP="004B34E9">
            <w:pPr>
              <w:ind w:left="454" w:hanging="397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8.3.4 Controles del diseño y desarrollo.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41442A33" w14:textId="0123029B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6F13BE44" w14:textId="77777777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63772B71" w14:textId="77777777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14:paraId="6DCA67E3" w14:textId="77777777" w:rsidR="006045B3" w:rsidRPr="006045B3" w:rsidRDefault="006045B3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09006781" w14:textId="77777777" w:rsidR="006045B3" w:rsidRPr="006045B3" w:rsidRDefault="006045B3" w:rsidP="0004319A">
            <w:pPr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6F8F7309" w14:textId="77777777" w:rsidR="006045B3" w:rsidRPr="006045B3" w:rsidRDefault="006045B3" w:rsidP="00667887">
            <w:pPr>
              <w:tabs>
                <w:tab w:val="left" w:pos="3420"/>
              </w:tabs>
              <w:spacing w:before="60"/>
              <w:rPr>
                <w:rFonts w:ascii="Arial" w:hAnsi="Arial"/>
                <w:b/>
                <w:sz w:val="16"/>
                <w:szCs w:val="16"/>
                <w:lang w:val="es-MX"/>
              </w:rPr>
            </w:pPr>
          </w:p>
        </w:tc>
      </w:tr>
      <w:tr w:rsidR="00CD79CE" w:rsidRPr="00CD5E02" w14:paraId="2BE25DAE" w14:textId="77777777" w:rsidTr="00CD79CE">
        <w:trPr>
          <w:cantSplit/>
          <w:trHeight w:hRule="exact" w:val="422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4E34ED73" w14:textId="2D7F124F" w:rsidR="00CD79CE" w:rsidRDefault="00CD79CE" w:rsidP="004B34E9">
            <w:pPr>
              <w:ind w:left="454" w:hanging="397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8.3.5 Salidas del diseño y desarrollo.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5F864205" w14:textId="3727B80B" w:rsidR="00CD79CE" w:rsidRPr="006045B3" w:rsidRDefault="00CD79CE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3C9FB393" w14:textId="77777777" w:rsidR="00CD79CE" w:rsidRPr="006045B3" w:rsidRDefault="00CD79CE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55B8EE9C" w14:textId="77777777" w:rsidR="00CD79CE" w:rsidRPr="006045B3" w:rsidRDefault="00CD79CE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14:paraId="32A6B934" w14:textId="77777777" w:rsidR="00CD79CE" w:rsidRPr="006045B3" w:rsidRDefault="00CD79CE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411BD443" w14:textId="77777777" w:rsidR="00CD79CE" w:rsidRPr="006045B3" w:rsidRDefault="00CD79CE" w:rsidP="0004319A">
            <w:pPr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63AAD60B" w14:textId="77777777" w:rsidR="00CD79CE" w:rsidRPr="006045B3" w:rsidRDefault="00CD79CE" w:rsidP="00667887">
            <w:pPr>
              <w:tabs>
                <w:tab w:val="left" w:pos="3420"/>
              </w:tabs>
              <w:spacing w:before="60"/>
              <w:rPr>
                <w:rFonts w:ascii="Arial" w:hAnsi="Arial"/>
                <w:b/>
                <w:sz w:val="16"/>
                <w:szCs w:val="16"/>
                <w:lang w:val="es-MX"/>
              </w:rPr>
            </w:pPr>
          </w:p>
        </w:tc>
      </w:tr>
      <w:tr w:rsidR="00CD79CE" w:rsidRPr="00CD5E02" w14:paraId="41C1DF93" w14:textId="77777777" w:rsidTr="009E2676">
        <w:trPr>
          <w:cantSplit/>
          <w:trHeight w:hRule="exact" w:val="524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471FB816" w14:textId="323E1E37" w:rsidR="00CD79CE" w:rsidRDefault="00CD79CE" w:rsidP="004B34E9">
            <w:pPr>
              <w:ind w:left="454" w:hanging="397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8.3.6 Cambios del diseño y desarrollo.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26E60C38" w14:textId="691B52BD" w:rsidR="00CD79CE" w:rsidRPr="006045B3" w:rsidRDefault="00CD79CE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626F8D38" w14:textId="77777777" w:rsidR="00CD79CE" w:rsidRPr="006045B3" w:rsidRDefault="00CD79CE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6C89851E" w14:textId="77777777" w:rsidR="00CD79CE" w:rsidRPr="006045B3" w:rsidRDefault="00CD79CE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14:paraId="72C4BFB0" w14:textId="77777777" w:rsidR="00CD79CE" w:rsidRPr="006045B3" w:rsidRDefault="00CD79CE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00FAC372" w14:textId="007D7C6F" w:rsidR="00CD79CE" w:rsidRPr="006045B3" w:rsidRDefault="00CD79CE" w:rsidP="0004319A">
            <w:pPr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2F288D4F" w14:textId="09CC5FA2" w:rsidR="00CD79CE" w:rsidRPr="009E2676" w:rsidRDefault="00CD79CE" w:rsidP="00667887">
            <w:pPr>
              <w:tabs>
                <w:tab w:val="left" w:pos="3420"/>
              </w:tabs>
              <w:spacing w:before="60"/>
              <w:rPr>
                <w:rFonts w:ascii="Arial" w:hAnsi="Arial"/>
                <w:bCs/>
                <w:sz w:val="16"/>
                <w:szCs w:val="16"/>
                <w:lang w:val="es-MX"/>
              </w:rPr>
            </w:pPr>
          </w:p>
        </w:tc>
      </w:tr>
      <w:tr w:rsidR="00220F57" w14:paraId="1109B80C" w14:textId="77777777" w:rsidTr="004B34E9">
        <w:trPr>
          <w:cantSplit/>
          <w:trHeight w:hRule="exact" w:val="581"/>
          <w:jc w:val="center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2DD9D196" w14:textId="77777777" w:rsidR="004B34E9" w:rsidRPr="00775132" w:rsidRDefault="00220F57" w:rsidP="004B34E9">
            <w:pPr>
              <w:ind w:left="454" w:hanging="397"/>
              <w:rPr>
                <w:rFonts w:ascii="Arial" w:hAnsi="Arial"/>
                <w:highlight w:val="lightGray"/>
                <w:lang w:val="es-MX"/>
              </w:rPr>
            </w:pPr>
            <w:r w:rsidRPr="00775132">
              <w:rPr>
                <w:rFonts w:ascii="Arial" w:hAnsi="Arial"/>
                <w:highlight w:val="lightGray"/>
                <w:lang w:val="es-MX"/>
              </w:rPr>
              <w:t xml:space="preserve">8.4 </w:t>
            </w:r>
            <w:r w:rsidR="004B34E9" w:rsidRPr="00775132">
              <w:rPr>
                <w:rFonts w:ascii="Arial" w:hAnsi="Arial"/>
                <w:highlight w:val="lightGray"/>
                <w:lang w:val="es-MX"/>
              </w:rPr>
              <w:t xml:space="preserve">Control de los procesos, productos y </w:t>
            </w:r>
          </w:p>
          <w:p w14:paraId="184A406F" w14:textId="77777777" w:rsidR="00220F57" w:rsidRDefault="004B34E9" w:rsidP="004B34E9">
            <w:pPr>
              <w:ind w:left="454" w:hanging="397"/>
              <w:rPr>
                <w:rFonts w:ascii="Arial" w:hAnsi="Arial"/>
              </w:rPr>
            </w:pPr>
            <w:r w:rsidRPr="00775132">
              <w:rPr>
                <w:rFonts w:ascii="Arial" w:hAnsi="Arial"/>
                <w:highlight w:val="lightGray"/>
                <w:lang w:val="es-MX"/>
              </w:rPr>
              <w:t xml:space="preserve">      </w:t>
            </w:r>
            <w:proofErr w:type="spellStart"/>
            <w:r w:rsidRPr="00775132">
              <w:rPr>
                <w:rFonts w:ascii="Arial" w:hAnsi="Arial"/>
                <w:highlight w:val="lightGray"/>
              </w:rPr>
              <w:t>servicios</w:t>
            </w:r>
            <w:proofErr w:type="spellEnd"/>
            <w:r w:rsidRPr="00775132">
              <w:rPr>
                <w:rFonts w:ascii="Arial" w:hAnsi="Arial"/>
                <w:highlight w:val="lightGray"/>
              </w:rPr>
              <w:t xml:space="preserve"> </w:t>
            </w:r>
            <w:proofErr w:type="spellStart"/>
            <w:r w:rsidRPr="00775132">
              <w:rPr>
                <w:rFonts w:ascii="Arial" w:hAnsi="Arial"/>
                <w:highlight w:val="lightGray"/>
              </w:rPr>
              <w:t>suministrados</w:t>
            </w:r>
            <w:proofErr w:type="spellEnd"/>
            <w:r w:rsidRPr="00775132">
              <w:rPr>
                <w:rFonts w:ascii="Arial" w:hAnsi="Arial"/>
                <w:highlight w:val="lightGray"/>
              </w:rPr>
              <w:t xml:space="preserve"> </w:t>
            </w:r>
            <w:proofErr w:type="spellStart"/>
            <w:r w:rsidRPr="00775132">
              <w:rPr>
                <w:rFonts w:ascii="Arial" w:hAnsi="Arial"/>
                <w:highlight w:val="lightGray"/>
              </w:rPr>
              <w:t>externamente</w:t>
            </w:r>
            <w:proofErr w:type="spellEnd"/>
            <w:r w:rsidRPr="00775132">
              <w:rPr>
                <w:rFonts w:ascii="Arial" w:hAnsi="Arial"/>
                <w:highlight w:val="lightGray"/>
              </w:rPr>
              <w:t>.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7396AD1A" w14:textId="403AA383" w:rsidR="00220F57" w:rsidRDefault="00220F57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767BA2EC" w14:textId="77777777" w:rsidR="00220F57" w:rsidRDefault="00220F57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002627E8" w14:textId="77777777" w:rsidR="00220F57" w:rsidRDefault="00220F57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52D59F9C" w14:textId="77777777" w:rsidR="00220F57" w:rsidRDefault="00220F57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68590394" w14:textId="77777777" w:rsidR="00220F57" w:rsidRPr="0004319A" w:rsidRDefault="00220F57" w:rsidP="0004319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tcBorders>
              <w:bottom w:val="single" w:sz="4" w:space="0" w:color="auto"/>
            </w:tcBorders>
            <w:vAlign w:val="center"/>
          </w:tcPr>
          <w:p w14:paraId="39EB402C" w14:textId="77777777" w:rsidR="00220F57" w:rsidRDefault="00220F57" w:rsidP="00B12043">
            <w:pPr>
              <w:rPr>
                <w:rFonts w:ascii="Arial" w:hAnsi="Arial"/>
              </w:rPr>
            </w:pPr>
          </w:p>
        </w:tc>
      </w:tr>
      <w:tr w:rsidR="004B34E9" w:rsidRPr="00515722" w14:paraId="22BA7303" w14:textId="77777777" w:rsidTr="00CD79CE">
        <w:trPr>
          <w:cantSplit/>
          <w:trHeight w:hRule="exact" w:val="414"/>
          <w:jc w:val="center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3CE65297" w14:textId="77777777" w:rsidR="004B34E9" w:rsidRDefault="004B34E9" w:rsidP="004B34E9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8.4.1 </w:t>
            </w:r>
            <w:proofErr w:type="spellStart"/>
            <w:r>
              <w:rPr>
                <w:rFonts w:ascii="Arial" w:hAnsi="Arial"/>
              </w:rPr>
              <w:t>Generalidades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6AFB4777" w14:textId="58420124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44F18D8D" w14:textId="77777777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01D034AA" w14:textId="51CA59C9" w:rsidR="004B34E9" w:rsidRPr="00F83E0F" w:rsidRDefault="004B34E9" w:rsidP="00B12043">
            <w:pPr>
              <w:jc w:val="center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B811A74" w14:textId="77777777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12E08C91" w14:textId="1E2D7ABD" w:rsidR="004B34E9" w:rsidRPr="0004319A" w:rsidRDefault="004B34E9" w:rsidP="00DC0C3F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tcBorders>
              <w:bottom w:val="single" w:sz="4" w:space="0" w:color="auto"/>
            </w:tcBorders>
            <w:vAlign w:val="center"/>
          </w:tcPr>
          <w:p w14:paraId="4B7D588A" w14:textId="4FDAF673" w:rsidR="004B34E9" w:rsidRPr="00515722" w:rsidRDefault="004B34E9" w:rsidP="00B12043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4B34E9" w:rsidRPr="00CD5E02" w14:paraId="4F190CFF" w14:textId="77777777" w:rsidTr="001808A9">
        <w:trPr>
          <w:cantSplit/>
          <w:trHeight w:hRule="exact" w:val="470"/>
          <w:jc w:val="center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65DAFB80" w14:textId="77777777" w:rsidR="004B34E9" w:rsidRPr="00515722" w:rsidRDefault="004B34E9" w:rsidP="004B34E9">
            <w:pPr>
              <w:ind w:left="454" w:hanging="397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>8.4.2 Tipo y alcance del control.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1CEF4D4C" w14:textId="77329745" w:rsidR="004B34E9" w:rsidRPr="00775132" w:rsidRDefault="004B34E9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23751063" w14:textId="77777777" w:rsidR="004B34E9" w:rsidRPr="00775132" w:rsidRDefault="004B34E9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5D026D25" w14:textId="77777777" w:rsidR="004B34E9" w:rsidRPr="00775132" w:rsidRDefault="004B34E9" w:rsidP="00B12043">
            <w:pPr>
              <w:jc w:val="center"/>
              <w:rPr>
                <w:rFonts w:ascii="Arial" w:hAnsi="Arial"/>
                <w:color w:val="FF0000"/>
                <w:lang w:val="es-MX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412213B6" w14:textId="77777777" w:rsidR="004B34E9" w:rsidRPr="00775132" w:rsidRDefault="004B34E9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535AFCD7" w14:textId="77777777" w:rsidR="004B34E9" w:rsidRPr="00775132" w:rsidRDefault="004B34E9" w:rsidP="0004319A">
            <w:pPr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tcBorders>
              <w:bottom w:val="single" w:sz="4" w:space="0" w:color="auto"/>
            </w:tcBorders>
            <w:vAlign w:val="center"/>
          </w:tcPr>
          <w:p w14:paraId="64A2A822" w14:textId="77777777" w:rsidR="004B34E9" w:rsidRPr="00775132" w:rsidRDefault="004B34E9" w:rsidP="00B12043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4B34E9" w:rsidRPr="00CD5E02" w14:paraId="0CF7C480" w14:textId="77777777" w:rsidTr="004B34E9">
        <w:trPr>
          <w:cantSplit/>
          <w:trHeight w:hRule="exact" w:val="569"/>
          <w:jc w:val="center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DCDEEF8" w14:textId="77777777" w:rsidR="00775132" w:rsidRDefault="004B34E9" w:rsidP="004B34E9">
            <w:pPr>
              <w:ind w:left="454" w:hanging="397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 xml:space="preserve">8.4.3 Información para los proveedores </w:t>
            </w:r>
            <w:r w:rsidR="00775132">
              <w:rPr>
                <w:rFonts w:ascii="Arial" w:hAnsi="Arial"/>
                <w:lang w:val="es-MX"/>
              </w:rPr>
              <w:t xml:space="preserve"> </w:t>
            </w:r>
          </w:p>
          <w:p w14:paraId="0F147B04" w14:textId="22EC10D6" w:rsidR="004B34E9" w:rsidRPr="00515722" w:rsidRDefault="00775132" w:rsidP="004B34E9">
            <w:pPr>
              <w:ind w:left="454" w:hanging="397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        </w:t>
            </w:r>
            <w:r w:rsidR="004B34E9" w:rsidRPr="00515722">
              <w:rPr>
                <w:rFonts w:ascii="Arial" w:hAnsi="Arial"/>
                <w:lang w:val="es-MX"/>
              </w:rPr>
              <w:t>externos.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1FBFFCE8" w14:textId="6E2F72B1" w:rsidR="004B34E9" w:rsidRPr="00515722" w:rsidRDefault="004B34E9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23560974" w14:textId="77777777" w:rsidR="004B34E9" w:rsidRPr="00515722" w:rsidRDefault="004B34E9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36B57152" w14:textId="77777777" w:rsidR="004B34E9" w:rsidRPr="00515722" w:rsidRDefault="004B34E9" w:rsidP="00B12043">
            <w:pPr>
              <w:jc w:val="center"/>
              <w:rPr>
                <w:rFonts w:ascii="Arial" w:hAnsi="Arial"/>
                <w:color w:val="FF0000"/>
                <w:lang w:val="es-MX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69C929E2" w14:textId="77777777" w:rsidR="004B34E9" w:rsidRPr="00515722" w:rsidRDefault="004B34E9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6558ADCC" w14:textId="7FF4D229" w:rsidR="004B34E9" w:rsidRPr="003C0EEF" w:rsidRDefault="004B34E9" w:rsidP="00DC0C3F">
            <w:pPr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tcBorders>
              <w:bottom w:val="single" w:sz="4" w:space="0" w:color="auto"/>
            </w:tcBorders>
            <w:vAlign w:val="center"/>
          </w:tcPr>
          <w:p w14:paraId="16105E21" w14:textId="6AE2200F" w:rsidR="004B34E9" w:rsidRPr="003C0EEF" w:rsidRDefault="004B34E9" w:rsidP="00B12043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220F57" w:rsidRPr="00CD5E02" w14:paraId="752DA710" w14:textId="77777777" w:rsidTr="004B34E9">
        <w:trPr>
          <w:cantSplit/>
          <w:trHeight w:hRule="exact" w:val="300"/>
          <w:jc w:val="center"/>
        </w:trPr>
        <w:tc>
          <w:tcPr>
            <w:tcW w:w="4390" w:type="dxa"/>
            <w:vAlign w:val="center"/>
          </w:tcPr>
          <w:p w14:paraId="183A11EF" w14:textId="6EC285C8" w:rsidR="00220F57" w:rsidRPr="00775132" w:rsidRDefault="00220F57" w:rsidP="004B34E9">
            <w:pPr>
              <w:ind w:left="454" w:hanging="397"/>
              <w:rPr>
                <w:rFonts w:ascii="Arial" w:hAnsi="Arial"/>
                <w:highlight w:val="lightGray"/>
                <w:lang w:val="es-MX"/>
              </w:rPr>
            </w:pPr>
            <w:r w:rsidRPr="00775132">
              <w:rPr>
                <w:rFonts w:ascii="Arial" w:hAnsi="Arial"/>
                <w:highlight w:val="lightGray"/>
                <w:lang w:val="es-MX"/>
              </w:rPr>
              <w:lastRenderedPageBreak/>
              <w:t xml:space="preserve">8.5 </w:t>
            </w:r>
            <w:r w:rsidR="004B34E9" w:rsidRPr="00775132">
              <w:rPr>
                <w:rFonts w:ascii="Arial" w:hAnsi="Arial"/>
                <w:highlight w:val="lightGray"/>
                <w:lang w:val="es-MX"/>
              </w:rPr>
              <w:t xml:space="preserve">Producción y </w:t>
            </w:r>
            <w:r w:rsidR="00E1538C" w:rsidRPr="00775132">
              <w:rPr>
                <w:rFonts w:ascii="Arial" w:hAnsi="Arial"/>
                <w:highlight w:val="lightGray"/>
                <w:lang w:val="es-MX"/>
              </w:rPr>
              <w:t>provisión</w:t>
            </w:r>
            <w:r w:rsidR="004B34E9" w:rsidRPr="00775132">
              <w:rPr>
                <w:rFonts w:ascii="Arial" w:hAnsi="Arial"/>
                <w:highlight w:val="lightGray"/>
                <w:lang w:val="es-MX"/>
              </w:rPr>
              <w:t xml:space="preserve"> del servicio.</w:t>
            </w:r>
          </w:p>
        </w:tc>
        <w:tc>
          <w:tcPr>
            <w:tcW w:w="425" w:type="dxa"/>
            <w:vAlign w:val="center"/>
          </w:tcPr>
          <w:p w14:paraId="06CEB07B" w14:textId="332E3BCD" w:rsidR="00220F57" w:rsidRPr="00F718E7" w:rsidRDefault="00220F57" w:rsidP="00B12043">
            <w:pPr>
              <w:jc w:val="center"/>
              <w:rPr>
                <w:rFonts w:ascii="Arial" w:hAnsi="Arial"/>
                <w:highlight w:val="yellow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42550A11" w14:textId="77777777" w:rsidR="00220F57" w:rsidRPr="00F718E7" w:rsidRDefault="00220F57" w:rsidP="00B12043">
            <w:pPr>
              <w:jc w:val="center"/>
              <w:rPr>
                <w:rFonts w:ascii="Arial" w:hAnsi="Arial"/>
                <w:highlight w:val="yellow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53700E88" w14:textId="77777777" w:rsidR="00220F57" w:rsidRPr="00F718E7" w:rsidRDefault="00220F57" w:rsidP="00B12043">
            <w:pPr>
              <w:jc w:val="center"/>
              <w:rPr>
                <w:rFonts w:ascii="Arial" w:hAnsi="Arial"/>
                <w:color w:val="FF0000"/>
                <w:highlight w:val="yellow"/>
                <w:lang w:val="es-MX"/>
              </w:rPr>
            </w:pPr>
          </w:p>
        </w:tc>
        <w:tc>
          <w:tcPr>
            <w:tcW w:w="426" w:type="dxa"/>
            <w:vAlign w:val="center"/>
          </w:tcPr>
          <w:p w14:paraId="0CEA67E1" w14:textId="77777777" w:rsidR="00220F57" w:rsidRPr="00F718E7" w:rsidRDefault="00220F57" w:rsidP="00B12043">
            <w:pPr>
              <w:jc w:val="center"/>
              <w:rPr>
                <w:rFonts w:ascii="Arial" w:hAnsi="Arial"/>
                <w:highlight w:val="yellow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179FC881" w14:textId="77777777" w:rsidR="00220F57" w:rsidRPr="00F718E7" w:rsidRDefault="00220F57" w:rsidP="0004319A">
            <w:pPr>
              <w:jc w:val="center"/>
              <w:rPr>
                <w:rFonts w:ascii="Arial" w:hAnsi="Arial"/>
                <w:sz w:val="16"/>
                <w:szCs w:val="16"/>
                <w:highlight w:val="yellow"/>
                <w:lang w:val="es-MX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67DBC551" w14:textId="77777777" w:rsidR="00220F57" w:rsidRPr="00F718E7" w:rsidRDefault="00220F57" w:rsidP="00B12043">
            <w:pPr>
              <w:rPr>
                <w:rFonts w:ascii="Arial" w:hAnsi="Arial"/>
                <w:highlight w:val="yellow"/>
                <w:lang w:val="es-MX"/>
              </w:rPr>
            </w:pPr>
          </w:p>
        </w:tc>
      </w:tr>
      <w:tr w:rsidR="004B34E9" w14:paraId="0916FA52" w14:textId="77777777" w:rsidTr="00404A6E">
        <w:trPr>
          <w:cantSplit/>
          <w:trHeight w:hRule="exact" w:val="552"/>
          <w:jc w:val="center"/>
        </w:trPr>
        <w:tc>
          <w:tcPr>
            <w:tcW w:w="4390" w:type="dxa"/>
            <w:vAlign w:val="center"/>
          </w:tcPr>
          <w:p w14:paraId="736F0D91" w14:textId="26A26466" w:rsidR="004B34E9" w:rsidRPr="00515722" w:rsidRDefault="004B34E9" w:rsidP="004B34E9">
            <w:pPr>
              <w:ind w:left="454" w:hanging="397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 xml:space="preserve">8.5.1 Control de la producción y de la </w:t>
            </w:r>
            <w:r w:rsidR="00E1538C" w:rsidRPr="00515722">
              <w:rPr>
                <w:rFonts w:ascii="Arial" w:hAnsi="Arial"/>
                <w:lang w:val="es-MX"/>
              </w:rPr>
              <w:t>provisión</w:t>
            </w:r>
            <w:r w:rsidRPr="00515722">
              <w:rPr>
                <w:rFonts w:ascii="Arial" w:hAnsi="Arial"/>
                <w:lang w:val="es-MX"/>
              </w:rPr>
              <w:t xml:space="preserve"> </w:t>
            </w:r>
          </w:p>
          <w:p w14:paraId="06685E27" w14:textId="77777777" w:rsidR="004B34E9" w:rsidRDefault="004B34E9" w:rsidP="004B34E9">
            <w:pPr>
              <w:ind w:left="454" w:hanging="397"/>
              <w:rPr>
                <w:rFonts w:ascii="Arial" w:hAnsi="Arial"/>
              </w:rPr>
            </w:pPr>
            <w:r w:rsidRPr="00515722">
              <w:rPr>
                <w:rFonts w:ascii="Arial" w:hAnsi="Arial"/>
                <w:lang w:val="es-MX"/>
              </w:rPr>
              <w:t xml:space="preserve">         </w:t>
            </w:r>
            <w:r>
              <w:rPr>
                <w:rFonts w:ascii="Arial" w:hAnsi="Arial"/>
              </w:rPr>
              <w:t xml:space="preserve">del </w:t>
            </w:r>
            <w:proofErr w:type="spellStart"/>
            <w:r>
              <w:rPr>
                <w:rFonts w:ascii="Arial" w:hAnsi="Arial"/>
              </w:rPr>
              <w:t>servicio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6CF0B5FD" w14:textId="2D4FDD9F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982911C" w14:textId="77777777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105D615" w14:textId="00BBD3E0" w:rsidR="004B34E9" w:rsidRPr="005F29F2" w:rsidRDefault="004B34E9" w:rsidP="00B12043">
            <w:pPr>
              <w:jc w:val="center"/>
              <w:rPr>
                <w:rFonts w:ascii="Arial" w:hAnsi="Arial"/>
                <w:b/>
                <w:bCs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67F2C795" w14:textId="77777777" w:rsidR="004B34E9" w:rsidRDefault="004B34E9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7DF84CE" w14:textId="156430BF" w:rsidR="004B34E9" w:rsidRPr="0004319A" w:rsidRDefault="004B34E9" w:rsidP="00DC0C3F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04F6BF56" w14:textId="77777777" w:rsidR="004B34E9" w:rsidRDefault="004B34E9" w:rsidP="00B12043">
            <w:pPr>
              <w:rPr>
                <w:rFonts w:ascii="Arial" w:hAnsi="Arial"/>
              </w:rPr>
            </w:pPr>
          </w:p>
        </w:tc>
      </w:tr>
      <w:tr w:rsidR="00404A6E" w14:paraId="64103F86" w14:textId="77777777" w:rsidTr="00484F26">
        <w:trPr>
          <w:cantSplit/>
          <w:trHeight w:hRule="exact" w:val="270"/>
          <w:jc w:val="center"/>
        </w:trPr>
        <w:tc>
          <w:tcPr>
            <w:tcW w:w="4390" w:type="dxa"/>
            <w:vAlign w:val="center"/>
          </w:tcPr>
          <w:p w14:paraId="518DD87B" w14:textId="77777777" w:rsidR="00404A6E" w:rsidRDefault="00404A6E" w:rsidP="004B34E9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8.5.2 </w:t>
            </w:r>
            <w:proofErr w:type="spellStart"/>
            <w:r>
              <w:rPr>
                <w:rFonts w:ascii="Arial" w:hAnsi="Arial"/>
              </w:rPr>
              <w:t>Identificación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trazabilidad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49B6C578" w14:textId="6BF5F733" w:rsidR="00404A6E" w:rsidRDefault="00404A6E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03C25DD2" w14:textId="77777777" w:rsidR="00404A6E" w:rsidRDefault="00404A6E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295F0DE" w14:textId="52299710" w:rsidR="00404A6E" w:rsidRPr="00F83E0F" w:rsidRDefault="00404A6E" w:rsidP="00B12043">
            <w:pPr>
              <w:jc w:val="center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5D465B99" w14:textId="77777777" w:rsidR="00404A6E" w:rsidRDefault="00404A6E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F34EC73" w14:textId="31FD015A" w:rsidR="00404A6E" w:rsidRPr="0004319A" w:rsidRDefault="00404A6E" w:rsidP="00DC0C3F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5C5FD8E2" w14:textId="3FAEDA64" w:rsidR="00404A6E" w:rsidRPr="00BD3CBC" w:rsidRDefault="00404A6E" w:rsidP="00B1204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404A6E" w:rsidRPr="00AC6AF6" w14:paraId="595BA363" w14:textId="77777777" w:rsidTr="005C336C">
        <w:trPr>
          <w:cantSplit/>
          <w:trHeight w:hRule="exact" w:val="565"/>
          <w:jc w:val="center"/>
        </w:trPr>
        <w:tc>
          <w:tcPr>
            <w:tcW w:w="4390" w:type="dxa"/>
            <w:vAlign w:val="center"/>
          </w:tcPr>
          <w:p w14:paraId="5E61E752" w14:textId="16320AD7" w:rsidR="00404A6E" w:rsidRPr="00515722" w:rsidRDefault="00404A6E" w:rsidP="004B34E9">
            <w:pPr>
              <w:ind w:left="454" w:hanging="397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 xml:space="preserve">8.5.3 Propiedad perteneciente a los </w:t>
            </w:r>
            <w:r w:rsidR="00484F26" w:rsidRPr="00515722">
              <w:rPr>
                <w:rFonts w:ascii="Arial" w:hAnsi="Arial"/>
                <w:lang w:val="es-MX"/>
              </w:rPr>
              <w:t>clientes</w:t>
            </w:r>
            <w:r w:rsidRPr="00515722">
              <w:rPr>
                <w:rFonts w:ascii="Arial" w:hAnsi="Arial"/>
                <w:lang w:val="es-MX"/>
              </w:rPr>
              <w:t xml:space="preserve"> o </w:t>
            </w:r>
          </w:p>
          <w:p w14:paraId="6CF4275A" w14:textId="77777777" w:rsidR="00404A6E" w:rsidRDefault="00404A6E" w:rsidP="004B34E9">
            <w:pPr>
              <w:ind w:left="454" w:hanging="397"/>
              <w:rPr>
                <w:rFonts w:ascii="Arial" w:hAnsi="Arial"/>
              </w:rPr>
            </w:pPr>
            <w:r w:rsidRPr="00515722">
              <w:rPr>
                <w:rFonts w:ascii="Arial" w:hAnsi="Arial"/>
                <w:lang w:val="es-MX"/>
              </w:rPr>
              <w:t xml:space="preserve">         </w:t>
            </w:r>
            <w:proofErr w:type="spellStart"/>
            <w:r>
              <w:rPr>
                <w:rFonts w:ascii="Arial" w:hAnsi="Arial"/>
              </w:rPr>
              <w:t>proveedores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externos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6D969D7B" w14:textId="2DF99DF9" w:rsidR="00404A6E" w:rsidRDefault="00404A6E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6246634" w14:textId="77777777" w:rsidR="00404A6E" w:rsidRDefault="00404A6E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7D71AFBB" w14:textId="77777777" w:rsidR="00404A6E" w:rsidRDefault="00404A6E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0D6F86C8" w14:textId="77777777" w:rsidR="00404A6E" w:rsidRDefault="00404A6E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0A92653A" w14:textId="221C2D11" w:rsidR="00404A6E" w:rsidRPr="0004319A" w:rsidRDefault="00404A6E" w:rsidP="0004319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2D4208E2" w14:textId="56194295" w:rsidR="00404A6E" w:rsidRPr="00126F59" w:rsidRDefault="00404A6E" w:rsidP="00B12043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5C336C" w:rsidRPr="00515722" w14:paraId="2759AC6E" w14:textId="77777777" w:rsidTr="00484F26">
        <w:trPr>
          <w:cantSplit/>
          <w:trHeight w:hRule="exact" w:val="264"/>
          <w:jc w:val="center"/>
        </w:trPr>
        <w:tc>
          <w:tcPr>
            <w:tcW w:w="4390" w:type="dxa"/>
            <w:vAlign w:val="center"/>
          </w:tcPr>
          <w:p w14:paraId="2B97EC46" w14:textId="77777777" w:rsidR="005C336C" w:rsidRDefault="00E50158" w:rsidP="004B34E9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8.5.4 </w:t>
            </w:r>
            <w:proofErr w:type="spellStart"/>
            <w:r>
              <w:rPr>
                <w:rFonts w:ascii="Arial" w:hAnsi="Arial"/>
              </w:rPr>
              <w:t>Preservación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7E501510" w14:textId="5C2E2728" w:rsidR="005C336C" w:rsidRDefault="005C336C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1450CA2" w14:textId="77777777" w:rsidR="005C336C" w:rsidRDefault="005C336C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1028C94" w14:textId="11D079FE" w:rsidR="005C336C" w:rsidRPr="00F83E0F" w:rsidRDefault="005C336C" w:rsidP="00B12043">
            <w:pPr>
              <w:jc w:val="center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49D7C88E" w14:textId="77777777" w:rsidR="005C336C" w:rsidRDefault="005C336C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7635D1AA" w14:textId="77777777" w:rsidR="005C336C" w:rsidRPr="0004319A" w:rsidRDefault="005C336C" w:rsidP="0004319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09B95E0C" w14:textId="20951196" w:rsidR="005C336C" w:rsidRPr="00515722" w:rsidRDefault="005C336C" w:rsidP="00B12043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E50158" w:rsidRPr="00CD5E02" w14:paraId="45F9EE6C" w14:textId="77777777" w:rsidTr="00E50158">
        <w:trPr>
          <w:cantSplit/>
          <w:trHeight w:hRule="exact" w:val="275"/>
          <w:jc w:val="center"/>
        </w:trPr>
        <w:tc>
          <w:tcPr>
            <w:tcW w:w="4390" w:type="dxa"/>
            <w:vAlign w:val="center"/>
          </w:tcPr>
          <w:p w14:paraId="3638C909" w14:textId="033A7DB5" w:rsidR="00E50158" w:rsidRPr="00515722" w:rsidRDefault="00E50158" w:rsidP="004B34E9">
            <w:pPr>
              <w:ind w:left="454" w:hanging="397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 xml:space="preserve">8.5.5 Actividades </w:t>
            </w:r>
            <w:r w:rsidR="00484F26" w:rsidRPr="00515722">
              <w:rPr>
                <w:rFonts w:ascii="Arial" w:hAnsi="Arial"/>
                <w:lang w:val="es-MX"/>
              </w:rPr>
              <w:t>posteriores</w:t>
            </w:r>
            <w:r w:rsidRPr="00515722">
              <w:rPr>
                <w:rFonts w:ascii="Arial" w:hAnsi="Arial"/>
                <w:lang w:val="es-MX"/>
              </w:rPr>
              <w:t xml:space="preserve"> a la entrega.</w:t>
            </w:r>
          </w:p>
        </w:tc>
        <w:tc>
          <w:tcPr>
            <w:tcW w:w="425" w:type="dxa"/>
            <w:vAlign w:val="center"/>
          </w:tcPr>
          <w:p w14:paraId="3B852647" w14:textId="71A1113B" w:rsidR="00E50158" w:rsidRPr="00775132" w:rsidRDefault="00E50158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7E1A3A9F" w14:textId="77777777" w:rsidR="00E50158" w:rsidRPr="00775132" w:rsidRDefault="00E50158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4F47D4E1" w14:textId="77777777" w:rsidR="00E50158" w:rsidRPr="00775132" w:rsidRDefault="00E50158" w:rsidP="00B12043">
            <w:pPr>
              <w:jc w:val="center"/>
              <w:rPr>
                <w:rFonts w:ascii="Arial" w:hAnsi="Arial"/>
                <w:color w:val="FF0000"/>
                <w:lang w:val="es-MX"/>
              </w:rPr>
            </w:pPr>
          </w:p>
        </w:tc>
        <w:tc>
          <w:tcPr>
            <w:tcW w:w="426" w:type="dxa"/>
            <w:vAlign w:val="center"/>
          </w:tcPr>
          <w:p w14:paraId="11BEA3F7" w14:textId="77777777" w:rsidR="00E50158" w:rsidRPr="00775132" w:rsidRDefault="00E50158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59A5079B" w14:textId="77777777" w:rsidR="00E50158" w:rsidRPr="00775132" w:rsidRDefault="00E50158" w:rsidP="0004319A">
            <w:pPr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2B21AD16" w14:textId="77777777" w:rsidR="00E50158" w:rsidRPr="00775132" w:rsidRDefault="00E50158" w:rsidP="00B12043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E50158" w14:paraId="6ADC2ABB" w14:textId="77777777" w:rsidTr="00E50158">
        <w:trPr>
          <w:cantSplit/>
          <w:trHeight w:hRule="exact" w:val="275"/>
          <w:jc w:val="center"/>
        </w:trPr>
        <w:tc>
          <w:tcPr>
            <w:tcW w:w="4390" w:type="dxa"/>
            <w:vAlign w:val="center"/>
          </w:tcPr>
          <w:p w14:paraId="203C7F60" w14:textId="77777777" w:rsidR="00E50158" w:rsidRDefault="00E50158" w:rsidP="004B34E9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8.5.6 Control de </w:t>
            </w:r>
            <w:proofErr w:type="spellStart"/>
            <w:r>
              <w:rPr>
                <w:rFonts w:ascii="Arial" w:hAnsi="Arial"/>
              </w:rPr>
              <w:t>los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cambios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4BEF4D0E" w14:textId="4B1EED42" w:rsidR="00E50158" w:rsidRDefault="00E50158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66C015B" w14:textId="77777777" w:rsidR="00E50158" w:rsidRDefault="00E50158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87CCFC8" w14:textId="77777777" w:rsidR="00E50158" w:rsidRPr="00F83E0F" w:rsidRDefault="00E50158" w:rsidP="00B12043">
            <w:pPr>
              <w:jc w:val="center"/>
              <w:rPr>
                <w:rFonts w:ascii="Arial" w:hAnsi="Arial"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173C0FB0" w14:textId="77777777" w:rsidR="00E50158" w:rsidRDefault="00E50158" w:rsidP="00B12043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76329938" w14:textId="327C5054" w:rsidR="00E50158" w:rsidRPr="0004319A" w:rsidRDefault="00E50158" w:rsidP="0004319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0E2CE1B9" w14:textId="77777777" w:rsidR="00E50158" w:rsidRPr="0017154A" w:rsidRDefault="00E50158" w:rsidP="00B1204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50158" w:rsidRPr="00CD5E02" w14:paraId="699834A6" w14:textId="77777777" w:rsidTr="00484F26">
        <w:trPr>
          <w:cantSplit/>
          <w:trHeight w:hRule="exact" w:val="319"/>
          <w:jc w:val="center"/>
        </w:trPr>
        <w:tc>
          <w:tcPr>
            <w:tcW w:w="4390" w:type="dxa"/>
            <w:vAlign w:val="center"/>
          </w:tcPr>
          <w:p w14:paraId="1B602E70" w14:textId="77777777" w:rsidR="00E50158" w:rsidRPr="00515722" w:rsidRDefault="00E50158" w:rsidP="004B34E9">
            <w:pPr>
              <w:ind w:left="454" w:hanging="397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>8.6 Liberación de los productos y servicios.</w:t>
            </w:r>
          </w:p>
        </w:tc>
        <w:tc>
          <w:tcPr>
            <w:tcW w:w="425" w:type="dxa"/>
            <w:vAlign w:val="center"/>
          </w:tcPr>
          <w:p w14:paraId="53E244BF" w14:textId="7C80DB4F" w:rsidR="00E50158" w:rsidRPr="00515722" w:rsidRDefault="00E50158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2A7426DC" w14:textId="77777777" w:rsidR="00E50158" w:rsidRPr="00515722" w:rsidRDefault="00E50158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450386BC" w14:textId="5E0583E8" w:rsidR="00E50158" w:rsidRPr="00775132" w:rsidRDefault="00E50158" w:rsidP="00B12043">
            <w:pPr>
              <w:jc w:val="center"/>
              <w:rPr>
                <w:rFonts w:ascii="Arial" w:hAnsi="Arial"/>
                <w:b/>
                <w:color w:val="FF0000"/>
                <w:lang w:val="es-MX"/>
              </w:rPr>
            </w:pPr>
          </w:p>
        </w:tc>
        <w:tc>
          <w:tcPr>
            <w:tcW w:w="426" w:type="dxa"/>
            <w:vAlign w:val="center"/>
          </w:tcPr>
          <w:p w14:paraId="3354B8B5" w14:textId="77777777" w:rsidR="00E50158" w:rsidRPr="00775132" w:rsidRDefault="00E50158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543ECC7F" w14:textId="77777777" w:rsidR="00E50158" w:rsidRPr="00775132" w:rsidRDefault="00E50158" w:rsidP="0004319A">
            <w:pPr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08380EB0" w14:textId="66227663" w:rsidR="00E50158" w:rsidRPr="00515722" w:rsidRDefault="00E50158" w:rsidP="00B12043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E50158" w:rsidRPr="00CD5E02" w14:paraId="3BF6E5C3" w14:textId="77777777" w:rsidTr="007A37FA">
        <w:trPr>
          <w:cantSplit/>
          <w:trHeight w:hRule="exact" w:val="329"/>
          <w:jc w:val="center"/>
        </w:trPr>
        <w:tc>
          <w:tcPr>
            <w:tcW w:w="4390" w:type="dxa"/>
            <w:vAlign w:val="center"/>
          </w:tcPr>
          <w:p w14:paraId="0F28C5C9" w14:textId="77777777" w:rsidR="00E50158" w:rsidRPr="00515722" w:rsidRDefault="00E50158" w:rsidP="004B34E9">
            <w:pPr>
              <w:ind w:left="454" w:hanging="397"/>
              <w:rPr>
                <w:rFonts w:ascii="Arial" w:hAnsi="Arial"/>
                <w:lang w:val="es-MX"/>
              </w:rPr>
            </w:pPr>
            <w:r w:rsidRPr="00775132">
              <w:rPr>
                <w:rFonts w:ascii="Arial" w:hAnsi="Arial"/>
                <w:highlight w:val="lightGray"/>
                <w:lang w:val="es-MX"/>
              </w:rPr>
              <w:t>8.7 Control de las salidas no conformes.</w:t>
            </w:r>
          </w:p>
        </w:tc>
        <w:tc>
          <w:tcPr>
            <w:tcW w:w="425" w:type="dxa"/>
            <w:vAlign w:val="center"/>
          </w:tcPr>
          <w:p w14:paraId="2A385EB4" w14:textId="774C27AF" w:rsidR="00E50158" w:rsidRPr="00515722" w:rsidRDefault="00E50158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4F95D916" w14:textId="77777777" w:rsidR="00E50158" w:rsidRPr="00515722" w:rsidRDefault="00E50158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42B5F596" w14:textId="77777777" w:rsidR="00E50158" w:rsidRPr="00515722" w:rsidRDefault="00E50158" w:rsidP="00B12043">
            <w:pPr>
              <w:jc w:val="center"/>
              <w:rPr>
                <w:rFonts w:ascii="Arial" w:hAnsi="Arial"/>
                <w:b/>
                <w:lang w:val="es-MX"/>
              </w:rPr>
            </w:pPr>
          </w:p>
        </w:tc>
        <w:tc>
          <w:tcPr>
            <w:tcW w:w="426" w:type="dxa"/>
            <w:vAlign w:val="center"/>
          </w:tcPr>
          <w:p w14:paraId="599B581A" w14:textId="77777777" w:rsidR="00E50158" w:rsidRPr="00515722" w:rsidRDefault="00E50158" w:rsidP="00B12043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378FCAC4" w14:textId="77777777" w:rsidR="00E50158" w:rsidRPr="00515722" w:rsidRDefault="00E50158" w:rsidP="0004319A">
            <w:pPr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22629B92" w14:textId="5E769FC3" w:rsidR="00CD6784" w:rsidRPr="00CD6784" w:rsidRDefault="00CD6784" w:rsidP="00CD6784">
            <w:pPr>
              <w:rPr>
                <w:rFonts w:ascii="Arial" w:hAnsi="Arial"/>
                <w:lang w:val="es-MX"/>
              </w:rPr>
            </w:pPr>
          </w:p>
        </w:tc>
      </w:tr>
      <w:tr w:rsidR="007A37FA" w14:paraId="749C2750" w14:textId="77777777" w:rsidTr="00E1538C">
        <w:trPr>
          <w:cantSplit/>
          <w:trHeight w:hRule="exact" w:val="396"/>
          <w:jc w:val="center"/>
        </w:trPr>
        <w:tc>
          <w:tcPr>
            <w:tcW w:w="4390" w:type="dxa"/>
            <w:vAlign w:val="center"/>
          </w:tcPr>
          <w:p w14:paraId="09D94CC0" w14:textId="77777777" w:rsidR="007A37FA" w:rsidRDefault="007A37FA" w:rsidP="007A37FA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>8.7.1</w:t>
            </w:r>
          </w:p>
        </w:tc>
        <w:tc>
          <w:tcPr>
            <w:tcW w:w="425" w:type="dxa"/>
            <w:vAlign w:val="center"/>
          </w:tcPr>
          <w:p w14:paraId="70620C3B" w14:textId="766A59D6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7C7C3342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3C766AF" w14:textId="3B5E9005" w:rsidR="007A37FA" w:rsidRPr="00F83E0F" w:rsidRDefault="007A37FA" w:rsidP="007A37FA">
            <w:pPr>
              <w:jc w:val="center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53BB1D37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C5CB86C" w14:textId="77777777" w:rsidR="007A37FA" w:rsidRPr="0004319A" w:rsidRDefault="007A37FA" w:rsidP="007A37F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1C1BE13A" w14:textId="77777777" w:rsidR="007A37FA" w:rsidRDefault="007A37FA" w:rsidP="007A37FA">
            <w:pPr>
              <w:rPr>
                <w:rFonts w:ascii="Arial" w:hAnsi="Arial"/>
              </w:rPr>
            </w:pPr>
          </w:p>
        </w:tc>
      </w:tr>
      <w:tr w:rsidR="007A37FA" w14:paraId="6D3BDC35" w14:textId="77777777" w:rsidTr="00E50158">
        <w:trPr>
          <w:cantSplit/>
          <w:trHeight w:hRule="exact" w:val="275"/>
          <w:jc w:val="center"/>
        </w:trPr>
        <w:tc>
          <w:tcPr>
            <w:tcW w:w="4390" w:type="dxa"/>
            <w:vAlign w:val="center"/>
          </w:tcPr>
          <w:p w14:paraId="259D1F93" w14:textId="77777777" w:rsidR="007A37FA" w:rsidRDefault="007A37FA" w:rsidP="007A37FA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>8.7.2</w:t>
            </w:r>
          </w:p>
        </w:tc>
        <w:tc>
          <w:tcPr>
            <w:tcW w:w="425" w:type="dxa"/>
            <w:vAlign w:val="center"/>
          </w:tcPr>
          <w:p w14:paraId="17D11974" w14:textId="6905558F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BCA42D1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972374D" w14:textId="35C7DABF" w:rsidR="007A37FA" w:rsidRPr="00F83E0F" w:rsidRDefault="007A37FA" w:rsidP="007A37FA">
            <w:pPr>
              <w:jc w:val="center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1DC0439D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73EEB22D" w14:textId="77777777" w:rsidR="007A37FA" w:rsidRPr="0004319A" w:rsidRDefault="007A37FA" w:rsidP="007A37F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273667E1" w14:textId="77777777" w:rsidR="007A37FA" w:rsidRDefault="007A37FA" w:rsidP="007A37FA">
            <w:pPr>
              <w:rPr>
                <w:rFonts w:ascii="Arial" w:hAnsi="Arial"/>
              </w:rPr>
            </w:pPr>
          </w:p>
        </w:tc>
      </w:tr>
      <w:tr w:rsidR="007A37FA" w14:paraId="52BB3526" w14:textId="77777777" w:rsidTr="00A12661">
        <w:trPr>
          <w:cantSplit/>
          <w:trHeight w:hRule="exact" w:val="275"/>
          <w:jc w:val="center"/>
        </w:trPr>
        <w:tc>
          <w:tcPr>
            <w:tcW w:w="4390" w:type="dxa"/>
            <w:vAlign w:val="center"/>
          </w:tcPr>
          <w:p w14:paraId="2C7BC34F" w14:textId="2BDF6B78" w:rsidR="007A37FA" w:rsidRPr="00E50158" w:rsidRDefault="007A37FA" w:rsidP="007A37FA">
            <w:pPr>
              <w:ind w:left="454" w:hanging="397"/>
              <w:rPr>
                <w:rFonts w:ascii="Arial" w:hAnsi="Arial"/>
                <w:b/>
              </w:rPr>
            </w:pPr>
            <w:r w:rsidRPr="00E50158">
              <w:rPr>
                <w:rFonts w:ascii="Arial" w:hAnsi="Arial"/>
                <w:b/>
              </w:rPr>
              <w:t xml:space="preserve">9 </w:t>
            </w:r>
            <w:r w:rsidR="00775132">
              <w:rPr>
                <w:rFonts w:ascii="Arial" w:hAnsi="Arial"/>
                <w:b/>
              </w:rPr>
              <w:t>-</w:t>
            </w:r>
            <w:r w:rsidRPr="00E50158">
              <w:rPr>
                <w:rFonts w:ascii="Arial" w:hAnsi="Arial"/>
                <w:b/>
              </w:rPr>
              <w:t xml:space="preserve"> EVALUACION DEL DESEMPEÑO</w:t>
            </w:r>
          </w:p>
        </w:tc>
        <w:tc>
          <w:tcPr>
            <w:tcW w:w="425" w:type="dxa"/>
            <w:vAlign w:val="center"/>
          </w:tcPr>
          <w:p w14:paraId="23007076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2E732A3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A8E73E6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260132D8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17085EB7" w14:textId="77777777" w:rsidR="007A37FA" w:rsidRPr="0004319A" w:rsidRDefault="007A37FA" w:rsidP="007A37F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37264894" w14:textId="77777777" w:rsidR="007A37FA" w:rsidRDefault="007A37FA" w:rsidP="007A37FA">
            <w:pPr>
              <w:rPr>
                <w:rFonts w:ascii="Arial" w:hAnsi="Arial"/>
              </w:rPr>
            </w:pPr>
          </w:p>
        </w:tc>
      </w:tr>
      <w:tr w:rsidR="007A37FA" w:rsidRPr="00CD5E02" w14:paraId="534F76B2" w14:textId="77777777" w:rsidTr="008B3279">
        <w:trPr>
          <w:cantSplit/>
          <w:trHeight w:hRule="exact" w:val="464"/>
          <w:jc w:val="center"/>
        </w:trPr>
        <w:tc>
          <w:tcPr>
            <w:tcW w:w="4390" w:type="dxa"/>
            <w:vAlign w:val="center"/>
          </w:tcPr>
          <w:p w14:paraId="72F2D568" w14:textId="77777777" w:rsidR="007A37FA" w:rsidRPr="00775132" w:rsidRDefault="007A37FA" w:rsidP="007A37FA">
            <w:pPr>
              <w:ind w:left="454" w:hanging="397"/>
              <w:rPr>
                <w:rFonts w:ascii="Arial" w:hAnsi="Arial"/>
                <w:highlight w:val="lightGray"/>
                <w:lang w:val="es-MX"/>
              </w:rPr>
            </w:pPr>
            <w:r w:rsidRPr="00775132">
              <w:rPr>
                <w:rFonts w:ascii="Arial" w:hAnsi="Arial"/>
                <w:highlight w:val="lightGray"/>
                <w:lang w:val="es-MX"/>
              </w:rPr>
              <w:t xml:space="preserve">9.1 Seguimiento, medición, análisis y </w:t>
            </w:r>
          </w:p>
          <w:p w14:paraId="68F1F87B" w14:textId="77777777" w:rsidR="007A37FA" w:rsidRPr="00515722" w:rsidRDefault="007A37FA" w:rsidP="007A37FA">
            <w:pPr>
              <w:ind w:left="454" w:hanging="397"/>
              <w:rPr>
                <w:rFonts w:ascii="Arial" w:hAnsi="Arial"/>
                <w:lang w:val="es-MX"/>
              </w:rPr>
            </w:pPr>
            <w:r w:rsidRPr="00775132">
              <w:rPr>
                <w:rFonts w:ascii="Arial" w:hAnsi="Arial"/>
                <w:highlight w:val="lightGray"/>
                <w:lang w:val="es-MX"/>
              </w:rPr>
              <w:t xml:space="preserve">      evaluación.</w:t>
            </w:r>
          </w:p>
        </w:tc>
        <w:tc>
          <w:tcPr>
            <w:tcW w:w="425" w:type="dxa"/>
            <w:vAlign w:val="center"/>
          </w:tcPr>
          <w:p w14:paraId="25D670B6" w14:textId="77777777" w:rsidR="007A37FA" w:rsidRPr="00515722" w:rsidRDefault="007A37FA" w:rsidP="007A37FA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2EAEAA6B" w14:textId="77777777" w:rsidR="007A37FA" w:rsidRPr="00515722" w:rsidRDefault="007A37FA" w:rsidP="007A37FA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7DCC9C77" w14:textId="77777777" w:rsidR="007A37FA" w:rsidRPr="00515722" w:rsidRDefault="007A37FA" w:rsidP="007A37FA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6" w:type="dxa"/>
            <w:vAlign w:val="center"/>
          </w:tcPr>
          <w:p w14:paraId="2D9B7A04" w14:textId="77777777" w:rsidR="007A37FA" w:rsidRPr="00515722" w:rsidRDefault="007A37FA" w:rsidP="007A37FA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40A4BDCD" w14:textId="77777777" w:rsidR="007A37FA" w:rsidRPr="00515722" w:rsidRDefault="007A37FA" w:rsidP="007A37FA">
            <w:pPr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0B122CDB" w14:textId="77777777" w:rsidR="007A37FA" w:rsidRPr="00515722" w:rsidRDefault="007A37FA" w:rsidP="007A37FA">
            <w:pPr>
              <w:rPr>
                <w:rFonts w:ascii="Arial" w:hAnsi="Arial"/>
                <w:lang w:val="es-MX"/>
              </w:rPr>
            </w:pPr>
          </w:p>
        </w:tc>
      </w:tr>
      <w:tr w:rsidR="007A37FA" w14:paraId="463951B9" w14:textId="77777777" w:rsidTr="00A12661">
        <w:trPr>
          <w:cantSplit/>
          <w:trHeight w:hRule="exact" w:val="287"/>
          <w:jc w:val="center"/>
        </w:trPr>
        <w:tc>
          <w:tcPr>
            <w:tcW w:w="4390" w:type="dxa"/>
            <w:vAlign w:val="center"/>
          </w:tcPr>
          <w:p w14:paraId="2A8959CA" w14:textId="77777777" w:rsidR="007A37FA" w:rsidRPr="00A12661" w:rsidRDefault="007A37FA" w:rsidP="007A37FA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9.1.1 </w:t>
            </w:r>
            <w:proofErr w:type="spellStart"/>
            <w:r>
              <w:rPr>
                <w:rFonts w:ascii="Arial" w:hAnsi="Arial"/>
              </w:rPr>
              <w:t>Generalidades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72466D07" w14:textId="0CB041AB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12D18CCC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0C132D47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56BCB4FD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0783098" w14:textId="77777777" w:rsidR="007A37FA" w:rsidRPr="0004319A" w:rsidRDefault="007A37FA" w:rsidP="007A37F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3DECF329" w14:textId="77777777" w:rsidR="007A37FA" w:rsidRDefault="007A37FA" w:rsidP="007A37FA">
            <w:pPr>
              <w:rPr>
                <w:rFonts w:ascii="Arial" w:hAnsi="Arial"/>
              </w:rPr>
            </w:pPr>
          </w:p>
        </w:tc>
      </w:tr>
      <w:tr w:rsidR="007A37FA" w14:paraId="2751DF50" w14:textId="77777777" w:rsidTr="00A12661">
        <w:trPr>
          <w:cantSplit/>
          <w:trHeight w:hRule="exact" w:val="287"/>
          <w:jc w:val="center"/>
        </w:trPr>
        <w:tc>
          <w:tcPr>
            <w:tcW w:w="4390" w:type="dxa"/>
            <w:vAlign w:val="center"/>
          </w:tcPr>
          <w:p w14:paraId="2000FA47" w14:textId="77777777" w:rsidR="007A37FA" w:rsidRDefault="007A37FA" w:rsidP="007A37FA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9.1.2 </w:t>
            </w:r>
            <w:proofErr w:type="spellStart"/>
            <w:r>
              <w:rPr>
                <w:rFonts w:ascii="Arial" w:hAnsi="Arial"/>
              </w:rPr>
              <w:t>Satisfacción</w:t>
            </w:r>
            <w:proofErr w:type="spellEnd"/>
            <w:r>
              <w:rPr>
                <w:rFonts w:ascii="Arial" w:hAnsi="Arial"/>
              </w:rPr>
              <w:t xml:space="preserve"> del </w:t>
            </w:r>
            <w:proofErr w:type="spellStart"/>
            <w:r>
              <w:rPr>
                <w:rFonts w:ascii="Arial" w:hAnsi="Arial"/>
              </w:rPr>
              <w:t>cliente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608E47FD" w14:textId="60D3F41E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D6C98B7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A2B7C38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51496515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07B7B052" w14:textId="4F1F9D70" w:rsidR="007A37FA" w:rsidRPr="0004319A" w:rsidRDefault="007A37FA" w:rsidP="007A37F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2CF3FD87" w14:textId="77777777" w:rsidR="007A37FA" w:rsidRDefault="007A37FA" w:rsidP="007A37FA">
            <w:pPr>
              <w:rPr>
                <w:rFonts w:ascii="Arial" w:hAnsi="Arial"/>
              </w:rPr>
            </w:pPr>
          </w:p>
        </w:tc>
      </w:tr>
      <w:tr w:rsidR="007A37FA" w14:paraId="2455E20C" w14:textId="77777777" w:rsidTr="00B235E4">
        <w:trPr>
          <w:cantSplit/>
          <w:trHeight w:hRule="exact" w:val="287"/>
          <w:jc w:val="center"/>
        </w:trPr>
        <w:tc>
          <w:tcPr>
            <w:tcW w:w="4390" w:type="dxa"/>
            <w:vAlign w:val="center"/>
          </w:tcPr>
          <w:p w14:paraId="0AF0CD8B" w14:textId="77777777" w:rsidR="007A37FA" w:rsidRDefault="007A37FA" w:rsidP="007A37FA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9.1.3 </w:t>
            </w:r>
            <w:proofErr w:type="spellStart"/>
            <w:r>
              <w:rPr>
                <w:rFonts w:ascii="Arial" w:hAnsi="Arial"/>
              </w:rPr>
              <w:t>Análisis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evaluación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5309F9EE" w14:textId="3E49092D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0C5EE49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045343A9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09575568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7674344B" w14:textId="77777777" w:rsidR="007A37FA" w:rsidRPr="0004319A" w:rsidRDefault="007A37FA" w:rsidP="007A37F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63072651" w14:textId="77777777" w:rsidR="007A37FA" w:rsidRDefault="007A37FA" w:rsidP="007A37FA">
            <w:pPr>
              <w:rPr>
                <w:rFonts w:ascii="Arial" w:hAnsi="Arial"/>
              </w:rPr>
            </w:pPr>
          </w:p>
        </w:tc>
      </w:tr>
      <w:tr w:rsidR="007A37FA" w14:paraId="0075DCBC" w14:textId="77777777" w:rsidTr="00B235E4">
        <w:trPr>
          <w:cantSplit/>
          <w:trHeight w:hRule="exact" w:val="287"/>
          <w:jc w:val="center"/>
        </w:trPr>
        <w:tc>
          <w:tcPr>
            <w:tcW w:w="4390" w:type="dxa"/>
            <w:vAlign w:val="center"/>
          </w:tcPr>
          <w:p w14:paraId="0DCD9A10" w14:textId="77777777" w:rsidR="007A37FA" w:rsidRDefault="007A37FA" w:rsidP="007A37FA">
            <w:pPr>
              <w:ind w:left="454" w:hanging="397"/>
              <w:rPr>
                <w:rFonts w:ascii="Arial" w:hAnsi="Arial"/>
              </w:rPr>
            </w:pPr>
            <w:r w:rsidRPr="00775132">
              <w:rPr>
                <w:rFonts w:ascii="Arial" w:hAnsi="Arial"/>
                <w:highlight w:val="lightGray"/>
              </w:rPr>
              <w:t xml:space="preserve">9.2 </w:t>
            </w:r>
            <w:proofErr w:type="spellStart"/>
            <w:r w:rsidRPr="00775132">
              <w:rPr>
                <w:rFonts w:ascii="Arial" w:hAnsi="Arial"/>
                <w:highlight w:val="lightGray"/>
              </w:rPr>
              <w:t>Auditoría</w:t>
            </w:r>
            <w:proofErr w:type="spellEnd"/>
            <w:r w:rsidRPr="00775132">
              <w:rPr>
                <w:rFonts w:ascii="Arial" w:hAnsi="Arial"/>
                <w:highlight w:val="lightGray"/>
              </w:rPr>
              <w:t xml:space="preserve"> Interna.</w:t>
            </w:r>
          </w:p>
        </w:tc>
        <w:tc>
          <w:tcPr>
            <w:tcW w:w="425" w:type="dxa"/>
            <w:vAlign w:val="center"/>
          </w:tcPr>
          <w:p w14:paraId="239C1807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6529192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18A75D64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67B68683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05350D7" w14:textId="77777777" w:rsidR="007A37FA" w:rsidRPr="0004319A" w:rsidRDefault="007A37FA" w:rsidP="007A37F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77512E9B" w14:textId="77777777" w:rsidR="007A37FA" w:rsidRDefault="007A37FA" w:rsidP="007A37FA">
            <w:pPr>
              <w:rPr>
                <w:rFonts w:ascii="Arial" w:hAnsi="Arial"/>
              </w:rPr>
            </w:pPr>
          </w:p>
        </w:tc>
      </w:tr>
      <w:tr w:rsidR="007A37FA" w:rsidRPr="00515722" w14:paraId="26113DCB" w14:textId="77777777" w:rsidTr="005A3E8D">
        <w:trPr>
          <w:cantSplit/>
          <w:trHeight w:hRule="exact" w:val="382"/>
          <w:jc w:val="center"/>
        </w:trPr>
        <w:tc>
          <w:tcPr>
            <w:tcW w:w="4390" w:type="dxa"/>
            <w:vAlign w:val="center"/>
          </w:tcPr>
          <w:p w14:paraId="44A1C57B" w14:textId="77777777" w:rsidR="007A37FA" w:rsidRDefault="007A37FA" w:rsidP="007A37FA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9.2.1 </w:t>
            </w:r>
          </w:p>
        </w:tc>
        <w:tc>
          <w:tcPr>
            <w:tcW w:w="425" w:type="dxa"/>
            <w:vAlign w:val="center"/>
          </w:tcPr>
          <w:p w14:paraId="0D21C778" w14:textId="12F1DADE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3EE05FB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D6861A6" w14:textId="19853E6D" w:rsidR="007A37FA" w:rsidRPr="003775ED" w:rsidRDefault="007A37FA" w:rsidP="007A37FA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26" w:type="dxa"/>
            <w:vAlign w:val="center"/>
          </w:tcPr>
          <w:p w14:paraId="6876F39F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66CFE31" w14:textId="76C5B387" w:rsidR="007A37FA" w:rsidRPr="0004319A" w:rsidRDefault="007A37FA" w:rsidP="0015090D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0E607911" w14:textId="0AE7B98B" w:rsidR="007A37FA" w:rsidRPr="00515722" w:rsidRDefault="007A37FA" w:rsidP="007A37FA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7A37FA" w14:paraId="4F048FC4" w14:textId="77777777" w:rsidTr="00B235E4">
        <w:trPr>
          <w:cantSplit/>
          <w:trHeight w:hRule="exact" w:val="287"/>
          <w:jc w:val="center"/>
        </w:trPr>
        <w:tc>
          <w:tcPr>
            <w:tcW w:w="4390" w:type="dxa"/>
            <w:vAlign w:val="center"/>
          </w:tcPr>
          <w:p w14:paraId="7E7C6C8F" w14:textId="77777777" w:rsidR="007A37FA" w:rsidRDefault="007A37FA" w:rsidP="007A37FA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>9.2.2</w:t>
            </w:r>
          </w:p>
        </w:tc>
        <w:tc>
          <w:tcPr>
            <w:tcW w:w="425" w:type="dxa"/>
            <w:vAlign w:val="center"/>
          </w:tcPr>
          <w:p w14:paraId="065DA5A9" w14:textId="6366301E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1A8F3AC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998FEED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5D78A416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783BBF99" w14:textId="77777777" w:rsidR="007A37FA" w:rsidRPr="0004319A" w:rsidRDefault="007A37FA" w:rsidP="007A37F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27324818" w14:textId="77777777" w:rsidR="007A37FA" w:rsidRPr="0017154A" w:rsidRDefault="007A37FA" w:rsidP="007A37F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A37FA" w14:paraId="233A601F" w14:textId="77777777" w:rsidTr="00BA5732">
        <w:trPr>
          <w:cantSplit/>
          <w:trHeight w:hRule="exact" w:val="287"/>
          <w:jc w:val="center"/>
        </w:trPr>
        <w:tc>
          <w:tcPr>
            <w:tcW w:w="4390" w:type="dxa"/>
            <w:vAlign w:val="center"/>
          </w:tcPr>
          <w:p w14:paraId="7D0C443E" w14:textId="77777777" w:rsidR="007A37FA" w:rsidRDefault="007A37FA" w:rsidP="007A37FA">
            <w:pPr>
              <w:ind w:left="454" w:hanging="397"/>
              <w:rPr>
                <w:rFonts w:ascii="Arial" w:hAnsi="Arial"/>
              </w:rPr>
            </w:pPr>
            <w:r w:rsidRPr="00775132">
              <w:rPr>
                <w:rFonts w:ascii="Arial" w:hAnsi="Arial"/>
                <w:highlight w:val="lightGray"/>
              </w:rPr>
              <w:t xml:space="preserve">9.3 </w:t>
            </w:r>
            <w:proofErr w:type="spellStart"/>
            <w:r w:rsidRPr="00775132">
              <w:rPr>
                <w:rFonts w:ascii="Arial" w:hAnsi="Arial"/>
                <w:highlight w:val="lightGray"/>
              </w:rPr>
              <w:t>Revisión</w:t>
            </w:r>
            <w:proofErr w:type="spellEnd"/>
            <w:r w:rsidRPr="00775132">
              <w:rPr>
                <w:rFonts w:ascii="Arial" w:hAnsi="Arial"/>
                <w:highlight w:val="lightGray"/>
              </w:rPr>
              <w:t xml:space="preserve"> </w:t>
            </w:r>
            <w:proofErr w:type="spellStart"/>
            <w:r w:rsidRPr="00775132">
              <w:rPr>
                <w:rFonts w:ascii="Arial" w:hAnsi="Arial"/>
                <w:highlight w:val="lightGray"/>
              </w:rPr>
              <w:t>por</w:t>
            </w:r>
            <w:proofErr w:type="spellEnd"/>
            <w:r w:rsidRPr="00775132">
              <w:rPr>
                <w:rFonts w:ascii="Arial" w:hAnsi="Arial"/>
                <w:highlight w:val="lightGray"/>
              </w:rPr>
              <w:t xml:space="preserve"> la </w:t>
            </w:r>
            <w:proofErr w:type="spellStart"/>
            <w:r w:rsidRPr="00775132">
              <w:rPr>
                <w:rFonts w:ascii="Arial" w:hAnsi="Arial"/>
                <w:highlight w:val="lightGray"/>
              </w:rPr>
              <w:t>dirección</w:t>
            </w:r>
            <w:proofErr w:type="spellEnd"/>
            <w:r w:rsidRPr="00775132">
              <w:rPr>
                <w:rFonts w:ascii="Arial" w:hAnsi="Arial"/>
                <w:highlight w:val="lightGray"/>
              </w:rPr>
              <w:t>.</w:t>
            </w:r>
          </w:p>
        </w:tc>
        <w:tc>
          <w:tcPr>
            <w:tcW w:w="425" w:type="dxa"/>
            <w:vAlign w:val="center"/>
          </w:tcPr>
          <w:p w14:paraId="5AA2E9E5" w14:textId="2C59A5CD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6F3DB45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42FC12E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7712D6C0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8C58A2C" w14:textId="77777777" w:rsidR="007A37FA" w:rsidRPr="001D6A37" w:rsidRDefault="007A37FA" w:rsidP="007A37F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3D528EBB" w14:textId="77777777" w:rsidR="007A37FA" w:rsidRPr="0017154A" w:rsidRDefault="007A37FA" w:rsidP="007A37F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A37FA" w14:paraId="542488C3" w14:textId="77777777" w:rsidTr="00BA5732">
        <w:trPr>
          <w:cantSplit/>
          <w:trHeight w:hRule="exact" w:val="287"/>
          <w:jc w:val="center"/>
        </w:trPr>
        <w:tc>
          <w:tcPr>
            <w:tcW w:w="4390" w:type="dxa"/>
            <w:vAlign w:val="center"/>
          </w:tcPr>
          <w:p w14:paraId="118643FB" w14:textId="77777777" w:rsidR="007A37FA" w:rsidRDefault="007A37FA" w:rsidP="007A37FA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9.3.1 </w:t>
            </w:r>
            <w:proofErr w:type="spellStart"/>
            <w:r>
              <w:rPr>
                <w:rFonts w:ascii="Arial" w:hAnsi="Arial"/>
              </w:rPr>
              <w:t>Generalidades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66EAA8EE" w14:textId="6250D4F3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35FADDE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189DFDB6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001ADD5A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1AA7BF2" w14:textId="77777777" w:rsidR="007A37FA" w:rsidRPr="001D6A37" w:rsidRDefault="007A37FA" w:rsidP="007A37F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2461B9E0" w14:textId="77777777" w:rsidR="007A37FA" w:rsidRPr="0017154A" w:rsidRDefault="007A37FA" w:rsidP="007A37F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A37FA" w:rsidRPr="00CD5E02" w14:paraId="52CC06AE" w14:textId="77777777" w:rsidTr="00BA5732">
        <w:trPr>
          <w:cantSplit/>
          <w:trHeight w:hRule="exact" w:val="287"/>
          <w:jc w:val="center"/>
        </w:trPr>
        <w:tc>
          <w:tcPr>
            <w:tcW w:w="4390" w:type="dxa"/>
            <w:vAlign w:val="center"/>
          </w:tcPr>
          <w:p w14:paraId="189F7822" w14:textId="77777777" w:rsidR="007A37FA" w:rsidRPr="00515722" w:rsidRDefault="007A37FA" w:rsidP="007A37FA">
            <w:pPr>
              <w:ind w:left="454" w:hanging="397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>9.3.2 Entradas de la revisión por la dirección.</w:t>
            </w:r>
          </w:p>
        </w:tc>
        <w:tc>
          <w:tcPr>
            <w:tcW w:w="425" w:type="dxa"/>
            <w:vAlign w:val="center"/>
          </w:tcPr>
          <w:p w14:paraId="38D07B48" w14:textId="52065740" w:rsidR="007A37FA" w:rsidRPr="00775132" w:rsidRDefault="007A37FA" w:rsidP="007A37FA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31164536" w14:textId="77777777" w:rsidR="007A37FA" w:rsidRPr="00775132" w:rsidRDefault="007A37FA" w:rsidP="007A37FA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3E69EA1B" w14:textId="77777777" w:rsidR="007A37FA" w:rsidRPr="00775132" w:rsidRDefault="007A37FA" w:rsidP="007A37FA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6" w:type="dxa"/>
            <w:vAlign w:val="center"/>
          </w:tcPr>
          <w:p w14:paraId="0046DE36" w14:textId="77777777" w:rsidR="007A37FA" w:rsidRPr="00775132" w:rsidRDefault="007A37FA" w:rsidP="007A37FA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39C76D46" w14:textId="77777777" w:rsidR="007A37FA" w:rsidRPr="00775132" w:rsidRDefault="007A37FA" w:rsidP="007A37FA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32B7DDFD" w14:textId="77777777" w:rsidR="007A37FA" w:rsidRPr="00775132" w:rsidRDefault="007A37FA" w:rsidP="007A37FA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7A37FA" w:rsidRPr="00CD5E02" w14:paraId="247C138D" w14:textId="77777777" w:rsidTr="0073752D">
        <w:trPr>
          <w:cantSplit/>
          <w:trHeight w:hRule="exact" w:val="287"/>
          <w:jc w:val="center"/>
        </w:trPr>
        <w:tc>
          <w:tcPr>
            <w:tcW w:w="4390" w:type="dxa"/>
            <w:vAlign w:val="center"/>
          </w:tcPr>
          <w:p w14:paraId="78291DE5" w14:textId="77777777" w:rsidR="007A37FA" w:rsidRPr="00515722" w:rsidRDefault="007A37FA" w:rsidP="007A37FA">
            <w:pPr>
              <w:ind w:left="454" w:hanging="397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>9.3.3 Salidas de la revisión por la dirección.</w:t>
            </w:r>
          </w:p>
        </w:tc>
        <w:tc>
          <w:tcPr>
            <w:tcW w:w="425" w:type="dxa"/>
            <w:vAlign w:val="center"/>
          </w:tcPr>
          <w:p w14:paraId="5C6CCE7B" w14:textId="584E1E72" w:rsidR="007A37FA" w:rsidRPr="00775132" w:rsidRDefault="007A37FA" w:rsidP="007A37FA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553A1AED" w14:textId="77777777" w:rsidR="007A37FA" w:rsidRPr="00775132" w:rsidRDefault="007A37FA" w:rsidP="007A37FA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3127D28F" w14:textId="77777777" w:rsidR="007A37FA" w:rsidRPr="00775132" w:rsidRDefault="007A37FA" w:rsidP="007A37FA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6" w:type="dxa"/>
            <w:vAlign w:val="center"/>
          </w:tcPr>
          <w:p w14:paraId="5FC59755" w14:textId="77777777" w:rsidR="007A37FA" w:rsidRPr="00775132" w:rsidRDefault="007A37FA" w:rsidP="007A37FA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3A4B7A7C" w14:textId="77777777" w:rsidR="007A37FA" w:rsidRPr="00775132" w:rsidRDefault="007A37FA" w:rsidP="007A37FA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7CA6C262" w14:textId="77777777" w:rsidR="007A37FA" w:rsidRPr="00775132" w:rsidRDefault="007A37FA" w:rsidP="007A37FA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7A37FA" w14:paraId="76FE763C" w14:textId="77777777" w:rsidTr="0073752D">
        <w:trPr>
          <w:cantSplit/>
          <w:trHeight w:hRule="exact" w:val="287"/>
          <w:jc w:val="center"/>
        </w:trPr>
        <w:tc>
          <w:tcPr>
            <w:tcW w:w="4390" w:type="dxa"/>
            <w:vAlign w:val="center"/>
          </w:tcPr>
          <w:p w14:paraId="4706DC11" w14:textId="77777777" w:rsidR="007A37FA" w:rsidRPr="0073752D" w:rsidRDefault="007A37FA" w:rsidP="007A37FA">
            <w:pPr>
              <w:ind w:left="454" w:hanging="397"/>
              <w:rPr>
                <w:rFonts w:ascii="Arial" w:hAnsi="Arial"/>
                <w:b/>
              </w:rPr>
            </w:pPr>
            <w:r w:rsidRPr="0073752D">
              <w:rPr>
                <w:rFonts w:ascii="Arial" w:hAnsi="Arial"/>
                <w:b/>
              </w:rPr>
              <w:t>10 - MEJORA</w:t>
            </w:r>
          </w:p>
        </w:tc>
        <w:tc>
          <w:tcPr>
            <w:tcW w:w="425" w:type="dxa"/>
            <w:vAlign w:val="center"/>
          </w:tcPr>
          <w:p w14:paraId="6D355BD4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310C42F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54315C5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19A6E01D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31F07F32" w14:textId="77777777" w:rsidR="007A37FA" w:rsidRPr="001D6A37" w:rsidRDefault="007A37FA" w:rsidP="007A37F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724C5FA7" w14:textId="77777777" w:rsidR="007A37FA" w:rsidRPr="0017154A" w:rsidRDefault="007A37FA" w:rsidP="007A37F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A37FA" w14:paraId="2B98B380" w14:textId="77777777" w:rsidTr="0073752D">
        <w:trPr>
          <w:cantSplit/>
          <w:trHeight w:hRule="exact" w:val="287"/>
          <w:jc w:val="center"/>
        </w:trPr>
        <w:tc>
          <w:tcPr>
            <w:tcW w:w="4390" w:type="dxa"/>
            <w:vAlign w:val="center"/>
          </w:tcPr>
          <w:p w14:paraId="1B0AE3A5" w14:textId="77777777" w:rsidR="007A37FA" w:rsidRDefault="007A37FA" w:rsidP="007A37FA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10.1 </w:t>
            </w:r>
            <w:proofErr w:type="spellStart"/>
            <w:r>
              <w:rPr>
                <w:rFonts w:ascii="Arial" w:hAnsi="Arial"/>
              </w:rPr>
              <w:t>Generalidades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25" w:type="dxa"/>
            <w:vAlign w:val="center"/>
          </w:tcPr>
          <w:p w14:paraId="0BCBF08F" w14:textId="47F2E058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29D85998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BF1E62C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3A180A8A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75920FB" w14:textId="77777777" w:rsidR="007A37FA" w:rsidRPr="001D6A37" w:rsidRDefault="007A37FA" w:rsidP="007A37F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415316A6" w14:textId="77777777" w:rsidR="007A37FA" w:rsidRPr="0017154A" w:rsidRDefault="007A37FA" w:rsidP="007A37F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A37FA" w:rsidRPr="00CD5E02" w14:paraId="4DD3243A" w14:textId="77777777" w:rsidTr="0073752D">
        <w:trPr>
          <w:cantSplit/>
          <w:trHeight w:hRule="exact" w:val="287"/>
          <w:jc w:val="center"/>
        </w:trPr>
        <w:tc>
          <w:tcPr>
            <w:tcW w:w="4390" w:type="dxa"/>
            <w:vAlign w:val="center"/>
          </w:tcPr>
          <w:p w14:paraId="1C2AFD22" w14:textId="21A8F87F" w:rsidR="007A37FA" w:rsidRPr="00515722" w:rsidRDefault="007A37FA" w:rsidP="007A37FA">
            <w:pPr>
              <w:ind w:left="454" w:hanging="397"/>
              <w:rPr>
                <w:rFonts w:ascii="Arial" w:hAnsi="Arial"/>
                <w:lang w:val="es-MX"/>
              </w:rPr>
            </w:pPr>
            <w:r w:rsidRPr="00515722">
              <w:rPr>
                <w:rFonts w:ascii="Arial" w:hAnsi="Arial"/>
                <w:lang w:val="es-MX"/>
              </w:rPr>
              <w:t>10.2 No conformidad y acción correctiv</w:t>
            </w:r>
            <w:r w:rsidR="005A3E8D">
              <w:rPr>
                <w:rFonts w:ascii="Arial" w:hAnsi="Arial"/>
                <w:lang w:val="es-MX"/>
              </w:rPr>
              <w:t>a</w:t>
            </w:r>
            <w:r w:rsidRPr="00515722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425" w:type="dxa"/>
            <w:vAlign w:val="center"/>
          </w:tcPr>
          <w:p w14:paraId="383DCDB4" w14:textId="4B955D25" w:rsidR="007A37FA" w:rsidRPr="00775132" w:rsidRDefault="007A37FA" w:rsidP="007A37FA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36094FC1" w14:textId="77777777" w:rsidR="007A37FA" w:rsidRPr="00775132" w:rsidRDefault="007A37FA" w:rsidP="007A37FA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1E455F08" w14:textId="77777777" w:rsidR="007A37FA" w:rsidRPr="00775132" w:rsidRDefault="007A37FA" w:rsidP="007A37FA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6" w:type="dxa"/>
            <w:vAlign w:val="center"/>
          </w:tcPr>
          <w:p w14:paraId="665B670F" w14:textId="77777777" w:rsidR="007A37FA" w:rsidRPr="00775132" w:rsidRDefault="007A37FA" w:rsidP="007A37FA">
            <w:pPr>
              <w:jc w:val="center"/>
              <w:rPr>
                <w:rFonts w:ascii="Arial" w:hAnsi="Arial"/>
                <w:lang w:val="es-MX"/>
              </w:rPr>
            </w:pPr>
          </w:p>
        </w:tc>
        <w:tc>
          <w:tcPr>
            <w:tcW w:w="425" w:type="dxa"/>
            <w:vAlign w:val="center"/>
          </w:tcPr>
          <w:p w14:paraId="5B8D8A48" w14:textId="77777777" w:rsidR="007A37FA" w:rsidRPr="00775132" w:rsidRDefault="007A37FA" w:rsidP="007A37FA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5FFED235" w14:textId="77777777" w:rsidR="007A37FA" w:rsidRPr="00775132" w:rsidRDefault="007A37FA" w:rsidP="007A37FA">
            <w:pPr>
              <w:rPr>
                <w:rFonts w:ascii="Arial" w:hAnsi="Arial"/>
                <w:lang w:val="es-MX"/>
              </w:rPr>
            </w:pPr>
          </w:p>
        </w:tc>
      </w:tr>
      <w:tr w:rsidR="007A37FA" w14:paraId="7D812A49" w14:textId="77777777" w:rsidTr="0073752D">
        <w:trPr>
          <w:cantSplit/>
          <w:trHeight w:hRule="exact" w:val="287"/>
          <w:jc w:val="center"/>
        </w:trPr>
        <w:tc>
          <w:tcPr>
            <w:tcW w:w="4390" w:type="dxa"/>
            <w:vAlign w:val="center"/>
          </w:tcPr>
          <w:p w14:paraId="3821B144" w14:textId="77777777" w:rsidR="007A37FA" w:rsidRDefault="007A37FA" w:rsidP="007A37FA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10.2.1 </w:t>
            </w:r>
          </w:p>
        </w:tc>
        <w:tc>
          <w:tcPr>
            <w:tcW w:w="425" w:type="dxa"/>
            <w:vAlign w:val="center"/>
          </w:tcPr>
          <w:p w14:paraId="7F9A62A1" w14:textId="3C2331BA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60C6AE07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410F1FFB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7C4AA710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6F80A92" w14:textId="52800101" w:rsidR="007A37FA" w:rsidRPr="001D6A37" w:rsidRDefault="007A37FA" w:rsidP="00065DAB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04BA6353" w14:textId="77777777" w:rsidR="007A37FA" w:rsidRDefault="007A37FA" w:rsidP="007A37FA">
            <w:pPr>
              <w:rPr>
                <w:rFonts w:ascii="Arial" w:hAnsi="Arial"/>
              </w:rPr>
            </w:pPr>
          </w:p>
        </w:tc>
      </w:tr>
      <w:tr w:rsidR="007A37FA" w14:paraId="6A9C9786" w14:textId="77777777" w:rsidTr="0073752D">
        <w:trPr>
          <w:cantSplit/>
          <w:trHeight w:hRule="exact" w:val="287"/>
          <w:jc w:val="center"/>
        </w:trPr>
        <w:tc>
          <w:tcPr>
            <w:tcW w:w="4390" w:type="dxa"/>
            <w:vAlign w:val="center"/>
          </w:tcPr>
          <w:p w14:paraId="5F402921" w14:textId="77777777" w:rsidR="007A37FA" w:rsidRDefault="007A37FA" w:rsidP="007A37FA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>10.2.2</w:t>
            </w:r>
          </w:p>
        </w:tc>
        <w:tc>
          <w:tcPr>
            <w:tcW w:w="425" w:type="dxa"/>
            <w:vAlign w:val="center"/>
          </w:tcPr>
          <w:p w14:paraId="3B76C582" w14:textId="2D378BE1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5683E2FE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1CA81127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76A6C7B4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vAlign w:val="center"/>
          </w:tcPr>
          <w:p w14:paraId="7748299E" w14:textId="77777777" w:rsidR="007A37FA" w:rsidRPr="001D6A37" w:rsidRDefault="007A37FA" w:rsidP="007A37F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26717B86" w14:textId="77777777" w:rsidR="007A37FA" w:rsidRPr="00C4045B" w:rsidRDefault="007A37FA" w:rsidP="007A37F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A37FA" w:rsidRPr="00515722" w14:paraId="60A73D3E" w14:textId="77777777" w:rsidTr="00F83E0F">
        <w:trPr>
          <w:cantSplit/>
          <w:trHeight w:hRule="exact" w:val="533"/>
          <w:jc w:val="center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146DD356" w14:textId="77777777" w:rsidR="007A37FA" w:rsidRDefault="007A37FA" w:rsidP="007A37FA">
            <w:pPr>
              <w:ind w:left="454" w:hanging="39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10.3 </w:t>
            </w:r>
            <w:proofErr w:type="spellStart"/>
            <w:r>
              <w:rPr>
                <w:rFonts w:ascii="Arial" w:hAnsi="Arial"/>
              </w:rPr>
              <w:t>Mejora</w:t>
            </w:r>
            <w:proofErr w:type="spellEnd"/>
            <w:r>
              <w:rPr>
                <w:rFonts w:ascii="Arial" w:hAnsi="Arial"/>
              </w:rPr>
              <w:t xml:space="preserve"> continua.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5451540C" w14:textId="46FE1260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4F1226FA" w14:textId="77777777" w:rsidR="007A37FA" w:rsidRDefault="007A37FA" w:rsidP="007A37FA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066E1DC4" w14:textId="49693CFB" w:rsidR="007A37FA" w:rsidRPr="003239C8" w:rsidRDefault="007A37FA" w:rsidP="007A37FA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49788C9E" w14:textId="77777777" w:rsidR="007A37FA" w:rsidRPr="003239C8" w:rsidRDefault="007A37FA" w:rsidP="007A37FA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30B76DE1" w14:textId="77777777" w:rsidR="007A37FA" w:rsidRPr="001D6A37" w:rsidRDefault="007A37FA" w:rsidP="007A37F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90" w:type="dxa"/>
            <w:gridSpan w:val="2"/>
            <w:tcBorders>
              <w:bottom w:val="single" w:sz="4" w:space="0" w:color="auto"/>
            </w:tcBorders>
            <w:vAlign w:val="center"/>
          </w:tcPr>
          <w:p w14:paraId="07FF1A79" w14:textId="61FD31B8" w:rsidR="007A37FA" w:rsidRPr="00515722" w:rsidRDefault="007A37FA" w:rsidP="00C4045B">
            <w:pPr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</w:tbl>
    <w:p w14:paraId="0AE55097" w14:textId="77777777" w:rsidR="002D60F7" w:rsidRDefault="002D60F7" w:rsidP="007C5762">
      <w:pPr>
        <w:tabs>
          <w:tab w:val="left" w:pos="2520"/>
        </w:tabs>
        <w:spacing w:after="240"/>
        <w:ind w:left="2520" w:hanging="2520"/>
        <w:rPr>
          <w:rFonts w:ascii="Arial" w:hAnsi="Arial"/>
          <w:sz w:val="22"/>
          <w:lang w:val="es-MX"/>
        </w:rPr>
      </w:pPr>
    </w:p>
    <w:p w14:paraId="311B4162" w14:textId="77777777" w:rsidR="003217D0" w:rsidRPr="003217D0" w:rsidRDefault="003217D0" w:rsidP="003217D0">
      <w:pPr>
        <w:tabs>
          <w:tab w:val="left" w:pos="2520"/>
        </w:tabs>
        <w:spacing w:after="240"/>
        <w:ind w:left="2520" w:hanging="2520"/>
        <w:rPr>
          <w:rFonts w:ascii="Arial" w:hAnsi="Arial"/>
          <w:sz w:val="22"/>
          <w:lang w:val="es-MX"/>
        </w:rPr>
      </w:pPr>
      <w:r w:rsidRPr="003217D0">
        <w:rPr>
          <w:rFonts w:ascii="Arial" w:hAnsi="Arial"/>
          <w:sz w:val="22"/>
          <w:lang w:val="es-MX"/>
        </w:rPr>
        <w:tab/>
      </w:r>
      <w:r w:rsidRPr="003217D0">
        <w:rPr>
          <w:rFonts w:ascii="Arial" w:hAnsi="Arial"/>
          <w:sz w:val="22"/>
          <w:lang w:val="es-MX"/>
        </w:rPr>
        <w:tab/>
      </w:r>
      <w:r w:rsidRPr="003217D0">
        <w:rPr>
          <w:rFonts w:ascii="Arial" w:hAnsi="Arial"/>
          <w:sz w:val="22"/>
          <w:lang w:val="es-MX"/>
        </w:rPr>
        <w:tab/>
      </w:r>
      <w:r w:rsidRPr="003217D0">
        <w:rPr>
          <w:rFonts w:ascii="Arial" w:hAnsi="Arial"/>
          <w:sz w:val="22"/>
          <w:lang w:val="es-MX"/>
        </w:rPr>
        <w:tab/>
      </w:r>
      <w:r w:rsidRPr="003217D0">
        <w:rPr>
          <w:rFonts w:ascii="Arial" w:hAnsi="Arial"/>
          <w:sz w:val="22"/>
          <w:lang w:val="es-MX"/>
        </w:rPr>
        <w:tab/>
      </w:r>
      <w:r w:rsidRPr="003217D0">
        <w:rPr>
          <w:rFonts w:ascii="Arial" w:hAnsi="Arial"/>
          <w:sz w:val="22"/>
          <w:lang w:val="es-MX"/>
        </w:rPr>
        <w:tab/>
      </w:r>
      <w:r w:rsidRPr="003217D0">
        <w:rPr>
          <w:rFonts w:ascii="Arial" w:hAnsi="Arial"/>
          <w:sz w:val="22"/>
          <w:lang w:val="es-MX"/>
        </w:rPr>
        <w:tab/>
      </w:r>
    </w:p>
    <w:p w14:paraId="213F2286" w14:textId="4F791150" w:rsidR="003217D0" w:rsidRDefault="003217D0" w:rsidP="003217D0">
      <w:pPr>
        <w:tabs>
          <w:tab w:val="left" w:pos="2520"/>
        </w:tabs>
        <w:spacing w:after="240"/>
        <w:ind w:left="2520" w:hanging="2520"/>
        <w:rPr>
          <w:rFonts w:ascii="Arial" w:hAnsi="Arial"/>
          <w:lang w:val="es-MX"/>
        </w:rPr>
      </w:pPr>
      <w:r>
        <w:rPr>
          <w:rFonts w:ascii="Arial" w:hAnsi="Arial"/>
          <w:sz w:val="22"/>
          <w:lang w:val="es-MX"/>
        </w:rPr>
        <w:t xml:space="preserve">   </w:t>
      </w:r>
      <w:r w:rsidRPr="003217D0">
        <w:rPr>
          <w:rFonts w:ascii="Arial" w:hAnsi="Arial"/>
          <w:lang w:val="es-MX"/>
        </w:rPr>
        <w:t xml:space="preserve">Preparado por:  Auditor Líder   </w:t>
      </w:r>
      <w:r w:rsidRPr="003217D0">
        <w:rPr>
          <w:rFonts w:ascii="Arial" w:hAnsi="Arial"/>
          <w:lang w:val="es-MX"/>
        </w:rPr>
        <w:tab/>
      </w:r>
      <w:r w:rsidRPr="003217D0">
        <w:rPr>
          <w:rFonts w:ascii="Arial" w:hAnsi="Arial"/>
          <w:lang w:val="es-MX"/>
        </w:rPr>
        <w:tab/>
      </w:r>
      <w:r w:rsidRPr="003217D0">
        <w:rPr>
          <w:rFonts w:ascii="Arial" w:hAnsi="Arial"/>
          <w:lang w:val="es-MX"/>
        </w:rPr>
        <w:tab/>
      </w:r>
      <w:r w:rsidRPr="003217D0">
        <w:rPr>
          <w:rFonts w:ascii="Arial" w:hAnsi="Arial"/>
          <w:lang w:val="es-MX"/>
        </w:rPr>
        <w:tab/>
      </w:r>
      <w:r w:rsidRPr="003217D0">
        <w:rPr>
          <w:rFonts w:ascii="Arial" w:hAnsi="Arial"/>
          <w:lang w:val="es-MX"/>
        </w:rPr>
        <w:tab/>
        <w:t xml:space="preserve">                                                      </w:t>
      </w:r>
      <w:r>
        <w:rPr>
          <w:rFonts w:ascii="Arial" w:hAnsi="Arial"/>
          <w:lang w:val="es-MX"/>
        </w:rPr>
        <w:t xml:space="preserve">                </w:t>
      </w:r>
      <w:r w:rsidR="00275E28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 xml:space="preserve">    </w:t>
      </w:r>
      <w:r w:rsidRPr="003217D0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Acepta Informe:</w:t>
      </w:r>
      <w:r w:rsidRPr="003217D0">
        <w:rPr>
          <w:rFonts w:ascii="Arial" w:hAnsi="Arial"/>
          <w:lang w:val="es-MX"/>
        </w:rPr>
        <w:t xml:space="preserve">  </w:t>
      </w:r>
    </w:p>
    <w:p w14:paraId="6B8D4537" w14:textId="77777777" w:rsidR="003217D0" w:rsidRDefault="003217D0" w:rsidP="003217D0">
      <w:pPr>
        <w:tabs>
          <w:tab w:val="left" w:pos="2520"/>
        </w:tabs>
        <w:spacing w:after="240"/>
        <w:ind w:left="2520" w:hanging="2520"/>
        <w:rPr>
          <w:rFonts w:ascii="Arial" w:hAnsi="Arial"/>
          <w:lang w:val="es-MX"/>
        </w:rPr>
      </w:pPr>
    </w:p>
    <w:p w14:paraId="7DA821C1" w14:textId="05CB9B25" w:rsidR="003217D0" w:rsidRPr="003217D0" w:rsidRDefault="00275E28" w:rsidP="003217D0">
      <w:pPr>
        <w:tabs>
          <w:tab w:val="left" w:pos="2520"/>
        </w:tabs>
        <w:spacing w:after="240"/>
        <w:ind w:left="2520" w:hanging="2520"/>
        <w:rPr>
          <w:rFonts w:ascii="Arial" w:hAnsi="Arial"/>
          <w:lang w:val="es-MX"/>
        </w:rPr>
      </w:pPr>
      <w:r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BA0A6" wp14:editId="4387E56B">
                <wp:simplePos x="0" y="0"/>
                <wp:positionH relativeFrom="column">
                  <wp:posOffset>4165600</wp:posOffset>
                </wp:positionH>
                <wp:positionV relativeFrom="paragraph">
                  <wp:posOffset>215265</wp:posOffset>
                </wp:positionV>
                <wp:extent cx="17018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7727222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pt,16.95pt" to="46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" strokecolor="black [3040]"/>
            </w:pict>
          </mc:Fallback>
        </mc:AlternateContent>
      </w:r>
      <w:r>
        <w:rPr>
          <w:rFonts w:ascii="Arial" w:hAnsi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B79EA" wp14:editId="51533A31">
                <wp:simplePos x="0" y="0"/>
                <wp:positionH relativeFrom="column">
                  <wp:posOffset>63500</wp:posOffset>
                </wp:positionH>
                <wp:positionV relativeFrom="paragraph">
                  <wp:posOffset>240665</wp:posOffset>
                </wp:positionV>
                <wp:extent cx="17335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EDFA1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8.95pt" to="141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" strokecolor="black [3040]"/>
            </w:pict>
          </mc:Fallback>
        </mc:AlternateContent>
      </w:r>
      <w:r w:rsidR="003217D0" w:rsidRPr="003217D0">
        <w:rPr>
          <w:rFonts w:ascii="Arial" w:hAnsi="Arial"/>
          <w:lang w:val="es-MX"/>
        </w:rPr>
        <w:t xml:space="preserve">           </w:t>
      </w:r>
      <w:r w:rsidR="003217D0">
        <w:rPr>
          <w:rFonts w:ascii="Arial" w:hAnsi="Arial"/>
          <w:lang w:val="es-MX"/>
        </w:rPr>
        <w:t xml:space="preserve">  </w:t>
      </w:r>
      <w:r w:rsidR="003217D0" w:rsidRPr="003217D0">
        <w:rPr>
          <w:rFonts w:ascii="Arial" w:hAnsi="Arial"/>
          <w:lang w:val="es-MX"/>
        </w:rPr>
        <w:t xml:space="preserve">  </w:t>
      </w:r>
      <w:r w:rsidR="003217D0" w:rsidRPr="003217D0">
        <w:rPr>
          <w:rFonts w:ascii="Arial" w:hAnsi="Arial"/>
          <w:lang w:val="es-MX"/>
        </w:rPr>
        <w:tab/>
      </w:r>
      <w:r w:rsidR="003217D0" w:rsidRPr="003217D0">
        <w:rPr>
          <w:rFonts w:ascii="Arial" w:hAnsi="Arial"/>
          <w:lang w:val="es-MX"/>
        </w:rPr>
        <w:tab/>
      </w:r>
    </w:p>
    <w:p w14:paraId="3623F24F" w14:textId="560131EF" w:rsidR="003217D0" w:rsidRPr="003217D0" w:rsidRDefault="003217D0" w:rsidP="003217D0">
      <w:pPr>
        <w:tabs>
          <w:tab w:val="left" w:pos="2520"/>
        </w:tabs>
        <w:spacing w:after="240"/>
        <w:ind w:left="2520" w:hanging="2520"/>
        <w:rPr>
          <w:rFonts w:ascii="Arial" w:hAnsi="Arial"/>
          <w:lang w:val="es-MX"/>
        </w:rPr>
      </w:pPr>
      <w:r w:rsidRPr="003217D0">
        <w:rPr>
          <w:rFonts w:ascii="Arial" w:hAnsi="Arial"/>
          <w:lang w:val="es-MX"/>
        </w:rPr>
        <w:tab/>
      </w:r>
    </w:p>
    <w:p w14:paraId="347241BF" w14:textId="5FB4B41C" w:rsidR="003217D0" w:rsidRPr="003217D0" w:rsidRDefault="003217D0" w:rsidP="003217D0">
      <w:pPr>
        <w:tabs>
          <w:tab w:val="left" w:pos="2520"/>
        </w:tabs>
        <w:spacing w:after="240"/>
        <w:ind w:left="2520" w:hanging="2520"/>
        <w:rPr>
          <w:rFonts w:ascii="Arial" w:hAnsi="Arial"/>
          <w:lang w:val="es-MX"/>
        </w:rPr>
      </w:pPr>
      <w:r w:rsidRPr="003217D0">
        <w:rPr>
          <w:rFonts w:ascii="Arial" w:hAnsi="Arial"/>
          <w:lang w:val="es-MX"/>
        </w:rPr>
        <w:t xml:space="preserve">   </w:t>
      </w:r>
      <w:r>
        <w:rPr>
          <w:rFonts w:ascii="Arial" w:hAnsi="Arial"/>
          <w:lang w:val="es-MX"/>
        </w:rPr>
        <w:t xml:space="preserve">    </w:t>
      </w:r>
      <w:r w:rsidRPr="003217D0">
        <w:rPr>
          <w:rFonts w:ascii="Arial" w:hAnsi="Arial"/>
          <w:lang w:val="es-MX"/>
        </w:rPr>
        <w:t xml:space="preserve">  </w:t>
      </w:r>
      <w:r>
        <w:rPr>
          <w:rFonts w:ascii="Arial" w:hAnsi="Arial"/>
          <w:lang w:val="es-MX"/>
        </w:rPr>
        <w:t xml:space="preserve">Coordinador del SGC                                                                                </w:t>
      </w:r>
      <w:r w:rsidR="00275E28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 xml:space="preserve"> </w:t>
      </w:r>
      <w:r w:rsidRPr="003217D0">
        <w:rPr>
          <w:rFonts w:ascii="Arial" w:hAnsi="Arial"/>
          <w:lang w:val="es-MX"/>
        </w:rPr>
        <w:t xml:space="preserve">   </w:t>
      </w:r>
      <w:proofErr w:type="gramStart"/>
      <w:r w:rsidRPr="003217D0">
        <w:rPr>
          <w:rFonts w:ascii="Arial" w:hAnsi="Arial"/>
          <w:lang w:val="es-MX"/>
        </w:rPr>
        <w:t>Director General</w:t>
      </w:r>
      <w:proofErr w:type="gramEnd"/>
      <w:r w:rsidRPr="003217D0">
        <w:rPr>
          <w:rFonts w:ascii="Arial" w:hAnsi="Arial"/>
          <w:lang w:val="es-MX"/>
        </w:rPr>
        <w:tab/>
        <w:t xml:space="preserve">                                                     </w:t>
      </w:r>
    </w:p>
    <w:p w14:paraId="24B52470" w14:textId="77777777" w:rsidR="003217D0" w:rsidRPr="00515722" w:rsidRDefault="003217D0" w:rsidP="007C5762">
      <w:pPr>
        <w:tabs>
          <w:tab w:val="left" w:pos="2520"/>
        </w:tabs>
        <w:spacing w:after="240"/>
        <w:ind w:left="2520" w:hanging="2520"/>
        <w:rPr>
          <w:rFonts w:ascii="Arial" w:hAnsi="Arial"/>
          <w:sz w:val="22"/>
          <w:lang w:val="es-MX"/>
        </w:rPr>
      </w:pPr>
    </w:p>
    <w:sectPr w:rsidR="003217D0" w:rsidRPr="00515722" w:rsidSect="00AC3D11">
      <w:headerReference w:type="default" r:id="rId9"/>
      <w:footerReference w:type="default" r:id="rId10"/>
      <w:footerReference w:type="first" r:id="rId11"/>
      <w:endnotePr>
        <w:numFmt w:val="decimal"/>
      </w:endnotePr>
      <w:type w:val="evenPage"/>
      <w:pgSz w:w="12240" w:h="15840" w:code="1"/>
      <w:pgMar w:top="289" w:right="1440" w:bottom="720" w:left="1440" w:header="1077" w:footer="578" w:gutter="0"/>
      <w:paperSrc w:first="15" w:other="15"/>
      <w:pgNumType w:chapStyle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81D15" w14:textId="77777777" w:rsidR="0095535C" w:rsidRDefault="0095535C">
      <w:pPr>
        <w:spacing w:line="20" w:lineRule="exact"/>
        <w:rPr>
          <w:sz w:val="24"/>
        </w:rPr>
      </w:pPr>
    </w:p>
  </w:endnote>
  <w:endnote w:type="continuationSeparator" w:id="0">
    <w:p w14:paraId="30C4249A" w14:textId="77777777" w:rsidR="0095535C" w:rsidRDefault="0095535C">
      <w:r>
        <w:rPr>
          <w:sz w:val="24"/>
        </w:rPr>
        <w:t xml:space="preserve"> </w:t>
      </w:r>
    </w:p>
  </w:endnote>
  <w:endnote w:type="continuationNotice" w:id="1">
    <w:p w14:paraId="3CFAFBBB" w14:textId="77777777" w:rsidR="0095535C" w:rsidRDefault="0095535C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5255" w14:textId="77777777" w:rsidR="00CD6784" w:rsidRPr="00775132" w:rsidRDefault="00CD6784" w:rsidP="00CD6784">
    <w:pPr>
      <w:pStyle w:val="Piedepgina"/>
      <w:jc w:val="right"/>
      <w:rPr>
        <w:rFonts w:ascii="Arial" w:hAnsi="Arial" w:cs="Arial"/>
        <w:lang w:val="es-MX"/>
      </w:rPr>
    </w:pPr>
    <w:r w:rsidRPr="00775132">
      <w:rPr>
        <w:rFonts w:ascii="Arial" w:hAnsi="Arial" w:cs="Arial"/>
        <w:lang w:val="es-MX"/>
      </w:rPr>
      <w:t>DTM-FOR-SGC-03</w:t>
    </w:r>
  </w:p>
  <w:p w14:paraId="3751610E" w14:textId="6F53CEC1" w:rsidR="00CD6784" w:rsidRPr="00775132" w:rsidRDefault="00E96153" w:rsidP="00E96153">
    <w:pPr>
      <w:pStyle w:val="Piedepgina"/>
      <w:jc w:val="center"/>
      <w:rPr>
        <w:rFonts w:ascii="Arial" w:hAnsi="Arial" w:cs="Arial"/>
        <w:lang w:val="es-MX"/>
      </w:rPr>
    </w:pPr>
    <w:r>
      <w:rPr>
        <w:rFonts w:ascii="Arial" w:hAnsi="Arial" w:cs="Arial"/>
        <w:lang w:val="es-MX"/>
      </w:rPr>
      <w:t xml:space="preserve">                                                                                                                                                       </w:t>
    </w:r>
    <w:r w:rsidR="00CD6784" w:rsidRPr="00775132">
      <w:rPr>
        <w:rFonts w:ascii="Arial" w:hAnsi="Arial" w:cs="Arial"/>
        <w:lang w:val="es-MX"/>
      </w:rPr>
      <w:t>Versión 01</w:t>
    </w:r>
  </w:p>
  <w:p w14:paraId="4392D5FE" w14:textId="480533EF" w:rsidR="00CD6784" w:rsidRPr="00775132" w:rsidRDefault="00CD6784" w:rsidP="00CD6784">
    <w:pPr>
      <w:pStyle w:val="Piedepgina"/>
      <w:jc w:val="right"/>
      <w:rPr>
        <w:rFonts w:ascii="Arial" w:hAnsi="Arial" w:cs="Arial"/>
        <w:lang w:val="es-MX"/>
      </w:rPr>
    </w:pPr>
    <w:r w:rsidRPr="00775132">
      <w:rPr>
        <w:rFonts w:ascii="Arial" w:hAnsi="Arial" w:cs="Arial"/>
        <w:lang w:val="es-MX"/>
      </w:rPr>
      <w:t>Fecha de Revisión: 12/30/2022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EF02" w14:textId="34FC53A0" w:rsidR="00CD6784" w:rsidRPr="00CD6784" w:rsidRDefault="00CD6784">
    <w:pPr>
      <w:pStyle w:val="Piedepgina"/>
      <w:jc w:val="center"/>
      <w:rPr>
        <w:lang w:val="es-MX"/>
      </w:rPr>
    </w:pPr>
  </w:p>
  <w:p w14:paraId="5D2261BA" w14:textId="77777777" w:rsidR="00CD6784" w:rsidRPr="00E96153" w:rsidRDefault="00CD6784" w:rsidP="00CD6784">
    <w:pPr>
      <w:pStyle w:val="Piedepgina"/>
      <w:jc w:val="right"/>
      <w:rPr>
        <w:rFonts w:ascii="Arial" w:hAnsi="Arial" w:cs="Arial"/>
        <w:lang w:val="es-MX"/>
      </w:rPr>
    </w:pPr>
    <w:r w:rsidRPr="00E96153">
      <w:rPr>
        <w:rFonts w:ascii="Arial" w:hAnsi="Arial" w:cs="Arial"/>
        <w:lang w:val="es-MX"/>
      </w:rPr>
      <w:t>DTM-FOR-SGC-03</w:t>
    </w:r>
  </w:p>
  <w:p w14:paraId="0B0BFA16" w14:textId="77777777" w:rsidR="00CD6784" w:rsidRPr="00E96153" w:rsidRDefault="00CD6784" w:rsidP="00CD6784">
    <w:pPr>
      <w:pStyle w:val="Piedepgina"/>
      <w:jc w:val="right"/>
      <w:rPr>
        <w:rFonts w:ascii="Arial" w:hAnsi="Arial" w:cs="Arial"/>
        <w:lang w:val="es-MX"/>
      </w:rPr>
    </w:pPr>
    <w:r w:rsidRPr="00E96153">
      <w:rPr>
        <w:rFonts w:ascii="Arial" w:hAnsi="Arial" w:cs="Arial"/>
        <w:lang w:val="es-MX"/>
      </w:rPr>
      <w:t>Versión 01</w:t>
    </w:r>
  </w:p>
  <w:p w14:paraId="5C685572" w14:textId="6585C57A" w:rsidR="00313F43" w:rsidRPr="00E96153" w:rsidRDefault="00CD6784" w:rsidP="00CD6784">
    <w:pPr>
      <w:pStyle w:val="Piedepgina"/>
      <w:jc w:val="right"/>
      <w:rPr>
        <w:rFonts w:ascii="Arial" w:hAnsi="Arial" w:cs="Arial"/>
        <w:lang w:val="es-MX"/>
      </w:rPr>
    </w:pPr>
    <w:r w:rsidRPr="00E96153">
      <w:rPr>
        <w:rFonts w:ascii="Arial" w:hAnsi="Arial" w:cs="Arial"/>
        <w:lang w:val="es-MX"/>
      </w:rPr>
      <w:t>Fecha de Revisión: 12/30/2022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154E6" w14:textId="77777777" w:rsidR="0095535C" w:rsidRDefault="0095535C">
      <w:r>
        <w:rPr>
          <w:sz w:val="24"/>
        </w:rPr>
        <w:separator/>
      </w:r>
    </w:p>
  </w:footnote>
  <w:footnote w:type="continuationSeparator" w:id="0">
    <w:p w14:paraId="5E90DF22" w14:textId="77777777" w:rsidR="0095535C" w:rsidRDefault="00955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8414" w14:textId="77777777" w:rsidR="003055D0" w:rsidRDefault="003055D0" w:rsidP="00A9588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896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A80603"/>
    <w:multiLevelType w:val="multilevel"/>
    <w:tmpl w:val="20A01BBE"/>
    <w:lvl w:ilvl="0">
      <w:start w:val="1"/>
      <w:numFmt w:val="decimal"/>
      <w:lvlText w:val="%1."/>
      <w:lvlJc w:val="left"/>
      <w:pPr>
        <w:tabs>
          <w:tab w:val="num" w:pos="0"/>
        </w:tabs>
        <w:ind w:left="-36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2" w15:restartNumberingAfterBreak="0">
    <w:nsid w:val="0358634F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4137CC7"/>
    <w:multiLevelType w:val="hybridMultilevel"/>
    <w:tmpl w:val="4B1250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15C0B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8F8340E"/>
    <w:multiLevelType w:val="multilevel"/>
    <w:tmpl w:val="4802CB76"/>
    <w:lvl w:ilvl="0">
      <w:start w:val="1"/>
      <w:numFmt w:val="decimalZero"/>
      <w:lvlText w:val="%1"/>
      <w:lvlJc w:val="left"/>
      <w:pPr>
        <w:tabs>
          <w:tab w:val="num" w:pos="406"/>
        </w:tabs>
        <w:ind w:left="40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26"/>
        </w:tabs>
        <w:ind w:left="112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46"/>
        </w:tabs>
        <w:ind w:left="1846" w:hanging="180"/>
      </w:pPr>
    </w:lvl>
    <w:lvl w:ilvl="3" w:tentative="1">
      <w:start w:val="1"/>
      <w:numFmt w:val="decimal"/>
      <w:lvlText w:val="%4."/>
      <w:lvlJc w:val="left"/>
      <w:pPr>
        <w:tabs>
          <w:tab w:val="num" w:pos="2566"/>
        </w:tabs>
        <w:ind w:left="256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86"/>
        </w:tabs>
        <w:ind w:left="328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06"/>
        </w:tabs>
        <w:ind w:left="4006" w:hanging="180"/>
      </w:pPr>
    </w:lvl>
    <w:lvl w:ilvl="6" w:tentative="1">
      <w:start w:val="1"/>
      <w:numFmt w:val="decimal"/>
      <w:lvlText w:val="%7."/>
      <w:lvlJc w:val="left"/>
      <w:pPr>
        <w:tabs>
          <w:tab w:val="num" w:pos="4726"/>
        </w:tabs>
        <w:ind w:left="472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46"/>
        </w:tabs>
        <w:ind w:left="544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66"/>
        </w:tabs>
        <w:ind w:left="6166" w:hanging="180"/>
      </w:pPr>
    </w:lvl>
  </w:abstractNum>
  <w:abstractNum w:abstractNumId="6" w15:restartNumberingAfterBreak="0">
    <w:nsid w:val="0A656FF1"/>
    <w:multiLevelType w:val="singleLevel"/>
    <w:tmpl w:val="A3AA339C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7" w15:restartNumberingAfterBreak="0">
    <w:nsid w:val="0B806FB0"/>
    <w:multiLevelType w:val="singleLevel"/>
    <w:tmpl w:val="E1B6AFE4"/>
    <w:lvl w:ilvl="0">
      <w:start w:val="2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0BB9607D"/>
    <w:multiLevelType w:val="singleLevel"/>
    <w:tmpl w:val="C9D808EA"/>
    <w:lvl w:ilvl="0">
      <w:start w:val="1"/>
      <w:numFmt w:val="lowerLetter"/>
      <w:lvlText w:val="%1)"/>
      <w:lvlJc w:val="left"/>
      <w:pPr>
        <w:tabs>
          <w:tab w:val="num" w:pos="1141"/>
        </w:tabs>
        <w:ind w:left="1141" w:hanging="360"/>
      </w:pPr>
      <w:rPr>
        <w:rFonts w:hint="default"/>
      </w:rPr>
    </w:lvl>
  </w:abstractNum>
  <w:abstractNum w:abstractNumId="9" w15:restartNumberingAfterBreak="0">
    <w:nsid w:val="0E1B4B04"/>
    <w:multiLevelType w:val="hybridMultilevel"/>
    <w:tmpl w:val="5E8474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86446A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03E4472"/>
    <w:multiLevelType w:val="singleLevel"/>
    <w:tmpl w:val="0FBC160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10F11407"/>
    <w:multiLevelType w:val="singleLevel"/>
    <w:tmpl w:val="18F4995E"/>
    <w:lvl w:ilvl="0">
      <w:start w:val="1"/>
      <w:numFmt w:val="lowerLetter"/>
      <w:lvlText w:val="%1)"/>
      <w:lvlJc w:val="left"/>
      <w:pPr>
        <w:tabs>
          <w:tab w:val="num" w:pos="857"/>
        </w:tabs>
        <w:ind w:left="857" w:hanging="360"/>
      </w:pPr>
      <w:rPr>
        <w:rFonts w:hint="default"/>
      </w:rPr>
    </w:lvl>
  </w:abstractNum>
  <w:abstractNum w:abstractNumId="13" w15:restartNumberingAfterBreak="0">
    <w:nsid w:val="147758ED"/>
    <w:multiLevelType w:val="singleLevel"/>
    <w:tmpl w:val="954039E6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14" w15:restartNumberingAfterBreak="0">
    <w:nsid w:val="15767506"/>
    <w:multiLevelType w:val="singleLevel"/>
    <w:tmpl w:val="5C7A22A8"/>
    <w:lvl w:ilvl="0">
      <w:start w:val="1"/>
      <w:numFmt w:val="lowerLetter"/>
      <w:lvlText w:val="%1)"/>
      <w:lvlJc w:val="left"/>
      <w:pPr>
        <w:tabs>
          <w:tab w:val="num" w:pos="857"/>
        </w:tabs>
        <w:ind w:left="857" w:hanging="360"/>
      </w:pPr>
      <w:rPr>
        <w:rFonts w:hint="default"/>
      </w:rPr>
    </w:lvl>
  </w:abstractNum>
  <w:abstractNum w:abstractNumId="15" w15:restartNumberingAfterBreak="0">
    <w:nsid w:val="181349D0"/>
    <w:multiLevelType w:val="singleLevel"/>
    <w:tmpl w:val="FB0206FC"/>
    <w:lvl w:ilvl="0">
      <w:start w:val="1"/>
      <w:numFmt w:val="lowerLetter"/>
      <w:lvlText w:val="%1)"/>
      <w:lvlJc w:val="left"/>
      <w:pPr>
        <w:tabs>
          <w:tab w:val="num" w:pos="471"/>
        </w:tabs>
        <w:ind w:left="471" w:hanging="360"/>
      </w:pPr>
      <w:rPr>
        <w:rFonts w:hint="default"/>
      </w:rPr>
    </w:lvl>
  </w:abstractNum>
  <w:abstractNum w:abstractNumId="16" w15:restartNumberingAfterBreak="0">
    <w:nsid w:val="189F30E0"/>
    <w:multiLevelType w:val="singleLevel"/>
    <w:tmpl w:val="787231A2"/>
    <w:lvl w:ilvl="0">
      <w:start w:val="1"/>
      <w:numFmt w:val="decimalZero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7" w15:restartNumberingAfterBreak="0">
    <w:nsid w:val="18B62FF5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19C02377"/>
    <w:multiLevelType w:val="singleLevel"/>
    <w:tmpl w:val="98CC4B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en-US"/>
      </w:rPr>
    </w:lvl>
  </w:abstractNum>
  <w:abstractNum w:abstractNumId="19" w15:restartNumberingAfterBreak="0">
    <w:nsid w:val="1A3E7D55"/>
    <w:multiLevelType w:val="hybridMultilevel"/>
    <w:tmpl w:val="FE467D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2D412F"/>
    <w:multiLevelType w:val="singleLevel"/>
    <w:tmpl w:val="D77A00A0"/>
    <w:lvl w:ilvl="0">
      <w:start w:val="1"/>
      <w:numFmt w:val="lowerLetter"/>
      <w:lvlText w:val="%1)"/>
      <w:lvlJc w:val="left"/>
      <w:pPr>
        <w:tabs>
          <w:tab w:val="num" w:pos="831"/>
        </w:tabs>
        <w:ind w:left="831" w:hanging="360"/>
      </w:pPr>
      <w:rPr>
        <w:rFonts w:hint="default"/>
      </w:rPr>
    </w:lvl>
  </w:abstractNum>
  <w:abstractNum w:abstractNumId="21" w15:restartNumberingAfterBreak="0">
    <w:nsid w:val="1D190E4B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20DD7918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22776004"/>
    <w:multiLevelType w:val="singleLevel"/>
    <w:tmpl w:val="819A64F2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24" w15:restartNumberingAfterBreak="0">
    <w:nsid w:val="23A658E9"/>
    <w:multiLevelType w:val="multilevel"/>
    <w:tmpl w:val="78EA0BEC"/>
    <w:lvl w:ilvl="0">
      <w:start w:val="5"/>
      <w:numFmt w:val="decimalZero"/>
      <w:lvlText w:val="%1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91"/>
        </w:tabs>
        <w:ind w:left="1191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11"/>
        </w:tabs>
        <w:ind w:left="1911" w:hanging="180"/>
      </w:pPr>
    </w:lvl>
    <w:lvl w:ilvl="3" w:tentative="1">
      <w:start w:val="1"/>
      <w:numFmt w:val="decimal"/>
      <w:lvlText w:val="%4."/>
      <w:lvlJc w:val="left"/>
      <w:pPr>
        <w:tabs>
          <w:tab w:val="num" w:pos="2631"/>
        </w:tabs>
        <w:ind w:left="263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51"/>
        </w:tabs>
        <w:ind w:left="335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71"/>
        </w:tabs>
        <w:ind w:left="4071" w:hanging="180"/>
      </w:pPr>
    </w:lvl>
    <w:lvl w:ilvl="6" w:tentative="1">
      <w:start w:val="1"/>
      <w:numFmt w:val="decimal"/>
      <w:lvlText w:val="%7."/>
      <w:lvlJc w:val="left"/>
      <w:pPr>
        <w:tabs>
          <w:tab w:val="num" w:pos="4791"/>
        </w:tabs>
        <w:ind w:left="479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11"/>
        </w:tabs>
        <w:ind w:left="551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31"/>
        </w:tabs>
        <w:ind w:left="6231" w:hanging="180"/>
      </w:pPr>
    </w:lvl>
  </w:abstractNum>
  <w:abstractNum w:abstractNumId="25" w15:restartNumberingAfterBreak="0">
    <w:nsid w:val="25F723A0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29224149"/>
    <w:multiLevelType w:val="singleLevel"/>
    <w:tmpl w:val="C2CC91EC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27" w15:restartNumberingAfterBreak="0">
    <w:nsid w:val="29FC5E15"/>
    <w:multiLevelType w:val="singleLevel"/>
    <w:tmpl w:val="E1B6AFE4"/>
    <w:lvl w:ilvl="0">
      <w:start w:val="4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2A2E565E"/>
    <w:multiLevelType w:val="hybridMultilevel"/>
    <w:tmpl w:val="373451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C239D9"/>
    <w:multiLevelType w:val="singleLevel"/>
    <w:tmpl w:val="F834A062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30" w15:restartNumberingAfterBreak="0">
    <w:nsid w:val="2CE17A60"/>
    <w:multiLevelType w:val="singleLevel"/>
    <w:tmpl w:val="F2BA8372"/>
    <w:lvl w:ilvl="0">
      <w:start w:val="1"/>
      <w:numFmt w:val="lowerLetter"/>
      <w:lvlText w:val="%1)"/>
      <w:lvlJc w:val="left"/>
      <w:pPr>
        <w:tabs>
          <w:tab w:val="num" w:pos="857"/>
        </w:tabs>
        <w:ind w:left="857" w:hanging="360"/>
      </w:pPr>
      <w:rPr>
        <w:rFonts w:hint="default"/>
      </w:rPr>
    </w:lvl>
  </w:abstractNum>
  <w:abstractNum w:abstractNumId="31" w15:restartNumberingAfterBreak="0">
    <w:nsid w:val="2DE97D97"/>
    <w:multiLevelType w:val="hybridMultilevel"/>
    <w:tmpl w:val="C09CCD2C"/>
    <w:lvl w:ilvl="0" w:tplc="97C6029A">
      <w:start w:val="1"/>
      <w:numFmt w:val="bullet"/>
      <w:lvlText w:val="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206"/>
        </w:tabs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6"/>
        </w:tabs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6"/>
        </w:tabs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6"/>
        </w:tabs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6"/>
        </w:tabs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6"/>
        </w:tabs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6"/>
        </w:tabs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6"/>
        </w:tabs>
        <w:ind w:left="7246" w:hanging="360"/>
      </w:pPr>
      <w:rPr>
        <w:rFonts w:ascii="Wingdings" w:hAnsi="Wingdings" w:hint="default"/>
      </w:rPr>
    </w:lvl>
  </w:abstractNum>
  <w:abstractNum w:abstractNumId="32" w15:restartNumberingAfterBreak="0">
    <w:nsid w:val="2F213D78"/>
    <w:multiLevelType w:val="hybridMultilevel"/>
    <w:tmpl w:val="C3A877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3F50B5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2F436C4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2F78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31385C05"/>
    <w:multiLevelType w:val="singleLevel"/>
    <w:tmpl w:val="CD942564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37" w15:restartNumberingAfterBreak="0">
    <w:nsid w:val="32967422"/>
    <w:multiLevelType w:val="singleLevel"/>
    <w:tmpl w:val="26249776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38" w15:restartNumberingAfterBreak="0">
    <w:nsid w:val="335E5A07"/>
    <w:multiLevelType w:val="hybridMultilevel"/>
    <w:tmpl w:val="0B2CFD1E"/>
    <w:lvl w:ilvl="0" w:tplc="97C6029A">
      <w:start w:val="1"/>
      <w:numFmt w:val="bullet"/>
      <w:lvlText w:val="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206"/>
        </w:tabs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6"/>
        </w:tabs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6"/>
        </w:tabs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6"/>
        </w:tabs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6"/>
        </w:tabs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6"/>
        </w:tabs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6"/>
        </w:tabs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6"/>
        </w:tabs>
        <w:ind w:left="7246" w:hanging="360"/>
      </w:pPr>
      <w:rPr>
        <w:rFonts w:ascii="Wingdings" w:hAnsi="Wingdings" w:hint="default"/>
      </w:rPr>
    </w:lvl>
  </w:abstractNum>
  <w:abstractNum w:abstractNumId="39" w15:restartNumberingAfterBreak="0">
    <w:nsid w:val="349C79EA"/>
    <w:multiLevelType w:val="singleLevel"/>
    <w:tmpl w:val="B8EA716C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40" w15:restartNumberingAfterBreak="0">
    <w:nsid w:val="352C1CFF"/>
    <w:multiLevelType w:val="multilevel"/>
    <w:tmpl w:val="0BCA9890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>
      <w:numFmt w:val="bullet"/>
      <w:pStyle w:val="TEXTMETH"/>
      <w:lvlText w:val="-"/>
      <w:lvlJc w:val="left"/>
      <w:pPr>
        <w:tabs>
          <w:tab w:val="num" w:pos="1976"/>
        </w:tabs>
        <w:ind w:left="1976" w:hanging="121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1" w15:restartNumberingAfterBreak="0">
    <w:nsid w:val="37B13829"/>
    <w:multiLevelType w:val="singleLevel"/>
    <w:tmpl w:val="E1B6AFE4"/>
    <w:lvl w:ilvl="0">
      <w:start w:val="3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37EF06DB"/>
    <w:multiLevelType w:val="hybridMultilevel"/>
    <w:tmpl w:val="3D100E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89D20AE"/>
    <w:multiLevelType w:val="singleLevel"/>
    <w:tmpl w:val="D4DCB92C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44" w15:restartNumberingAfterBreak="0">
    <w:nsid w:val="38C1744E"/>
    <w:multiLevelType w:val="singleLevel"/>
    <w:tmpl w:val="30C67322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45" w15:restartNumberingAfterBreak="0">
    <w:nsid w:val="39FF204E"/>
    <w:multiLevelType w:val="hybridMultilevel"/>
    <w:tmpl w:val="259059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D2A364F"/>
    <w:multiLevelType w:val="multilevel"/>
    <w:tmpl w:val="F302318A"/>
    <w:lvl w:ilvl="0">
      <w:start w:val="1"/>
      <w:numFmt w:val="lowerLetter"/>
      <w:lvlText w:val="%1)"/>
      <w:lvlJc w:val="left"/>
      <w:pPr>
        <w:tabs>
          <w:tab w:val="num" w:pos="831"/>
        </w:tabs>
        <w:ind w:left="83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51"/>
        </w:tabs>
        <w:ind w:left="1551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71"/>
        </w:tabs>
        <w:ind w:left="2271" w:hanging="180"/>
      </w:pPr>
    </w:lvl>
    <w:lvl w:ilvl="3" w:tentative="1">
      <w:start w:val="1"/>
      <w:numFmt w:val="decimal"/>
      <w:lvlText w:val="%4."/>
      <w:lvlJc w:val="left"/>
      <w:pPr>
        <w:tabs>
          <w:tab w:val="num" w:pos="2991"/>
        </w:tabs>
        <w:ind w:left="299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11"/>
        </w:tabs>
        <w:ind w:left="371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31"/>
        </w:tabs>
        <w:ind w:left="4431" w:hanging="180"/>
      </w:pPr>
    </w:lvl>
    <w:lvl w:ilvl="6" w:tentative="1">
      <w:start w:val="1"/>
      <w:numFmt w:val="decimal"/>
      <w:lvlText w:val="%7."/>
      <w:lvlJc w:val="left"/>
      <w:pPr>
        <w:tabs>
          <w:tab w:val="num" w:pos="5151"/>
        </w:tabs>
        <w:ind w:left="515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71"/>
        </w:tabs>
        <w:ind w:left="587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91"/>
        </w:tabs>
        <w:ind w:left="6591" w:hanging="180"/>
      </w:pPr>
    </w:lvl>
  </w:abstractNum>
  <w:abstractNum w:abstractNumId="47" w15:restartNumberingAfterBreak="0">
    <w:nsid w:val="3E672EC3"/>
    <w:multiLevelType w:val="singleLevel"/>
    <w:tmpl w:val="0FBC160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8" w15:restartNumberingAfterBreak="0">
    <w:nsid w:val="3F7935DF"/>
    <w:multiLevelType w:val="hybridMultilevel"/>
    <w:tmpl w:val="B3A8A37E"/>
    <w:lvl w:ilvl="0" w:tplc="5F4E8D12">
      <w:start w:val="1"/>
      <w:numFmt w:val="bullet"/>
      <w:pStyle w:val="BulletListHead5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A7688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C4CFB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034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5802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346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AE01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2AAA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C0A6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1222E2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44314B41"/>
    <w:multiLevelType w:val="hybridMultilevel"/>
    <w:tmpl w:val="89667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53967F8"/>
    <w:multiLevelType w:val="singleLevel"/>
    <w:tmpl w:val="D97E3D38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52" w15:restartNumberingAfterBreak="0">
    <w:nsid w:val="4714207D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3" w15:restartNumberingAfterBreak="0">
    <w:nsid w:val="48563DA8"/>
    <w:multiLevelType w:val="multilevel"/>
    <w:tmpl w:val="307C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4" w15:restartNumberingAfterBreak="0">
    <w:nsid w:val="49307E28"/>
    <w:multiLevelType w:val="multilevel"/>
    <w:tmpl w:val="E9BC50A8"/>
    <w:lvl w:ilvl="0">
      <w:start w:val="1"/>
      <w:numFmt w:val="decimalZero"/>
      <w:lvlText w:val="%1"/>
      <w:lvlJc w:val="left"/>
      <w:pPr>
        <w:tabs>
          <w:tab w:val="num" w:pos="406"/>
        </w:tabs>
        <w:ind w:left="406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126"/>
        </w:tabs>
        <w:ind w:left="1126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46"/>
        </w:tabs>
        <w:ind w:left="1846" w:hanging="180"/>
      </w:pPr>
    </w:lvl>
    <w:lvl w:ilvl="3" w:tentative="1">
      <w:start w:val="1"/>
      <w:numFmt w:val="decimal"/>
      <w:lvlText w:val="%4."/>
      <w:lvlJc w:val="left"/>
      <w:pPr>
        <w:tabs>
          <w:tab w:val="num" w:pos="2566"/>
        </w:tabs>
        <w:ind w:left="256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86"/>
        </w:tabs>
        <w:ind w:left="328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06"/>
        </w:tabs>
        <w:ind w:left="4006" w:hanging="180"/>
      </w:pPr>
    </w:lvl>
    <w:lvl w:ilvl="6" w:tentative="1">
      <w:start w:val="1"/>
      <w:numFmt w:val="decimal"/>
      <w:lvlText w:val="%7."/>
      <w:lvlJc w:val="left"/>
      <w:pPr>
        <w:tabs>
          <w:tab w:val="num" w:pos="4726"/>
        </w:tabs>
        <w:ind w:left="472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46"/>
        </w:tabs>
        <w:ind w:left="544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66"/>
        </w:tabs>
        <w:ind w:left="6166" w:hanging="180"/>
      </w:pPr>
    </w:lvl>
  </w:abstractNum>
  <w:abstractNum w:abstractNumId="55" w15:restartNumberingAfterBreak="0">
    <w:nsid w:val="4B664BCC"/>
    <w:multiLevelType w:val="singleLevel"/>
    <w:tmpl w:val="385C91C2"/>
    <w:lvl w:ilvl="0">
      <w:start w:val="1"/>
      <w:numFmt w:val="lowerLetter"/>
      <w:lvlText w:val="%1)"/>
      <w:lvlJc w:val="left"/>
      <w:pPr>
        <w:tabs>
          <w:tab w:val="num" w:pos="857"/>
        </w:tabs>
        <w:ind w:left="857" w:hanging="360"/>
      </w:pPr>
      <w:rPr>
        <w:rFonts w:hint="default"/>
      </w:rPr>
    </w:lvl>
  </w:abstractNum>
  <w:abstractNum w:abstractNumId="56" w15:restartNumberingAfterBreak="0">
    <w:nsid w:val="4DD36FF5"/>
    <w:multiLevelType w:val="multilevel"/>
    <w:tmpl w:val="78306308"/>
    <w:lvl w:ilvl="0">
      <w:start w:val="10"/>
      <w:numFmt w:val="decimal"/>
      <w:lvlText w:val="%1"/>
      <w:lvlJc w:val="left"/>
      <w:pPr>
        <w:tabs>
          <w:tab w:val="num" w:pos="406"/>
        </w:tabs>
        <w:ind w:left="40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26"/>
        </w:tabs>
        <w:ind w:left="112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46"/>
        </w:tabs>
        <w:ind w:left="1846" w:hanging="180"/>
      </w:pPr>
    </w:lvl>
    <w:lvl w:ilvl="3" w:tentative="1">
      <w:start w:val="1"/>
      <w:numFmt w:val="decimal"/>
      <w:lvlText w:val="%4."/>
      <w:lvlJc w:val="left"/>
      <w:pPr>
        <w:tabs>
          <w:tab w:val="num" w:pos="2566"/>
        </w:tabs>
        <w:ind w:left="256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86"/>
        </w:tabs>
        <w:ind w:left="328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06"/>
        </w:tabs>
        <w:ind w:left="4006" w:hanging="180"/>
      </w:pPr>
    </w:lvl>
    <w:lvl w:ilvl="6" w:tentative="1">
      <w:start w:val="1"/>
      <w:numFmt w:val="decimal"/>
      <w:lvlText w:val="%7."/>
      <w:lvlJc w:val="left"/>
      <w:pPr>
        <w:tabs>
          <w:tab w:val="num" w:pos="4726"/>
        </w:tabs>
        <w:ind w:left="472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46"/>
        </w:tabs>
        <w:ind w:left="544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66"/>
        </w:tabs>
        <w:ind w:left="6166" w:hanging="180"/>
      </w:pPr>
    </w:lvl>
  </w:abstractNum>
  <w:abstractNum w:abstractNumId="57" w15:restartNumberingAfterBreak="0">
    <w:nsid w:val="4FDE4CF7"/>
    <w:multiLevelType w:val="hybridMultilevel"/>
    <w:tmpl w:val="AE929A90"/>
    <w:lvl w:ilvl="0" w:tplc="2DF6AAE6">
      <w:start w:val="1"/>
      <w:numFmt w:val="bullet"/>
      <w:pStyle w:val="BulletListHead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90A15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CE80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E14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260D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4AAB5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87C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567A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08B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CF3BA6"/>
    <w:multiLevelType w:val="singleLevel"/>
    <w:tmpl w:val="1F9878DE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59" w15:restartNumberingAfterBreak="0">
    <w:nsid w:val="526B14D2"/>
    <w:multiLevelType w:val="multilevel"/>
    <w:tmpl w:val="3D44BBB0"/>
    <w:lvl w:ilvl="0">
      <w:start w:val="14"/>
      <w:numFmt w:val="decimal"/>
      <w:lvlText w:val="%1"/>
      <w:lvlJc w:val="left"/>
      <w:pPr>
        <w:tabs>
          <w:tab w:val="num" w:pos="406"/>
        </w:tabs>
        <w:ind w:left="406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976"/>
        </w:tabs>
        <w:ind w:left="1976" w:hanging="121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026"/>
        </w:tabs>
        <w:ind w:left="2026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66"/>
        </w:tabs>
        <w:ind w:left="256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86"/>
        </w:tabs>
        <w:ind w:left="328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06"/>
        </w:tabs>
        <w:ind w:left="4006" w:hanging="180"/>
      </w:pPr>
    </w:lvl>
    <w:lvl w:ilvl="6" w:tentative="1">
      <w:start w:val="1"/>
      <w:numFmt w:val="decimal"/>
      <w:lvlText w:val="%7."/>
      <w:lvlJc w:val="left"/>
      <w:pPr>
        <w:tabs>
          <w:tab w:val="num" w:pos="4726"/>
        </w:tabs>
        <w:ind w:left="472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46"/>
        </w:tabs>
        <w:ind w:left="544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66"/>
        </w:tabs>
        <w:ind w:left="6166" w:hanging="180"/>
      </w:pPr>
    </w:lvl>
  </w:abstractNum>
  <w:abstractNum w:abstractNumId="60" w15:restartNumberingAfterBreak="0">
    <w:nsid w:val="53AB13C8"/>
    <w:multiLevelType w:val="hybridMultilevel"/>
    <w:tmpl w:val="69DC9814"/>
    <w:lvl w:ilvl="0" w:tplc="21029FC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43A0DD9"/>
    <w:multiLevelType w:val="singleLevel"/>
    <w:tmpl w:val="954039E6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62" w15:restartNumberingAfterBreak="0">
    <w:nsid w:val="54951120"/>
    <w:multiLevelType w:val="singleLevel"/>
    <w:tmpl w:val="570E151E"/>
    <w:lvl w:ilvl="0">
      <w:start w:val="1"/>
      <w:numFmt w:val="lowerLetter"/>
      <w:lvlText w:val="%1)"/>
      <w:lvlJc w:val="left"/>
      <w:pPr>
        <w:tabs>
          <w:tab w:val="num" w:pos="857"/>
        </w:tabs>
        <w:ind w:left="857" w:hanging="360"/>
      </w:pPr>
      <w:rPr>
        <w:rFonts w:hint="default"/>
      </w:rPr>
    </w:lvl>
  </w:abstractNum>
  <w:abstractNum w:abstractNumId="63" w15:restartNumberingAfterBreak="0">
    <w:nsid w:val="55543E55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4" w15:restartNumberingAfterBreak="0">
    <w:nsid w:val="558466E4"/>
    <w:multiLevelType w:val="hybridMultilevel"/>
    <w:tmpl w:val="25F6AD7C"/>
    <w:lvl w:ilvl="0" w:tplc="52D8B6F2">
      <w:start w:val="1"/>
      <w:numFmt w:val="bullet"/>
      <w:pStyle w:val="BulletListHead4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  <w:lvl w:ilvl="1" w:tplc="EC1EE4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0068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E898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A8CE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9ED5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A805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6DC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C0FD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5D35890"/>
    <w:multiLevelType w:val="multilevel"/>
    <w:tmpl w:val="94C4AB9E"/>
    <w:lvl w:ilvl="0">
      <w:start w:val="6"/>
      <w:numFmt w:val="decimalZero"/>
      <w:lvlText w:val="%1"/>
      <w:lvlJc w:val="left"/>
      <w:pPr>
        <w:tabs>
          <w:tab w:val="num" w:pos="471"/>
        </w:tabs>
        <w:ind w:left="47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191"/>
        </w:tabs>
        <w:ind w:left="1191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911"/>
        </w:tabs>
        <w:ind w:left="1911" w:hanging="180"/>
      </w:pPr>
    </w:lvl>
    <w:lvl w:ilvl="3" w:tentative="1">
      <w:start w:val="1"/>
      <w:numFmt w:val="decimal"/>
      <w:lvlText w:val="%4."/>
      <w:lvlJc w:val="left"/>
      <w:pPr>
        <w:tabs>
          <w:tab w:val="num" w:pos="2631"/>
        </w:tabs>
        <w:ind w:left="263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51"/>
        </w:tabs>
        <w:ind w:left="335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71"/>
        </w:tabs>
        <w:ind w:left="4071" w:hanging="180"/>
      </w:pPr>
    </w:lvl>
    <w:lvl w:ilvl="6" w:tentative="1">
      <w:start w:val="1"/>
      <w:numFmt w:val="decimal"/>
      <w:lvlText w:val="%7."/>
      <w:lvlJc w:val="left"/>
      <w:pPr>
        <w:tabs>
          <w:tab w:val="num" w:pos="4791"/>
        </w:tabs>
        <w:ind w:left="479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11"/>
        </w:tabs>
        <w:ind w:left="551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31"/>
        </w:tabs>
        <w:ind w:left="6231" w:hanging="180"/>
      </w:pPr>
    </w:lvl>
  </w:abstractNum>
  <w:abstractNum w:abstractNumId="66" w15:restartNumberingAfterBreak="0">
    <w:nsid w:val="5BE521BD"/>
    <w:multiLevelType w:val="singleLevel"/>
    <w:tmpl w:val="0BA2B260"/>
    <w:lvl w:ilvl="0">
      <w:start w:val="1"/>
      <w:numFmt w:val="lowerLetter"/>
      <w:lvlText w:val="%1)"/>
      <w:lvlJc w:val="left"/>
      <w:pPr>
        <w:tabs>
          <w:tab w:val="num" w:pos="766"/>
        </w:tabs>
        <w:ind w:left="766" w:hanging="360"/>
      </w:pPr>
      <w:rPr>
        <w:rFonts w:hint="default"/>
      </w:rPr>
    </w:lvl>
  </w:abstractNum>
  <w:abstractNum w:abstractNumId="67" w15:restartNumberingAfterBreak="0">
    <w:nsid w:val="5BE64066"/>
    <w:multiLevelType w:val="hybridMultilevel"/>
    <w:tmpl w:val="7D743C3C"/>
    <w:lvl w:ilvl="0" w:tplc="C6EA8724">
      <w:start w:val="1"/>
      <w:numFmt w:val="bullet"/>
      <w:pStyle w:val="BulletListHead6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F1F610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C08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1481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2C0D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223A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DAE6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6060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D81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C94CA0"/>
    <w:multiLevelType w:val="hybridMultilevel"/>
    <w:tmpl w:val="E72873BA"/>
    <w:lvl w:ilvl="0" w:tplc="CA92F26E">
      <w:start w:val="1"/>
      <w:numFmt w:val="decimal"/>
      <w:lvlText w:val="(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69" w15:restartNumberingAfterBreak="0">
    <w:nsid w:val="5CDD4CE4"/>
    <w:multiLevelType w:val="hybridMultilevel"/>
    <w:tmpl w:val="F4FE5D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D058B2"/>
    <w:multiLevelType w:val="singleLevel"/>
    <w:tmpl w:val="0FBC160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1" w15:restartNumberingAfterBreak="0">
    <w:nsid w:val="618733E9"/>
    <w:multiLevelType w:val="singleLevel"/>
    <w:tmpl w:val="0FBC160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2" w15:restartNumberingAfterBreak="0">
    <w:nsid w:val="62257556"/>
    <w:multiLevelType w:val="hybridMultilevel"/>
    <w:tmpl w:val="4986029A"/>
    <w:lvl w:ilvl="0" w:tplc="97C602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4BC3BAF"/>
    <w:multiLevelType w:val="singleLevel"/>
    <w:tmpl w:val="8A58DDA0"/>
    <w:lvl w:ilvl="0">
      <w:numFmt w:val="bullet"/>
      <w:lvlText w:val="-"/>
      <w:lvlJc w:val="left"/>
      <w:pPr>
        <w:tabs>
          <w:tab w:val="num" w:pos="704"/>
        </w:tabs>
        <w:ind w:left="704" w:hanging="420"/>
      </w:pPr>
      <w:rPr>
        <w:rFonts w:hint="default"/>
      </w:rPr>
    </w:lvl>
  </w:abstractNum>
  <w:abstractNum w:abstractNumId="74" w15:restartNumberingAfterBreak="0">
    <w:nsid w:val="65C32370"/>
    <w:multiLevelType w:val="singleLevel"/>
    <w:tmpl w:val="6018DE70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75" w15:restartNumberingAfterBreak="0">
    <w:nsid w:val="6723704B"/>
    <w:multiLevelType w:val="multilevel"/>
    <w:tmpl w:val="88AA856E"/>
    <w:lvl w:ilvl="0">
      <w:start w:val="14"/>
      <w:numFmt w:val="none"/>
      <w:lvlText w:val="01"/>
      <w:lvlJc w:val="left"/>
      <w:pPr>
        <w:tabs>
          <w:tab w:val="num" w:pos="406"/>
        </w:tabs>
        <w:ind w:left="40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67A040A5"/>
    <w:multiLevelType w:val="singleLevel"/>
    <w:tmpl w:val="E1B6AFE4"/>
    <w:lvl w:ilvl="0">
      <w:start w:val="3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7" w15:restartNumberingAfterBreak="0">
    <w:nsid w:val="6A227B55"/>
    <w:multiLevelType w:val="singleLevel"/>
    <w:tmpl w:val="6D026508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78" w15:restartNumberingAfterBreak="0">
    <w:nsid w:val="6DB91D7A"/>
    <w:multiLevelType w:val="hybridMultilevel"/>
    <w:tmpl w:val="40266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FE74004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0" w15:restartNumberingAfterBreak="0">
    <w:nsid w:val="712B4EC7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1" w15:restartNumberingAfterBreak="0">
    <w:nsid w:val="71DD757D"/>
    <w:multiLevelType w:val="multilevel"/>
    <w:tmpl w:val="322AE80A"/>
    <w:lvl w:ilvl="0">
      <w:start w:val="2"/>
      <w:numFmt w:val="decimalZero"/>
      <w:lvlText w:val="%1"/>
      <w:lvlJc w:val="left"/>
      <w:pPr>
        <w:tabs>
          <w:tab w:val="num" w:pos="471"/>
        </w:tabs>
        <w:ind w:left="47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91"/>
        </w:tabs>
        <w:ind w:left="1191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11"/>
        </w:tabs>
        <w:ind w:left="1911" w:hanging="180"/>
      </w:pPr>
    </w:lvl>
    <w:lvl w:ilvl="3" w:tentative="1">
      <w:start w:val="1"/>
      <w:numFmt w:val="decimal"/>
      <w:lvlText w:val="%4."/>
      <w:lvlJc w:val="left"/>
      <w:pPr>
        <w:tabs>
          <w:tab w:val="num" w:pos="2631"/>
        </w:tabs>
        <w:ind w:left="263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51"/>
        </w:tabs>
        <w:ind w:left="335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71"/>
        </w:tabs>
        <w:ind w:left="4071" w:hanging="180"/>
      </w:pPr>
    </w:lvl>
    <w:lvl w:ilvl="6" w:tentative="1">
      <w:start w:val="1"/>
      <w:numFmt w:val="decimal"/>
      <w:lvlText w:val="%7."/>
      <w:lvlJc w:val="left"/>
      <w:pPr>
        <w:tabs>
          <w:tab w:val="num" w:pos="4791"/>
        </w:tabs>
        <w:ind w:left="479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11"/>
        </w:tabs>
        <w:ind w:left="551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31"/>
        </w:tabs>
        <w:ind w:left="6231" w:hanging="180"/>
      </w:pPr>
    </w:lvl>
  </w:abstractNum>
  <w:abstractNum w:abstractNumId="82" w15:restartNumberingAfterBreak="0">
    <w:nsid w:val="724463AA"/>
    <w:multiLevelType w:val="singleLevel"/>
    <w:tmpl w:val="7C3C8E48"/>
    <w:lvl w:ilvl="0">
      <w:start w:val="1"/>
      <w:numFmt w:val="lowerLetter"/>
      <w:lvlText w:val="%1)"/>
      <w:lvlJc w:val="left"/>
      <w:pPr>
        <w:tabs>
          <w:tab w:val="num" w:pos="857"/>
        </w:tabs>
        <w:ind w:left="857" w:hanging="360"/>
      </w:pPr>
      <w:rPr>
        <w:rFonts w:hint="default"/>
      </w:rPr>
    </w:lvl>
  </w:abstractNum>
  <w:abstractNum w:abstractNumId="83" w15:restartNumberingAfterBreak="0">
    <w:nsid w:val="73317335"/>
    <w:multiLevelType w:val="singleLevel"/>
    <w:tmpl w:val="E1B6AFE4"/>
    <w:lvl w:ilvl="0">
      <w:start w:val="6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4" w15:restartNumberingAfterBreak="0">
    <w:nsid w:val="74830C78"/>
    <w:multiLevelType w:val="hybridMultilevel"/>
    <w:tmpl w:val="321A8FC8"/>
    <w:lvl w:ilvl="0" w:tplc="C2027810">
      <w:start w:val="1"/>
      <w:numFmt w:val="bullet"/>
      <w:pStyle w:val="BulletListHead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88EA0E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B58443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26C30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040B43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516E4F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55A87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08E094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026A2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759071A3"/>
    <w:multiLevelType w:val="singleLevel"/>
    <w:tmpl w:val="B4C445BE"/>
    <w:lvl w:ilvl="0">
      <w:start w:val="2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6" w15:restartNumberingAfterBreak="0">
    <w:nsid w:val="75A74FF5"/>
    <w:multiLevelType w:val="hybridMultilevel"/>
    <w:tmpl w:val="5898196A"/>
    <w:lvl w:ilvl="0" w:tplc="B93832FE">
      <w:start w:val="1"/>
      <w:numFmt w:val="bullet"/>
      <w:pStyle w:val="BulletListHead2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96C0A932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92C4CD2C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CF64C3A2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D4B4A00A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2D6E6424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10ACE46C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B4D2518C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D66681FA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87" w15:restartNumberingAfterBreak="0">
    <w:nsid w:val="76A61665"/>
    <w:multiLevelType w:val="singleLevel"/>
    <w:tmpl w:val="E1B6AFE4"/>
    <w:lvl w:ilvl="0">
      <w:start w:val="5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8" w15:restartNumberingAfterBreak="0">
    <w:nsid w:val="78510E82"/>
    <w:multiLevelType w:val="singleLevel"/>
    <w:tmpl w:val="79ECED66"/>
    <w:lvl w:ilvl="0">
      <w:start w:val="1"/>
      <w:numFmt w:val="lowerLetter"/>
      <w:lvlText w:val="%1)"/>
      <w:lvlJc w:val="left"/>
      <w:pPr>
        <w:tabs>
          <w:tab w:val="num" w:pos="746"/>
        </w:tabs>
        <w:ind w:left="746" w:hanging="390"/>
      </w:pPr>
      <w:rPr>
        <w:rFonts w:hint="default"/>
      </w:rPr>
    </w:lvl>
  </w:abstractNum>
  <w:abstractNum w:abstractNumId="89" w15:restartNumberingAfterBreak="0">
    <w:nsid w:val="7B16463A"/>
    <w:multiLevelType w:val="hybridMultilevel"/>
    <w:tmpl w:val="C21ADF24"/>
    <w:lvl w:ilvl="0" w:tplc="DEECBA5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78AB20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5A5001FC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7C761C5A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0E808D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23BC4CB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554CAD4C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B9A6CD9C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97A8A71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0" w15:restartNumberingAfterBreak="0">
    <w:nsid w:val="7BAE23F2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1" w15:restartNumberingAfterBreak="0">
    <w:nsid w:val="7CBC06DF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2" w15:restartNumberingAfterBreak="0">
    <w:nsid w:val="7DE339B8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3" w15:restartNumberingAfterBreak="0">
    <w:nsid w:val="7E514CBA"/>
    <w:multiLevelType w:val="multilevel"/>
    <w:tmpl w:val="897AA8F4"/>
    <w:lvl w:ilvl="0">
      <w:start w:val="1"/>
      <w:numFmt w:val="decimal"/>
      <w:pStyle w:val="Head1"/>
      <w:lvlText w:val="%1.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tabs>
          <w:tab w:val="num" w:pos="216"/>
        </w:tabs>
        <w:ind w:left="216" w:hanging="576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tabs>
          <w:tab w:val="num" w:pos="720"/>
        </w:tabs>
        <w:ind w:left="504" w:hanging="864"/>
      </w:pPr>
      <w:rPr>
        <w:rFonts w:hint="default"/>
      </w:rPr>
    </w:lvl>
    <w:lvl w:ilvl="4">
      <w:start w:val="1"/>
      <w:numFmt w:val="decimal"/>
      <w:pStyle w:val="Head5"/>
      <w:lvlText w:val="%1.%2.%3.%4.%5"/>
      <w:lvlJc w:val="left"/>
      <w:pPr>
        <w:tabs>
          <w:tab w:val="num" w:pos="1080"/>
        </w:tabs>
        <w:ind w:left="720" w:hanging="1080"/>
      </w:pPr>
      <w:rPr>
        <w:rFonts w:hint="default"/>
      </w:rPr>
    </w:lvl>
    <w:lvl w:ilvl="5">
      <w:start w:val="1"/>
      <w:numFmt w:val="decimal"/>
      <w:pStyle w:val="Head6"/>
      <w:lvlText w:val="%1.%2.%3.%4.%5.%6"/>
      <w:lvlJc w:val="left"/>
      <w:pPr>
        <w:tabs>
          <w:tab w:val="num" w:pos="1440"/>
        </w:tabs>
        <w:ind w:left="1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94" w15:restartNumberingAfterBreak="0">
    <w:nsid w:val="7EE57AC1"/>
    <w:multiLevelType w:val="singleLevel"/>
    <w:tmpl w:val="9894CB48"/>
    <w:lvl w:ilvl="0">
      <w:start w:val="1"/>
      <w:numFmt w:val="bullet"/>
      <w:lvlText w:val="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</w:rPr>
    </w:lvl>
  </w:abstractNum>
  <w:abstractNum w:abstractNumId="95" w15:restartNumberingAfterBreak="0">
    <w:nsid w:val="7FEF4DDB"/>
    <w:multiLevelType w:val="hybridMultilevel"/>
    <w:tmpl w:val="2234AE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54575143">
    <w:abstractNumId w:val="1"/>
  </w:num>
  <w:num w:numId="2" w16cid:durableId="822815285">
    <w:abstractNumId w:val="84"/>
  </w:num>
  <w:num w:numId="3" w16cid:durableId="1957904897">
    <w:abstractNumId w:val="86"/>
  </w:num>
  <w:num w:numId="4" w16cid:durableId="1739789747">
    <w:abstractNumId w:val="57"/>
  </w:num>
  <w:num w:numId="5" w16cid:durableId="652223597">
    <w:abstractNumId w:val="64"/>
  </w:num>
  <w:num w:numId="6" w16cid:durableId="1821070858">
    <w:abstractNumId w:val="48"/>
  </w:num>
  <w:num w:numId="7" w16cid:durableId="258102732">
    <w:abstractNumId w:val="67"/>
  </w:num>
  <w:num w:numId="8" w16cid:durableId="1295987935">
    <w:abstractNumId w:val="93"/>
  </w:num>
  <w:num w:numId="9" w16cid:durableId="1396202075">
    <w:abstractNumId w:val="89"/>
  </w:num>
  <w:num w:numId="10" w16cid:durableId="1465925604">
    <w:abstractNumId w:val="94"/>
  </w:num>
  <w:num w:numId="11" w16cid:durableId="373964883">
    <w:abstractNumId w:val="40"/>
  </w:num>
  <w:num w:numId="12" w16cid:durableId="928805872">
    <w:abstractNumId w:val="13"/>
  </w:num>
  <w:num w:numId="13" w16cid:durableId="1596816941">
    <w:abstractNumId w:val="39"/>
  </w:num>
  <w:num w:numId="14" w16cid:durableId="2132508123">
    <w:abstractNumId w:val="4"/>
  </w:num>
  <w:num w:numId="15" w16cid:durableId="354696339">
    <w:abstractNumId w:val="6"/>
  </w:num>
  <w:num w:numId="16" w16cid:durableId="2011521958">
    <w:abstractNumId w:val="18"/>
  </w:num>
  <w:num w:numId="17" w16cid:durableId="1651399972">
    <w:abstractNumId w:val="17"/>
  </w:num>
  <w:num w:numId="18" w16cid:durableId="1727147592">
    <w:abstractNumId w:val="65"/>
  </w:num>
  <w:num w:numId="19" w16cid:durableId="1157039482">
    <w:abstractNumId w:val="15"/>
  </w:num>
  <w:num w:numId="20" w16cid:durableId="149174772">
    <w:abstractNumId w:val="2"/>
  </w:num>
  <w:num w:numId="21" w16cid:durableId="1018896595">
    <w:abstractNumId w:val="33"/>
  </w:num>
  <w:num w:numId="22" w16cid:durableId="1500343973">
    <w:abstractNumId w:val="56"/>
  </w:num>
  <w:num w:numId="23" w16cid:durableId="871452650">
    <w:abstractNumId w:val="59"/>
  </w:num>
  <w:num w:numId="24" w16cid:durableId="416829914">
    <w:abstractNumId w:val="8"/>
  </w:num>
  <w:num w:numId="25" w16cid:durableId="1104421359">
    <w:abstractNumId w:val="24"/>
  </w:num>
  <w:num w:numId="26" w16cid:durableId="1826237214">
    <w:abstractNumId w:val="5"/>
  </w:num>
  <w:num w:numId="27" w16cid:durableId="1227883743">
    <w:abstractNumId w:val="58"/>
  </w:num>
  <w:num w:numId="28" w16cid:durableId="365907920">
    <w:abstractNumId w:val="30"/>
  </w:num>
  <w:num w:numId="29" w16cid:durableId="1373767466">
    <w:abstractNumId w:val="29"/>
  </w:num>
  <w:num w:numId="30" w16cid:durableId="738869720">
    <w:abstractNumId w:val="23"/>
  </w:num>
  <w:num w:numId="31" w16cid:durableId="687291919">
    <w:abstractNumId w:val="37"/>
  </w:num>
  <w:num w:numId="32" w16cid:durableId="2110197674">
    <w:abstractNumId w:val="81"/>
  </w:num>
  <w:num w:numId="33" w16cid:durableId="2083680029">
    <w:abstractNumId w:val="54"/>
  </w:num>
  <w:num w:numId="34" w16cid:durableId="259727775">
    <w:abstractNumId w:val="82"/>
  </w:num>
  <w:num w:numId="35" w16cid:durableId="365644736">
    <w:abstractNumId w:val="20"/>
  </w:num>
  <w:num w:numId="36" w16cid:durableId="92015656">
    <w:abstractNumId w:val="49"/>
  </w:num>
  <w:num w:numId="37" w16cid:durableId="356975689">
    <w:abstractNumId w:val="16"/>
  </w:num>
  <w:num w:numId="38" w16cid:durableId="1878158196">
    <w:abstractNumId w:val="90"/>
  </w:num>
  <w:num w:numId="39" w16cid:durableId="600996331">
    <w:abstractNumId w:val="77"/>
  </w:num>
  <w:num w:numId="40" w16cid:durableId="1161458765">
    <w:abstractNumId w:val="36"/>
  </w:num>
  <w:num w:numId="41" w16cid:durableId="303852742">
    <w:abstractNumId w:val="74"/>
  </w:num>
  <w:num w:numId="42" w16cid:durableId="1148471727">
    <w:abstractNumId w:val="46"/>
  </w:num>
  <w:num w:numId="43" w16cid:durableId="1533882480">
    <w:abstractNumId w:val="66"/>
  </w:num>
  <w:num w:numId="44" w16cid:durableId="576132106">
    <w:abstractNumId w:val="73"/>
  </w:num>
  <w:num w:numId="45" w16cid:durableId="376635528">
    <w:abstractNumId w:val="62"/>
  </w:num>
  <w:num w:numId="46" w16cid:durableId="1348403709">
    <w:abstractNumId w:val="55"/>
  </w:num>
  <w:num w:numId="47" w16cid:durableId="634412447">
    <w:abstractNumId w:val="85"/>
  </w:num>
  <w:num w:numId="48" w16cid:durableId="589431976">
    <w:abstractNumId w:val="7"/>
  </w:num>
  <w:num w:numId="49" w16cid:durableId="1919972519">
    <w:abstractNumId w:val="11"/>
  </w:num>
  <w:num w:numId="50" w16cid:durableId="1959944472">
    <w:abstractNumId w:val="70"/>
  </w:num>
  <w:num w:numId="51" w16cid:durableId="837042792">
    <w:abstractNumId w:val="71"/>
  </w:num>
  <w:num w:numId="52" w16cid:durableId="36199192">
    <w:abstractNumId w:val="80"/>
  </w:num>
  <w:num w:numId="53" w16cid:durableId="1989941972">
    <w:abstractNumId w:val="76"/>
  </w:num>
  <w:num w:numId="54" w16cid:durableId="1101754184">
    <w:abstractNumId w:val="41"/>
  </w:num>
  <w:num w:numId="55" w16cid:durableId="921454446">
    <w:abstractNumId w:val="27"/>
  </w:num>
  <w:num w:numId="56" w16cid:durableId="744693209">
    <w:abstractNumId w:val="25"/>
  </w:num>
  <w:num w:numId="57" w16cid:durableId="1287740579">
    <w:abstractNumId w:val="91"/>
  </w:num>
  <w:num w:numId="58" w16cid:durableId="1668092392">
    <w:abstractNumId w:val="87"/>
  </w:num>
  <w:num w:numId="59" w16cid:durableId="1095325703">
    <w:abstractNumId w:val="79"/>
  </w:num>
  <w:num w:numId="60" w16cid:durableId="1894461751">
    <w:abstractNumId w:val="47"/>
  </w:num>
  <w:num w:numId="61" w16cid:durableId="1803189629">
    <w:abstractNumId w:val="21"/>
  </w:num>
  <w:num w:numId="62" w16cid:durableId="1668022678">
    <w:abstractNumId w:val="83"/>
  </w:num>
  <w:num w:numId="63" w16cid:durableId="2061392170">
    <w:abstractNumId w:val="92"/>
  </w:num>
  <w:num w:numId="64" w16cid:durableId="291525032">
    <w:abstractNumId w:val="0"/>
  </w:num>
  <w:num w:numId="65" w16cid:durableId="1946881995">
    <w:abstractNumId w:val="52"/>
  </w:num>
  <w:num w:numId="66" w16cid:durableId="90587844">
    <w:abstractNumId w:val="22"/>
  </w:num>
  <w:num w:numId="67" w16cid:durableId="1915891462">
    <w:abstractNumId w:val="63"/>
  </w:num>
  <w:num w:numId="68" w16cid:durableId="913784763">
    <w:abstractNumId w:val="75"/>
  </w:num>
  <w:num w:numId="69" w16cid:durableId="1133324651">
    <w:abstractNumId w:val="26"/>
  </w:num>
  <w:num w:numId="70" w16cid:durableId="222839988">
    <w:abstractNumId w:val="12"/>
  </w:num>
  <w:num w:numId="71" w16cid:durableId="1559432653">
    <w:abstractNumId w:val="14"/>
  </w:num>
  <w:num w:numId="72" w16cid:durableId="1102143427">
    <w:abstractNumId w:val="51"/>
  </w:num>
  <w:num w:numId="73" w16cid:durableId="1433237980">
    <w:abstractNumId w:val="88"/>
  </w:num>
  <w:num w:numId="74" w16cid:durableId="461920379">
    <w:abstractNumId w:val="10"/>
  </w:num>
  <w:num w:numId="75" w16cid:durableId="476144161">
    <w:abstractNumId w:val="44"/>
  </w:num>
  <w:num w:numId="76" w16cid:durableId="954561710">
    <w:abstractNumId w:val="43"/>
  </w:num>
  <w:num w:numId="77" w16cid:durableId="1087775153">
    <w:abstractNumId w:val="35"/>
  </w:num>
  <w:num w:numId="78" w16cid:durableId="1422947260">
    <w:abstractNumId w:val="34"/>
  </w:num>
  <w:num w:numId="79" w16cid:durableId="1307398689">
    <w:abstractNumId w:val="61"/>
  </w:num>
  <w:num w:numId="80" w16cid:durableId="956788670">
    <w:abstractNumId w:val="68"/>
  </w:num>
  <w:num w:numId="81" w16cid:durableId="462626633">
    <w:abstractNumId w:val="3"/>
  </w:num>
  <w:num w:numId="82" w16cid:durableId="894776594">
    <w:abstractNumId w:val="69"/>
  </w:num>
  <w:num w:numId="83" w16cid:durableId="964703114">
    <w:abstractNumId w:val="45"/>
  </w:num>
  <w:num w:numId="84" w16cid:durableId="35858036">
    <w:abstractNumId w:val="60"/>
  </w:num>
  <w:num w:numId="85" w16cid:durableId="805704655">
    <w:abstractNumId w:val="32"/>
  </w:num>
  <w:num w:numId="86" w16cid:durableId="36971560">
    <w:abstractNumId w:val="42"/>
  </w:num>
  <w:num w:numId="87" w16cid:durableId="24445276">
    <w:abstractNumId w:val="28"/>
  </w:num>
  <w:num w:numId="88" w16cid:durableId="1333296925">
    <w:abstractNumId w:val="95"/>
  </w:num>
  <w:num w:numId="89" w16cid:durableId="920485773">
    <w:abstractNumId w:val="9"/>
  </w:num>
  <w:num w:numId="90" w16cid:durableId="1292129265">
    <w:abstractNumId w:val="38"/>
  </w:num>
  <w:num w:numId="91" w16cid:durableId="1063531024">
    <w:abstractNumId w:val="31"/>
  </w:num>
  <w:num w:numId="92" w16cid:durableId="6955190">
    <w:abstractNumId w:val="78"/>
  </w:num>
  <w:num w:numId="93" w16cid:durableId="257493936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2044789332">
    <w:abstractNumId w:val="4"/>
  </w:num>
  <w:num w:numId="95" w16cid:durableId="273904323">
    <w:abstractNumId w:val="34"/>
  </w:num>
  <w:num w:numId="96" w16cid:durableId="1261908231">
    <w:abstractNumId w:val="35"/>
  </w:num>
  <w:num w:numId="97" w16cid:durableId="829638652">
    <w:abstractNumId w:val="13"/>
    <w:lvlOverride w:ilvl="0">
      <w:startOverride w:val="1"/>
    </w:lvlOverride>
  </w:num>
  <w:num w:numId="98" w16cid:durableId="680856571">
    <w:abstractNumId w:val="39"/>
    <w:lvlOverride w:ilvl="0">
      <w:startOverride w:val="1"/>
    </w:lvlOverride>
  </w:num>
  <w:num w:numId="99" w16cid:durableId="715815304">
    <w:abstractNumId w:val="6"/>
    <w:lvlOverride w:ilvl="0">
      <w:startOverride w:val="1"/>
    </w:lvlOverride>
  </w:num>
  <w:num w:numId="100" w16cid:durableId="1620649433">
    <w:abstractNumId w:val="17"/>
    <w:lvlOverride w:ilvl="0">
      <w:startOverride w:val="1"/>
    </w:lvlOverride>
  </w:num>
  <w:num w:numId="101" w16cid:durableId="1458329960">
    <w:abstractNumId w:val="6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114862701">
    <w:abstractNumId w:val="15"/>
    <w:lvlOverride w:ilvl="0">
      <w:startOverride w:val="1"/>
    </w:lvlOverride>
  </w:num>
  <w:num w:numId="103" w16cid:durableId="1934698523">
    <w:abstractNumId w:val="2"/>
    <w:lvlOverride w:ilvl="0">
      <w:startOverride w:val="1"/>
    </w:lvlOverride>
  </w:num>
  <w:num w:numId="104" w16cid:durableId="145166571">
    <w:abstractNumId w:val="33"/>
    <w:lvlOverride w:ilvl="0">
      <w:startOverride w:val="1"/>
    </w:lvlOverride>
  </w:num>
  <w:num w:numId="105" w16cid:durableId="2140144832">
    <w:abstractNumId w:val="5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326128953">
    <w:abstractNumId w:val="8"/>
    <w:lvlOverride w:ilvl="0">
      <w:startOverride w:val="1"/>
    </w:lvlOverride>
  </w:num>
  <w:num w:numId="107" w16cid:durableId="1422992066">
    <w:abstractNumId w:val="59"/>
    <w:lvlOverride w:ilvl="0">
      <w:startOverride w:val="1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1826583704">
    <w:abstractNumId w:val="6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46820354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8814805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2024236581">
    <w:abstractNumId w:val="58"/>
    <w:lvlOverride w:ilvl="0">
      <w:startOverride w:val="1"/>
    </w:lvlOverride>
  </w:num>
  <w:num w:numId="112" w16cid:durableId="1945069807">
    <w:abstractNumId w:val="30"/>
    <w:lvlOverride w:ilvl="0">
      <w:startOverride w:val="1"/>
    </w:lvlOverride>
  </w:num>
  <w:num w:numId="113" w16cid:durableId="750662874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727605304">
    <w:abstractNumId w:val="29"/>
    <w:lvlOverride w:ilvl="0">
      <w:startOverride w:val="1"/>
    </w:lvlOverride>
  </w:num>
  <w:num w:numId="115" w16cid:durableId="1840123369">
    <w:abstractNumId w:val="23"/>
    <w:lvlOverride w:ilvl="0">
      <w:startOverride w:val="1"/>
    </w:lvlOverride>
  </w:num>
  <w:num w:numId="116" w16cid:durableId="986590527">
    <w:abstractNumId w:val="37"/>
    <w:lvlOverride w:ilvl="0">
      <w:startOverride w:val="1"/>
    </w:lvlOverride>
  </w:num>
  <w:num w:numId="117" w16cid:durableId="91631426">
    <w:abstractNumId w:val="61"/>
    <w:lvlOverride w:ilvl="0">
      <w:startOverride w:val="1"/>
    </w:lvlOverride>
  </w:num>
  <w:num w:numId="118" w16cid:durableId="612980017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565608105">
    <w:abstractNumId w:val="82"/>
    <w:lvlOverride w:ilvl="0">
      <w:startOverride w:val="1"/>
    </w:lvlOverride>
  </w:num>
  <w:num w:numId="120" w16cid:durableId="1558320586">
    <w:abstractNumId w:val="8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281232428">
    <w:abstractNumId w:val="49"/>
    <w:lvlOverride w:ilvl="0">
      <w:startOverride w:val="1"/>
    </w:lvlOverride>
  </w:num>
  <w:num w:numId="122" w16cid:durableId="921648254">
    <w:abstractNumId w:val="20"/>
    <w:lvlOverride w:ilvl="0">
      <w:startOverride w:val="1"/>
    </w:lvlOverride>
  </w:num>
  <w:num w:numId="123" w16cid:durableId="233470085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904796289">
    <w:abstractNumId w:val="16"/>
    <w:lvlOverride w:ilvl="0">
      <w:startOverride w:val="1"/>
    </w:lvlOverride>
  </w:num>
  <w:num w:numId="125" w16cid:durableId="2059694906">
    <w:abstractNumId w:val="90"/>
    <w:lvlOverride w:ilvl="0">
      <w:startOverride w:val="1"/>
    </w:lvlOverride>
  </w:num>
  <w:num w:numId="126" w16cid:durableId="1158883786">
    <w:abstractNumId w:val="77"/>
    <w:lvlOverride w:ilvl="0">
      <w:startOverride w:val="1"/>
    </w:lvlOverride>
  </w:num>
  <w:num w:numId="127" w16cid:durableId="1090469087">
    <w:abstractNumId w:val="36"/>
    <w:lvlOverride w:ilvl="0">
      <w:startOverride w:val="1"/>
    </w:lvlOverride>
  </w:num>
  <w:num w:numId="128" w16cid:durableId="34896579">
    <w:abstractNumId w:val="74"/>
    <w:lvlOverride w:ilvl="0">
      <w:startOverride w:val="1"/>
    </w:lvlOverride>
  </w:num>
  <w:num w:numId="129" w16cid:durableId="6206512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1174303565">
    <w:abstractNumId w:val="73"/>
  </w:num>
  <w:num w:numId="131" w16cid:durableId="697241680">
    <w:abstractNumId w:val="66"/>
    <w:lvlOverride w:ilvl="0">
      <w:startOverride w:val="1"/>
    </w:lvlOverride>
  </w:num>
  <w:num w:numId="132" w16cid:durableId="925067202">
    <w:abstractNumId w:val="85"/>
    <w:lvlOverride w:ilvl="0">
      <w:startOverride w:val="21"/>
    </w:lvlOverride>
  </w:num>
  <w:num w:numId="133" w16cid:durableId="281422242">
    <w:abstractNumId w:val="62"/>
    <w:lvlOverride w:ilvl="0">
      <w:startOverride w:val="1"/>
    </w:lvlOverride>
  </w:num>
  <w:num w:numId="134" w16cid:durableId="1234389330">
    <w:abstractNumId w:val="11"/>
  </w:num>
  <w:num w:numId="135" w16cid:durableId="2097242254">
    <w:abstractNumId w:val="70"/>
  </w:num>
  <w:num w:numId="136" w16cid:durableId="579027019">
    <w:abstractNumId w:val="71"/>
  </w:num>
  <w:num w:numId="137" w16cid:durableId="384187161">
    <w:abstractNumId w:val="7"/>
    <w:lvlOverride w:ilvl="0">
      <w:startOverride w:val="24"/>
    </w:lvlOverride>
  </w:num>
  <w:num w:numId="138" w16cid:durableId="810439447">
    <w:abstractNumId w:val="55"/>
    <w:lvlOverride w:ilvl="0">
      <w:startOverride w:val="1"/>
    </w:lvlOverride>
  </w:num>
  <w:num w:numId="139" w16cid:durableId="691104527">
    <w:abstractNumId w:val="80"/>
    <w:lvlOverride w:ilvl="0">
      <w:startOverride w:val="1"/>
    </w:lvlOverride>
  </w:num>
  <w:num w:numId="140" w16cid:durableId="1529640667">
    <w:abstractNumId w:val="76"/>
    <w:lvlOverride w:ilvl="0">
      <w:startOverride w:val="35"/>
    </w:lvlOverride>
  </w:num>
  <w:num w:numId="141" w16cid:durableId="2043749108">
    <w:abstractNumId w:val="41"/>
    <w:lvlOverride w:ilvl="0">
      <w:startOverride w:val="38"/>
    </w:lvlOverride>
  </w:num>
  <w:num w:numId="142" w16cid:durableId="145364294">
    <w:abstractNumId w:val="27"/>
    <w:lvlOverride w:ilvl="0">
      <w:startOverride w:val="41"/>
    </w:lvlOverride>
  </w:num>
  <w:num w:numId="143" w16cid:durableId="1534146759">
    <w:abstractNumId w:val="25"/>
    <w:lvlOverride w:ilvl="0">
      <w:startOverride w:val="1"/>
    </w:lvlOverride>
  </w:num>
  <w:num w:numId="144" w16cid:durableId="1630476723">
    <w:abstractNumId w:val="91"/>
    <w:lvlOverride w:ilvl="0">
      <w:startOverride w:val="1"/>
    </w:lvlOverride>
  </w:num>
  <w:num w:numId="145" w16cid:durableId="550314267">
    <w:abstractNumId w:val="87"/>
    <w:lvlOverride w:ilvl="0">
      <w:startOverride w:val="53"/>
    </w:lvlOverride>
  </w:num>
  <w:num w:numId="146" w16cid:durableId="1513714536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 w16cid:durableId="333074459">
    <w:abstractNumId w:val="47"/>
  </w:num>
  <w:num w:numId="148" w16cid:durableId="946501246">
    <w:abstractNumId w:val="79"/>
    <w:lvlOverride w:ilvl="0">
      <w:startOverride w:val="1"/>
    </w:lvlOverride>
  </w:num>
  <w:num w:numId="149" w16cid:durableId="255095419">
    <w:abstractNumId w:val="21"/>
    <w:lvlOverride w:ilvl="0">
      <w:startOverride w:val="1"/>
    </w:lvlOverride>
  </w:num>
  <w:num w:numId="150" w16cid:durableId="1879120961">
    <w:abstractNumId w:val="83"/>
    <w:lvlOverride w:ilvl="0">
      <w:startOverride w:val="69"/>
    </w:lvlOverride>
  </w:num>
  <w:num w:numId="151" w16cid:durableId="1946185324">
    <w:abstractNumId w:val="92"/>
    <w:lvlOverride w:ilvl="0">
      <w:startOverride w:val="1"/>
    </w:lvlOverride>
  </w:num>
  <w:num w:numId="152" w16cid:durableId="1676150639">
    <w:abstractNumId w:val="0"/>
    <w:lvlOverride w:ilvl="0">
      <w:startOverride w:val="1"/>
    </w:lvlOverride>
  </w:num>
  <w:num w:numId="153" w16cid:durableId="1249997554">
    <w:abstractNumId w:val="52"/>
    <w:lvlOverride w:ilvl="0">
      <w:startOverride w:val="1"/>
    </w:lvlOverride>
  </w:num>
  <w:num w:numId="154" w16cid:durableId="1896625500">
    <w:abstractNumId w:val="7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1221474634">
    <w:abstractNumId w:val="22"/>
    <w:lvlOverride w:ilvl="0">
      <w:startOverride w:val="1"/>
    </w:lvlOverride>
  </w:num>
  <w:num w:numId="156" w16cid:durableId="1043095559">
    <w:abstractNumId w:val="63"/>
    <w:lvlOverride w:ilvl="0">
      <w:startOverride w:val="1"/>
    </w:lvlOverride>
  </w:num>
  <w:num w:numId="157" w16cid:durableId="1581987015">
    <w:abstractNumId w:val="75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628701552">
    <w:abstractNumId w:val="26"/>
    <w:lvlOverride w:ilvl="0">
      <w:startOverride w:val="1"/>
    </w:lvlOverride>
  </w:num>
  <w:num w:numId="159" w16cid:durableId="1316959409">
    <w:abstractNumId w:val="6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 w16cid:durableId="716902050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502623599">
    <w:abstractNumId w:val="12"/>
    <w:lvlOverride w:ilvl="0">
      <w:startOverride w:val="1"/>
    </w:lvlOverride>
  </w:num>
  <w:num w:numId="162" w16cid:durableId="588389301">
    <w:abstractNumId w:val="14"/>
    <w:lvlOverride w:ilvl="0">
      <w:startOverride w:val="1"/>
    </w:lvlOverride>
  </w:num>
  <w:num w:numId="163" w16cid:durableId="1477839443">
    <w:abstractNumId w:val="51"/>
    <w:lvlOverride w:ilvl="0">
      <w:startOverride w:val="1"/>
    </w:lvlOverride>
  </w:num>
  <w:num w:numId="164" w16cid:durableId="2058897835">
    <w:abstractNumId w:val="88"/>
    <w:lvlOverride w:ilvl="0">
      <w:startOverride w:val="1"/>
    </w:lvlOverride>
  </w:num>
  <w:num w:numId="165" w16cid:durableId="588779933">
    <w:abstractNumId w:val="10"/>
    <w:lvlOverride w:ilvl="0">
      <w:startOverride w:val="1"/>
    </w:lvlOverride>
  </w:num>
  <w:num w:numId="166" w16cid:durableId="1861160714">
    <w:abstractNumId w:val="44"/>
    <w:lvlOverride w:ilvl="0">
      <w:startOverride w:val="1"/>
    </w:lvlOverride>
  </w:num>
  <w:num w:numId="167" w16cid:durableId="851724049">
    <w:abstractNumId w:val="43"/>
    <w:lvlOverride w:ilvl="0">
      <w:startOverride w:val="1"/>
    </w:lvlOverride>
  </w:num>
  <w:num w:numId="168" w16cid:durableId="136217157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764691240">
    <w:abstractNumId w:val="18"/>
  </w:num>
  <w:num w:numId="170" w16cid:durableId="915360759">
    <w:abstractNumId w:val="50"/>
  </w:num>
  <w:num w:numId="171" w16cid:durableId="493649232">
    <w:abstractNumId w:val="53"/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950"/>
  <w:doNotHyphenateCaps/>
  <w:drawingGridHorizontalSpacing w:val="115"/>
  <w:drawingGridVerticalSpacing w:val="115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D73"/>
    <w:rsid w:val="000005A6"/>
    <w:rsid w:val="00001DAE"/>
    <w:rsid w:val="00001F56"/>
    <w:rsid w:val="00002A24"/>
    <w:rsid w:val="000033A5"/>
    <w:rsid w:val="00005E82"/>
    <w:rsid w:val="00011391"/>
    <w:rsid w:val="00014874"/>
    <w:rsid w:val="0001596C"/>
    <w:rsid w:val="000216D5"/>
    <w:rsid w:val="00022BF5"/>
    <w:rsid w:val="0002302F"/>
    <w:rsid w:val="000230A0"/>
    <w:rsid w:val="00024939"/>
    <w:rsid w:val="00025B85"/>
    <w:rsid w:val="00025C99"/>
    <w:rsid w:val="00030148"/>
    <w:rsid w:val="00030B7A"/>
    <w:rsid w:val="00030D0F"/>
    <w:rsid w:val="00030DAC"/>
    <w:rsid w:val="00034D0D"/>
    <w:rsid w:val="00034D79"/>
    <w:rsid w:val="0004319A"/>
    <w:rsid w:val="000442CB"/>
    <w:rsid w:val="000442CF"/>
    <w:rsid w:val="000464B3"/>
    <w:rsid w:val="000509BE"/>
    <w:rsid w:val="000514A5"/>
    <w:rsid w:val="00051C98"/>
    <w:rsid w:val="00053726"/>
    <w:rsid w:val="00053757"/>
    <w:rsid w:val="00054035"/>
    <w:rsid w:val="00054043"/>
    <w:rsid w:val="00054C62"/>
    <w:rsid w:val="00055865"/>
    <w:rsid w:val="00056281"/>
    <w:rsid w:val="00057271"/>
    <w:rsid w:val="000579A2"/>
    <w:rsid w:val="00057D9D"/>
    <w:rsid w:val="00065DAB"/>
    <w:rsid w:val="000703D1"/>
    <w:rsid w:val="00070EAF"/>
    <w:rsid w:val="00071FE6"/>
    <w:rsid w:val="00073F31"/>
    <w:rsid w:val="000756F7"/>
    <w:rsid w:val="00075862"/>
    <w:rsid w:val="000808B2"/>
    <w:rsid w:val="00080DBA"/>
    <w:rsid w:val="00080DFF"/>
    <w:rsid w:val="00087235"/>
    <w:rsid w:val="00090C4B"/>
    <w:rsid w:val="00090C65"/>
    <w:rsid w:val="000910A2"/>
    <w:rsid w:val="000916C6"/>
    <w:rsid w:val="00093989"/>
    <w:rsid w:val="00093AD7"/>
    <w:rsid w:val="00093BE3"/>
    <w:rsid w:val="00093D12"/>
    <w:rsid w:val="00095153"/>
    <w:rsid w:val="00097024"/>
    <w:rsid w:val="000A3A68"/>
    <w:rsid w:val="000A5F98"/>
    <w:rsid w:val="000B0BA1"/>
    <w:rsid w:val="000B3B27"/>
    <w:rsid w:val="000B49D6"/>
    <w:rsid w:val="000B5993"/>
    <w:rsid w:val="000C4420"/>
    <w:rsid w:val="000C57AA"/>
    <w:rsid w:val="000C6EFA"/>
    <w:rsid w:val="000D1497"/>
    <w:rsid w:val="000D222E"/>
    <w:rsid w:val="000D29F7"/>
    <w:rsid w:val="000D3EEC"/>
    <w:rsid w:val="000D631C"/>
    <w:rsid w:val="000D7523"/>
    <w:rsid w:val="000E021E"/>
    <w:rsid w:val="000E1B9E"/>
    <w:rsid w:val="000E4E38"/>
    <w:rsid w:val="000E51EF"/>
    <w:rsid w:val="000E57BD"/>
    <w:rsid w:val="000E5923"/>
    <w:rsid w:val="000E729D"/>
    <w:rsid w:val="000E7850"/>
    <w:rsid w:val="000F3CA4"/>
    <w:rsid w:val="000F468F"/>
    <w:rsid w:val="000F5B09"/>
    <w:rsid w:val="000F6474"/>
    <w:rsid w:val="0010022F"/>
    <w:rsid w:val="001017AC"/>
    <w:rsid w:val="00102B37"/>
    <w:rsid w:val="00103333"/>
    <w:rsid w:val="001048EB"/>
    <w:rsid w:val="00104C7F"/>
    <w:rsid w:val="0010579D"/>
    <w:rsid w:val="0010584A"/>
    <w:rsid w:val="00110B8E"/>
    <w:rsid w:val="00110C3E"/>
    <w:rsid w:val="00110FCD"/>
    <w:rsid w:val="00111B57"/>
    <w:rsid w:val="00116817"/>
    <w:rsid w:val="001171B3"/>
    <w:rsid w:val="00117D27"/>
    <w:rsid w:val="0012470E"/>
    <w:rsid w:val="00126F59"/>
    <w:rsid w:val="0012792B"/>
    <w:rsid w:val="00131B42"/>
    <w:rsid w:val="001336D9"/>
    <w:rsid w:val="00135DF1"/>
    <w:rsid w:val="00140333"/>
    <w:rsid w:val="00140628"/>
    <w:rsid w:val="00143018"/>
    <w:rsid w:val="00143B29"/>
    <w:rsid w:val="00144F4D"/>
    <w:rsid w:val="00145287"/>
    <w:rsid w:val="00146B20"/>
    <w:rsid w:val="0015090D"/>
    <w:rsid w:val="001513D2"/>
    <w:rsid w:val="00151670"/>
    <w:rsid w:val="001533BC"/>
    <w:rsid w:val="00155628"/>
    <w:rsid w:val="00155EBC"/>
    <w:rsid w:val="00155F40"/>
    <w:rsid w:val="0015689C"/>
    <w:rsid w:val="00157BD9"/>
    <w:rsid w:val="00157D3E"/>
    <w:rsid w:val="00160657"/>
    <w:rsid w:val="00161583"/>
    <w:rsid w:val="00162566"/>
    <w:rsid w:val="00167A89"/>
    <w:rsid w:val="0017154A"/>
    <w:rsid w:val="00174E31"/>
    <w:rsid w:val="001765C2"/>
    <w:rsid w:val="00177987"/>
    <w:rsid w:val="001808A9"/>
    <w:rsid w:val="0018101F"/>
    <w:rsid w:val="001818EF"/>
    <w:rsid w:val="001869ED"/>
    <w:rsid w:val="00186FAE"/>
    <w:rsid w:val="0019109A"/>
    <w:rsid w:val="00191719"/>
    <w:rsid w:val="00191EA2"/>
    <w:rsid w:val="001924A8"/>
    <w:rsid w:val="00195CA2"/>
    <w:rsid w:val="00197356"/>
    <w:rsid w:val="001A06CF"/>
    <w:rsid w:val="001A15E7"/>
    <w:rsid w:val="001A3F78"/>
    <w:rsid w:val="001A46AC"/>
    <w:rsid w:val="001A531A"/>
    <w:rsid w:val="001A6AE2"/>
    <w:rsid w:val="001B153D"/>
    <w:rsid w:val="001B236A"/>
    <w:rsid w:val="001B38D7"/>
    <w:rsid w:val="001B4439"/>
    <w:rsid w:val="001B4B6C"/>
    <w:rsid w:val="001C1AE3"/>
    <w:rsid w:val="001C2268"/>
    <w:rsid w:val="001C3434"/>
    <w:rsid w:val="001C43CC"/>
    <w:rsid w:val="001C75C8"/>
    <w:rsid w:val="001D179F"/>
    <w:rsid w:val="001D2292"/>
    <w:rsid w:val="001D3D3D"/>
    <w:rsid w:val="001D405B"/>
    <w:rsid w:val="001D494A"/>
    <w:rsid w:val="001D61A8"/>
    <w:rsid w:val="001D6416"/>
    <w:rsid w:val="001D67CD"/>
    <w:rsid w:val="001D6A37"/>
    <w:rsid w:val="001D71A8"/>
    <w:rsid w:val="001D73C6"/>
    <w:rsid w:val="001D7718"/>
    <w:rsid w:val="001E0066"/>
    <w:rsid w:val="001E0153"/>
    <w:rsid w:val="001E417C"/>
    <w:rsid w:val="001E49DA"/>
    <w:rsid w:val="001E6C45"/>
    <w:rsid w:val="001F2D45"/>
    <w:rsid w:val="001F3406"/>
    <w:rsid w:val="001F3524"/>
    <w:rsid w:val="001F584B"/>
    <w:rsid w:val="001F666B"/>
    <w:rsid w:val="001F6EF8"/>
    <w:rsid w:val="00200BBE"/>
    <w:rsid w:val="002046CD"/>
    <w:rsid w:val="00204D14"/>
    <w:rsid w:val="00205785"/>
    <w:rsid w:val="00206FD5"/>
    <w:rsid w:val="0020718D"/>
    <w:rsid w:val="0021220C"/>
    <w:rsid w:val="00212DF0"/>
    <w:rsid w:val="00213EB9"/>
    <w:rsid w:val="002153ED"/>
    <w:rsid w:val="002168B1"/>
    <w:rsid w:val="00220E27"/>
    <w:rsid w:val="00220F57"/>
    <w:rsid w:val="00221855"/>
    <w:rsid w:val="002233BB"/>
    <w:rsid w:val="00230180"/>
    <w:rsid w:val="002313CC"/>
    <w:rsid w:val="0023311A"/>
    <w:rsid w:val="00241239"/>
    <w:rsid w:val="00242A8D"/>
    <w:rsid w:val="00243C55"/>
    <w:rsid w:val="00243EF9"/>
    <w:rsid w:val="00247D45"/>
    <w:rsid w:val="00251C5F"/>
    <w:rsid w:val="002577FD"/>
    <w:rsid w:val="00265D15"/>
    <w:rsid w:val="00266EC0"/>
    <w:rsid w:val="002724BE"/>
    <w:rsid w:val="0027289E"/>
    <w:rsid w:val="00272AC3"/>
    <w:rsid w:val="002737BD"/>
    <w:rsid w:val="00273826"/>
    <w:rsid w:val="0027520F"/>
    <w:rsid w:val="0027548B"/>
    <w:rsid w:val="00275E28"/>
    <w:rsid w:val="002764A9"/>
    <w:rsid w:val="002809B4"/>
    <w:rsid w:val="0028106B"/>
    <w:rsid w:val="00283BA4"/>
    <w:rsid w:val="00286EDF"/>
    <w:rsid w:val="00290B19"/>
    <w:rsid w:val="00290F5B"/>
    <w:rsid w:val="0029208D"/>
    <w:rsid w:val="00292678"/>
    <w:rsid w:val="00295593"/>
    <w:rsid w:val="002962F1"/>
    <w:rsid w:val="002A078F"/>
    <w:rsid w:val="002A0A4F"/>
    <w:rsid w:val="002A24A6"/>
    <w:rsid w:val="002A3C7E"/>
    <w:rsid w:val="002A4DF0"/>
    <w:rsid w:val="002B21D7"/>
    <w:rsid w:val="002B495D"/>
    <w:rsid w:val="002B53A2"/>
    <w:rsid w:val="002C0344"/>
    <w:rsid w:val="002C34A7"/>
    <w:rsid w:val="002C53C3"/>
    <w:rsid w:val="002C5694"/>
    <w:rsid w:val="002C73C3"/>
    <w:rsid w:val="002D2B28"/>
    <w:rsid w:val="002D3785"/>
    <w:rsid w:val="002D4884"/>
    <w:rsid w:val="002D5D61"/>
    <w:rsid w:val="002D60F7"/>
    <w:rsid w:val="002D64C8"/>
    <w:rsid w:val="002E0BEE"/>
    <w:rsid w:val="002E29C8"/>
    <w:rsid w:val="002E318A"/>
    <w:rsid w:val="002E39C5"/>
    <w:rsid w:val="002E3BB3"/>
    <w:rsid w:val="002E46EB"/>
    <w:rsid w:val="002E519B"/>
    <w:rsid w:val="002E5619"/>
    <w:rsid w:val="002E5E6E"/>
    <w:rsid w:val="002E67B1"/>
    <w:rsid w:val="002E6A46"/>
    <w:rsid w:val="002E7E59"/>
    <w:rsid w:val="002F0E5C"/>
    <w:rsid w:val="002F1EB0"/>
    <w:rsid w:val="002F2A61"/>
    <w:rsid w:val="002F35B4"/>
    <w:rsid w:val="002F3A93"/>
    <w:rsid w:val="002F7937"/>
    <w:rsid w:val="00301C4C"/>
    <w:rsid w:val="00303CE6"/>
    <w:rsid w:val="003055D0"/>
    <w:rsid w:val="00305A9F"/>
    <w:rsid w:val="00305D25"/>
    <w:rsid w:val="00310462"/>
    <w:rsid w:val="00310702"/>
    <w:rsid w:val="00313F43"/>
    <w:rsid w:val="0031419E"/>
    <w:rsid w:val="00315355"/>
    <w:rsid w:val="00321110"/>
    <w:rsid w:val="003217D0"/>
    <w:rsid w:val="003217E5"/>
    <w:rsid w:val="00321834"/>
    <w:rsid w:val="003239C8"/>
    <w:rsid w:val="00324011"/>
    <w:rsid w:val="00327090"/>
    <w:rsid w:val="0033284D"/>
    <w:rsid w:val="00332D10"/>
    <w:rsid w:val="003330BD"/>
    <w:rsid w:val="00335293"/>
    <w:rsid w:val="0033651F"/>
    <w:rsid w:val="00337630"/>
    <w:rsid w:val="00340C18"/>
    <w:rsid w:val="00344444"/>
    <w:rsid w:val="003454E9"/>
    <w:rsid w:val="00345918"/>
    <w:rsid w:val="0034661A"/>
    <w:rsid w:val="00346C9E"/>
    <w:rsid w:val="0035010E"/>
    <w:rsid w:val="003529A4"/>
    <w:rsid w:val="00353A61"/>
    <w:rsid w:val="00354061"/>
    <w:rsid w:val="00354708"/>
    <w:rsid w:val="003604B2"/>
    <w:rsid w:val="00362DB1"/>
    <w:rsid w:val="00363E72"/>
    <w:rsid w:val="003669B4"/>
    <w:rsid w:val="00366D36"/>
    <w:rsid w:val="003705E9"/>
    <w:rsid w:val="00374825"/>
    <w:rsid w:val="003751F4"/>
    <w:rsid w:val="00376833"/>
    <w:rsid w:val="003775ED"/>
    <w:rsid w:val="00380BA0"/>
    <w:rsid w:val="00382468"/>
    <w:rsid w:val="0038545B"/>
    <w:rsid w:val="0038782D"/>
    <w:rsid w:val="00391F40"/>
    <w:rsid w:val="00392109"/>
    <w:rsid w:val="00392B24"/>
    <w:rsid w:val="00394D1F"/>
    <w:rsid w:val="003A0175"/>
    <w:rsid w:val="003A0FAB"/>
    <w:rsid w:val="003A2F48"/>
    <w:rsid w:val="003A3599"/>
    <w:rsid w:val="003A47DD"/>
    <w:rsid w:val="003A4A8A"/>
    <w:rsid w:val="003A505D"/>
    <w:rsid w:val="003A6FEC"/>
    <w:rsid w:val="003A7970"/>
    <w:rsid w:val="003B2C70"/>
    <w:rsid w:val="003B47C2"/>
    <w:rsid w:val="003B7D04"/>
    <w:rsid w:val="003C0EEF"/>
    <w:rsid w:val="003C2E64"/>
    <w:rsid w:val="003C744E"/>
    <w:rsid w:val="003D0A6A"/>
    <w:rsid w:val="003D130D"/>
    <w:rsid w:val="003D140C"/>
    <w:rsid w:val="003D29F9"/>
    <w:rsid w:val="003D35E6"/>
    <w:rsid w:val="003D56CA"/>
    <w:rsid w:val="003D5934"/>
    <w:rsid w:val="003D5F70"/>
    <w:rsid w:val="003E2B70"/>
    <w:rsid w:val="003E35B6"/>
    <w:rsid w:val="003E42B6"/>
    <w:rsid w:val="003E62D9"/>
    <w:rsid w:val="003E7B37"/>
    <w:rsid w:val="003F134A"/>
    <w:rsid w:val="003F269B"/>
    <w:rsid w:val="003F40DE"/>
    <w:rsid w:val="003F42AC"/>
    <w:rsid w:val="003F4976"/>
    <w:rsid w:val="003F4CF0"/>
    <w:rsid w:val="003F4F26"/>
    <w:rsid w:val="003F5033"/>
    <w:rsid w:val="003F6A1C"/>
    <w:rsid w:val="003F739F"/>
    <w:rsid w:val="00400380"/>
    <w:rsid w:val="00400E80"/>
    <w:rsid w:val="004031DD"/>
    <w:rsid w:val="004038CB"/>
    <w:rsid w:val="00404A6E"/>
    <w:rsid w:val="004076C6"/>
    <w:rsid w:val="00411586"/>
    <w:rsid w:val="00412E8B"/>
    <w:rsid w:val="00413A70"/>
    <w:rsid w:val="004146BF"/>
    <w:rsid w:val="004147F9"/>
    <w:rsid w:val="00415593"/>
    <w:rsid w:val="00415746"/>
    <w:rsid w:val="00415A9C"/>
    <w:rsid w:val="00416457"/>
    <w:rsid w:val="004226D0"/>
    <w:rsid w:val="0042359F"/>
    <w:rsid w:val="00424DB6"/>
    <w:rsid w:val="0042505E"/>
    <w:rsid w:val="00425147"/>
    <w:rsid w:val="00425C0B"/>
    <w:rsid w:val="004262A2"/>
    <w:rsid w:val="00426862"/>
    <w:rsid w:val="00430BC3"/>
    <w:rsid w:val="00432709"/>
    <w:rsid w:val="004363D8"/>
    <w:rsid w:val="00436BFA"/>
    <w:rsid w:val="004440F4"/>
    <w:rsid w:val="004441DD"/>
    <w:rsid w:val="004443A8"/>
    <w:rsid w:val="00444406"/>
    <w:rsid w:val="00444C6D"/>
    <w:rsid w:val="00446019"/>
    <w:rsid w:val="0044642A"/>
    <w:rsid w:val="00451ED7"/>
    <w:rsid w:val="0045261D"/>
    <w:rsid w:val="0045643C"/>
    <w:rsid w:val="00457978"/>
    <w:rsid w:val="0046138C"/>
    <w:rsid w:val="00464579"/>
    <w:rsid w:val="00471239"/>
    <w:rsid w:val="004723F8"/>
    <w:rsid w:val="00472D6C"/>
    <w:rsid w:val="00473A88"/>
    <w:rsid w:val="00473DC7"/>
    <w:rsid w:val="0047595F"/>
    <w:rsid w:val="00476499"/>
    <w:rsid w:val="0048116A"/>
    <w:rsid w:val="00481DA2"/>
    <w:rsid w:val="00483E8E"/>
    <w:rsid w:val="00484F26"/>
    <w:rsid w:val="00485B71"/>
    <w:rsid w:val="00490378"/>
    <w:rsid w:val="00491548"/>
    <w:rsid w:val="00491608"/>
    <w:rsid w:val="004B041C"/>
    <w:rsid w:val="004B15EB"/>
    <w:rsid w:val="004B34E9"/>
    <w:rsid w:val="004B45AF"/>
    <w:rsid w:val="004C189C"/>
    <w:rsid w:val="004C2D71"/>
    <w:rsid w:val="004C47D1"/>
    <w:rsid w:val="004C5856"/>
    <w:rsid w:val="004C72F2"/>
    <w:rsid w:val="004C7CA3"/>
    <w:rsid w:val="004D3129"/>
    <w:rsid w:val="004D4AE6"/>
    <w:rsid w:val="004D4B34"/>
    <w:rsid w:val="004D5873"/>
    <w:rsid w:val="004D7185"/>
    <w:rsid w:val="004D78DB"/>
    <w:rsid w:val="004D7C88"/>
    <w:rsid w:val="004E07F9"/>
    <w:rsid w:val="004E2D16"/>
    <w:rsid w:val="004E3B7D"/>
    <w:rsid w:val="004E5175"/>
    <w:rsid w:val="004E5449"/>
    <w:rsid w:val="004E5CBE"/>
    <w:rsid w:val="004F19F9"/>
    <w:rsid w:val="004F24DF"/>
    <w:rsid w:val="004F53A3"/>
    <w:rsid w:val="004F5E4C"/>
    <w:rsid w:val="004F65FC"/>
    <w:rsid w:val="004F7744"/>
    <w:rsid w:val="00500D55"/>
    <w:rsid w:val="00502C3D"/>
    <w:rsid w:val="005047F3"/>
    <w:rsid w:val="00504F25"/>
    <w:rsid w:val="00506818"/>
    <w:rsid w:val="00507A64"/>
    <w:rsid w:val="00512BA5"/>
    <w:rsid w:val="005137CF"/>
    <w:rsid w:val="00515722"/>
    <w:rsid w:val="0051602A"/>
    <w:rsid w:val="005170C9"/>
    <w:rsid w:val="00520FD4"/>
    <w:rsid w:val="00523771"/>
    <w:rsid w:val="00525AB2"/>
    <w:rsid w:val="00527699"/>
    <w:rsid w:val="005278DD"/>
    <w:rsid w:val="00531420"/>
    <w:rsid w:val="00532A13"/>
    <w:rsid w:val="00532D69"/>
    <w:rsid w:val="005343A1"/>
    <w:rsid w:val="005362AD"/>
    <w:rsid w:val="00536BA8"/>
    <w:rsid w:val="00536C42"/>
    <w:rsid w:val="0053740C"/>
    <w:rsid w:val="00537426"/>
    <w:rsid w:val="00537A46"/>
    <w:rsid w:val="00545761"/>
    <w:rsid w:val="00547AE2"/>
    <w:rsid w:val="0055042A"/>
    <w:rsid w:val="005526AC"/>
    <w:rsid w:val="00552FE3"/>
    <w:rsid w:val="005530B2"/>
    <w:rsid w:val="00556F96"/>
    <w:rsid w:val="00557CC0"/>
    <w:rsid w:val="00557DB8"/>
    <w:rsid w:val="005603F8"/>
    <w:rsid w:val="00560F9E"/>
    <w:rsid w:val="00564832"/>
    <w:rsid w:val="00571BEA"/>
    <w:rsid w:val="00571E42"/>
    <w:rsid w:val="0058168B"/>
    <w:rsid w:val="005842D1"/>
    <w:rsid w:val="00584B28"/>
    <w:rsid w:val="00584D15"/>
    <w:rsid w:val="005875D9"/>
    <w:rsid w:val="00587780"/>
    <w:rsid w:val="005923D9"/>
    <w:rsid w:val="00592BED"/>
    <w:rsid w:val="00593A60"/>
    <w:rsid w:val="00596D41"/>
    <w:rsid w:val="00597CF1"/>
    <w:rsid w:val="005A1E30"/>
    <w:rsid w:val="005A2519"/>
    <w:rsid w:val="005A2630"/>
    <w:rsid w:val="005A3E8D"/>
    <w:rsid w:val="005A5232"/>
    <w:rsid w:val="005A5597"/>
    <w:rsid w:val="005A6EAD"/>
    <w:rsid w:val="005B1ABE"/>
    <w:rsid w:val="005B4F14"/>
    <w:rsid w:val="005B63C9"/>
    <w:rsid w:val="005B6E0B"/>
    <w:rsid w:val="005C063C"/>
    <w:rsid w:val="005C2C55"/>
    <w:rsid w:val="005C336C"/>
    <w:rsid w:val="005C41A5"/>
    <w:rsid w:val="005C4248"/>
    <w:rsid w:val="005C4A87"/>
    <w:rsid w:val="005C5024"/>
    <w:rsid w:val="005C505B"/>
    <w:rsid w:val="005C665D"/>
    <w:rsid w:val="005C6A38"/>
    <w:rsid w:val="005C7C7F"/>
    <w:rsid w:val="005D0019"/>
    <w:rsid w:val="005D0061"/>
    <w:rsid w:val="005D1388"/>
    <w:rsid w:val="005D4243"/>
    <w:rsid w:val="005D4A31"/>
    <w:rsid w:val="005D7669"/>
    <w:rsid w:val="005E12C4"/>
    <w:rsid w:val="005E1B66"/>
    <w:rsid w:val="005E1EBE"/>
    <w:rsid w:val="005E4CC6"/>
    <w:rsid w:val="005F29F2"/>
    <w:rsid w:val="005F5B4D"/>
    <w:rsid w:val="005F61F2"/>
    <w:rsid w:val="005F64DD"/>
    <w:rsid w:val="006045B3"/>
    <w:rsid w:val="00607449"/>
    <w:rsid w:val="00607743"/>
    <w:rsid w:val="00607E21"/>
    <w:rsid w:val="006141C6"/>
    <w:rsid w:val="00615DD7"/>
    <w:rsid w:val="00615E44"/>
    <w:rsid w:val="00616C73"/>
    <w:rsid w:val="00620E96"/>
    <w:rsid w:val="006232CF"/>
    <w:rsid w:val="00626BE0"/>
    <w:rsid w:val="006314F7"/>
    <w:rsid w:val="0063189A"/>
    <w:rsid w:val="00633066"/>
    <w:rsid w:val="0063508E"/>
    <w:rsid w:val="00635331"/>
    <w:rsid w:val="00635AE3"/>
    <w:rsid w:val="00637D3D"/>
    <w:rsid w:val="00637D9C"/>
    <w:rsid w:val="006405A3"/>
    <w:rsid w:val="00640876"/>
    <w:rsid w:val="00640F6E"/>
    <w:rsid w:val="0064284A"/>
    <w:rsid w:val="0064398D"/>
    <w:rsid w:val="006506C4"/>
    <w:rsid w:val="00651723"/>
    <w:rsid w:val="00652521"/>
    <w:rsid w:val="00654AB4"/>
    <w:rsid w:val="006573C7"/>
    <w:rsid w:val="00657425"/>
    <w:rsid w:val="00662801"/>
    <w:rsid w:val="006630A9"/>
    <w:rsid w:val="00663616"/>
    <w:rsid w:val="00664B7B"/>
    <w:rsid w:val="00665DE3"/>
    <w:rsid w:val="00667887"/>
    <w:rsid w:val="00667C09"/>
    <w:rsid w:val="00671852"/>
    <w:rsid w:val="00672385"/>
    <w:rsid w:val="00674330"/>
    <w:rsid w:val="00674584"/>
    <w:rsid w:val="00674DEC"/>
    <w:rsid w:val="00675D38"/>
    <w:rsid w:val="00676556"/>
    <w:rsid w:val="00681FE3"/>
    <w:rsid w:val="00684272"/>
    <w:rsid w:val="006852A8"/>
    <w:rsid w:val="00692531"/>
    <w:rsid w:val="006933D7"/>
    <w:rsid w:val="00695B1F"/>
    <w:rsid w:val="00697985"/>
    <w:rsid w:val="006A18C6"/>
    <w:rsid w:val="006A2513"/>
    <w:rsid w:val="006A41AA"/>
    <w:rsid w:val="006B09E3"/>
    <w:rsid w:val="006B1722"/>
    <w:rsid w:val="006B388F"/>
    <w:rsid w:val="006B617F"/>
    <w:rsid w:val="006B633B"/>
    <w:rsid w:val="006C10F2"/>
    <w:rsid w:val="006C3680"/>
    <w:rsid w:val="006C38EB"/>
    <w:rsid w:val="006C5E19"/>
    <w:rsid w:val="006D5116"/>
    <w:rsid w:val="006D529D"/>
    <w:rsid w:val="006D583D"/>
    <w:rsid w:val="006D6C87"/>
    <w:rsid w:val="006E733E"/>
    <w:rsid w:val="006F0B70"/>
    <w:rsid w:val="006F11F2"/>
    <w:rsid w:val="006F591B"/>
    <w:rsid w:val="006F5FCF"/>
    <w:rsid w:val="006F770A"/>
    <w:rsid w:val="006F77BE"/>
    <w:rsid w:val="00701E9A"/>
    <w:rsid w:val="00702104"/>
    <w:rsid w:val="007076A6"/>
    <w:rsid w:val="00711323"/>
    <w:rsid w:val="007115CC"/>
    <w:rsid w:val="0071286B"/>
    <w:rsid w:val="00713BBC"/>
    <w:rsid w:val="00714419"/>
    <w:rsid w:val="00717781"/>
    <w:rsid w:val="0072026D"/>
    <w:rsid w:val="00721C00"/>
    <w:rsid w:val="00723B95"/>
    <w:rsid w:val="00723D18"/>
    <w:rsid w:val="00725653"/>
    <w:rsid w:val="00726070"/>
    <w:rsid w:val="007279EB"/>
    <w:rsid w:val="00727ADF"/>
    <w:rsid w:val="007353DC"/>
    <w:rsid w:val="00736415"/>
    <w:rsid w:val="0073752D"/>
    <w:rsid w:val="00737EA0"/>
    <w:rsid w:val="00742139"/>
    <w:rsid w:val="0074226D"/>
    <w:rsid w:val="00744858"/>
    <w:rsid w:val="00744CA0"/>
    <w:rsid w:val="00745844"/>
    <w:rsid w:val="00746123"/>
    <w:rsid w:val="00746EA6"/>
    <w:rsid w:val="00747C56"/>
    <w:rsid w:val="00747E54"/>
    <w:rsid w:val="00747F9F"/>
    <w:rsid w:val="00753714"/>
    <w:rsid w:val="00756B45"/>
    <w:rsid w:val="007572E2"/>
    <w:rsid w:val="0076307D"/>
    <w:rsid w:val="00763B8C"/>
    <w:rsid w:val="007657A3"/>
    <w:rsid w:val="00771D26"/>
    <w:rsid w:val="007735C7"/>
    <w:rsid w:val="00775132"/>
    <w:rsid w:val="007800EF"/>
    <w:rsid w:val="007842E3"/>
    <w:rsid w:val="007854ED"/>
    <w:rsid w:val="0078602A"/>
    <w:rsid w:val="00786121"/>
    <w:rsid w:val="00787907"/>
    <w:rsid w:val="00790169"/>
    <w:rsid w:val="0079069A"/>
    <w:rsid w:val="00790B6A"/>
    <w:rsid w:val="00795221"/>
    <w:rsid w:val="007958E8"/>
    <w:rsid w:val="00795A2A"/>
    <w:rsid w:val="00796F7B"/>
    <w:rsid w:val="007971C1"/>
    <w:rsid w:val="00797CC4"/>
    <w:rsid w:val="007A0707"/>
    <w:rsid w:val="007A0D75"/>
    <w:rsid w:val="007A0E58"/>
    <w:rsid w:val="007A1F1C"/>
    <w:rsid w:val="007A210E"/>
    <w:rsid w:val="007A37FA"/>
    <w:rsid w:val="007A7AAE"/>
    <w:rsid w:val="007B1934"/>
    <w:rsid w:val="007B291E"/>
    <w:rsid w:val="007B6FE3"/>
    <w:rsid w:val="007B733C"/>
    <w:rsid w:val="007C4885"/>
    <w:rsid w:val="007C5762"/>
    <w:rsid w:val="007C6848"/>
    <w:rsid w:val="007D410B"/>
    <w:rsid w:val="007D4E9D"/>
    <w:rsid w:val="007D613C"/>
    <w:rsid w:val="007D7643"/>
    <w:rsid w:val="007E069B"/>
    <w:rsid w:val="007E2DAB"/>
    <w:rsid w:val="007E3A5C"/>
    <w:rsid w:val="007E615E"/>
    <w:rsid w:val="007E6A55"/>
    <w:rsid w:val="007F1C1F"/>
    <w:rsid w:val="007F4D01"/>
    <w:rsid w:val="007F7DDD"/>
    <w:rsid w:val="0080067C"/>
    <w:rsid w:val="00804359"/>
    <w:rsid w:val="00804CDD"/>
    <w:rsid w:val="00805403"/>
    <w:rsid w:val="00805A3A"/>
    <w:rsid w:val="00810FD0"/>
    <w:rsid w:val="00811570"/>
    <w:rsid w:val="00813903"/>
    <w:rsid w:val="0081645A"/>
    <w:rsid w:val="00816C21"/>
    <w:rsid w:val="00821058"/>
    <w:rsid w:val="00821D66"/>
    <w:rsid w:val="0082281B"/>
    <w:rsid w:val="00823AF6"/>
    <w:rsid w:val="00825D90"/>
    <w:rsid w:val="00826F04"/>
    <w:rsid w:val="00832E7C"/>
    <w:rsid w:val="00832EA6"/>
    <w:rsid w:val="00834A22"/>
    <w:rsid w:val="00836A63"/>
    <w:rsid w:val="00841896"/>
    <w:rsid w:val="008473EC"/>
    <w:rsid w:val="0084776C"/>
    <w:rsid w:val="00847930"/>
    <w:rsid w:val="00850D13"/>
    <w:rsid w:val="0085457B"/>
    <w:rsid w:val="0085723C"/>
    <w:rsid w:val="00857A07"/>
    <w:rsid w:val="00860402"/>
    <w:rsid w:val="00860E75"/>
    <w:rsid w:val="008623BC"/>
    <w:rsid w:val="008668E0"/>
    <w:rsid w:val="00867781"/>
    <w:rsid w:val="0087147F"/>
    <w:rsid w:val="00872E29"/>
    <w:rsid w:val="00875C05"/>
    <w:rsid w:val="0087651B"/>
    <w:rsid w:val="00877069"/>
    <w:rsid w:val="008777D2"/>
    <w:rsid w:val="00880DC0"/>
    <w:rsid w:val="0088485D"/>
    <w:rsid w:val="00886103"/>
    <w:rsid w:val="00890F45"/>
    <w:rsid w:val="00890F61"/>
    <w:rsid w:val="008921CF"/>
    <w:rsid w:val="00893F45"/>
    <w:rsid w:val="00897738"/>
    <w:rsid w:val="008A2948"/>
    <w:rsid w:val="008A297C"/>
    <w:rsid w:val="008A3F52"/>
    <w:rsid w:val="008A513E"/>
    <w:rsid w:val="008A5461"/>
    <w:rsid w:val="008A547B"/>
    <w:rsid w:val="008A6B63"/>
    <w:rsid w:val="008B0D86"/>
    <w:rsid w:val="008B1AEE"/>
    <w:rsid w:val="008B2214"/>
    <w:rsid w:val="008B251E"/>
    <w:rsid w:val="008B3279"/>
    <w:rsid w:val="008B4803"/>
    <w:rsid w:val="008B487B"/>
    <w:rsid w:val="008B6D09"/>
    <w:rsid w:val="008B74B4"/>
    <w:rsid w:val="008B7F04"/>
    <w:rsid w:val="008C29B8"/>
    <w:rsid w:val="008C66B3"/>
    <w:rsid w:val="008D077A"/>
    <w:rsid w:val="008D436F"/>
    <w:rsid w:val="008D4815"/>
    <w:rsid w:val="008D683A"/>
    <w:rsid w:val="008D7F14"/>
    <w:rsid w:val="008E036D"/>
    <w:rsid w:val="008E17D2"/>
    <w:rsid w:val="008E271A"/>
    <w:rsid w:val="008E4E37"/>
    <w:rsid w:val="008E6704"/>
    <w:rsid w:val="008F42DD"/>
    <w:rsid w:val="008F4439"/>
    <w:rsid w:val="008F46C3"/>
    <w:rsid w:val="008F4BDF"/>
    <w:rsid w:val="008F6451"/>
    <w:rsid w:val="009030E2"/>
    <w:rsid w:val="0090567D"/>
    <w:rsid w:val="0091120C"/>
    <w:rsid w:val="0091160E"/>
    <w:rsid w:val="00911C5E"/>
    <w:rsid w:val="009125B0"/>
    <w:rsid w:val="0091264C"/>
    <w:rsid w:val="00914262"/>
    <w:rsid w:val="00914DB2"/>
    <w:rsid w:val="009150AD"/>
    <w:rsid w:val="009166D9"/>
    <w:rsid w:val="00920C12"/>
    <w:rsid w:val="00921833"/>
    <w:rsid w:val="009220EF"/>
    <w:rsid w:val="00925217"/>
    <w:rsid w:val="00925CCC"/>
    <w:rsid w:val="00925E73"/>
    <w:rsid w:val="009267CC"/>
    <w:rsid w:val="00927633"/>
    <w:rsid w:val="0093034A"/>
    <w:rsid w:val="009339D4"/>
    <w:rsid w:val="0093417D"/>
    <w:rsid w:val="0093425C"/>
    <w:rsid w:val="00935B60"/>
    <w:rsid w:val="00935BB6"/>
    <w:rsid w:val="00940184"/>
    <w:rsid w:val="0094069D"/>
    <w:rsid w:val="00941A5F"/>
    <w:rsid w:val="00945369"/>
    <w:rsid w:val="00947A3B"/>
    <w:rsid w:val="00950EE9"/>
    <w:rsid w:val="00953DA6"/>
    <w:rsid w:val="0095535C"/>
    <w:rsid w:val="00956A36"/>
    <w:rsid w:val="00961208"/>
    <w:rsid w:val="009619FD"/>
    <w:rsid w:val="00972B28"/>
    <w:rsid w:val="009826A4"/>
    <w:rsid w:val="00984345"/>
    <w:rsid w:val="00986CC8"/>
    <w:rsid w:val="0098725B"/>
    <w:rsid w:val="009878D9"/>
    <w:rsid w:val="00993744"/>
    <w:rsid w:val="00994F40"/>
    <w:rsid w:val="009A1090"/>
    <w:rsid w:val="009A1620"/>
    <w:rsid w:val="009A29F5"/>
    <w:rsid w:val="009A40F4"/>
    <w:rsid w:val="009A43FF"/>
    <w:rsid w:val="009A5C0C"/>
    <w:rsid w:val="009A66BB"/>
    <w:rsid w:val="009A6EE6"/>
    <w:rsid w:val="009B021F"/>
    <w:rsid w:val="009B61DD"/>
    <w:rsid w:val="009C04ED"/>
    <w:rsid w:val="009C0EB3"/>
    <w:rsid w:val="009C116B"/>
    <w:rsid w:val="009C2E5C"/>
    <w:rsid w:val="009C31D9"/>
    <w:rsid w:val="009C320D"/>
    <w:rsid w:val="009D0DA5"/>
    <w:rsid w:val="009D2274"/>
    <w:rsid w:val="009D3976"/>
    <w:rsid w:val="009D5FBB"/>
    <w:rsid w:val="009D729F"/>
    <w:rsid w:val="009E07E3"/>
    <w:rsid w:val="009E1EA0"/>
    <w:rsid w:val="009E1EF8"/>
    <w:rsid w:val="009E217D"/>
    <w:rsid w:val="009E2676"/>
    <w:rsid w:val="009E2DC6"/>
    <w:rsid w:val="009E456D"/>
    <w:rsid w:val="009E6607"/>
    <w:rsid w:val="009F1653"/>
    <w:rsid w:val="009F2BA0"/>
    <w:rsid w:val="009F30F0"/>
    <w:rsid w:val="00A00C92"/>
    <w:rsid w:val="00A01B33"/>
    <w:rsid w:val="00A01E00"/>
    <w:rsid w:val="00A0212F"/>
    <w:rsid w:val="00A025EB"/>
    <w:rsid w:val="00A02EB7"/>
    <w:rsid w:val="00A03243"/>
    <w:rsid w:val="00A042DC"/>
    <w:rsid w:val="00A044A7"/>
    <w:rsid w:val="00A05B2D"/>
    <w:rsid w:val="00A05B63"/>
    <w:rsid w:val="00A07E9F"/>
    <w:rsid w:val="00A07EA2"/>
    <w:rsid w:val="00A113F5"/>
    <w:rsid w:val="00A12661"/>
    <w:rsid w:val="00A13475"/>
    <w:rsid w:val="00A1467E"/>
    <w:rsid w:val="00A1470F"/>
    <w:rsid w:val="00A1486B"/>
    <w:rsid w:val="00A17D73"/>
    <w:rsid w:val="00A2026D"/>
    <w:rsid w:val="00A260A6"/>
    <w:rsid w:val="00A32E8C"/>
    <w:rsid w:val="00A40038"/>
    <w:rsid w:val="00A42AEC"/>
    <w:rsid w:val="00A42B80"/>
    <w:rsid w:val="00A4615B"/>
    <w:rsid w:val="00A52343"/>
    <w:rsid w:val="00A56B2F"/>
    <w:rsid w:val="00A6149D"/>
    <w:rsid w:val="00A6182A"/>
    <w:rsid w:val="00A64F5F"/>
    <w:rsid w:val="00A6658A"/>
    <w:rsid w:val="00A70EA2"/>
    <w:rsid w:val="00A72100"/>
    <w:rsid w:val="00A729C8"/>
    <w:rsid w:val="00A745DB"/>
    <w:rsid w:val="00A7692B"/>
    <w:rsid w:val="00A80544"/>
    <w:rsid w:val="00A80DBD"/>
    <w:rsid w:val="00A80FBC"/>
    <w:rsid w:val="00A84F63"/>
    <w:rsid w:val="00A85615"/>
    <w:rsid w:val="00A905BB"/>
    <w:rsid w:val="00A90DFB"/>
    <w:rsid w:val="00A9481B"/>
    <w:rsid w:val="00A95883"/>
    <w:rsid w:val="00A964E4"/>
    <w:rsid w:val="00A96D78"/>
    <w:rsid w:val="00AA0385"/>
    <w:rsid w:val="00AA2294"/>
    <w:rsid w:val="00AA2759"/>
    <w:rsid w:val="00AA3AD1"/>
    <w:rsid w:val="00AA51B7"/>
    <w:rsid w:val="00AB574D"/>
    <w:rsid w:val="00AC37C6"/>
    <w:rsid w:val="00AC3D11"/>
    <w:rsid w:val="00AC6165"/>
    <w:rsid w:val="00AC6AF6"/>
    <w:rsid w:val="00AC7D46"/>
    <w:rsid w:val="00AD12F0"/>
    <w:rsid w:val="00AD1511"/>
    <w:rsid w:val="00AD370C"/>
    <w:rsid w:val="00AD3791"/>
    <w:rsid w:val="00AD3F2E"/>
    <w:rsid w:val="00AD3F86"/>
    <w:rsid w:val="00AD4635"/>
    <w:rsid w:val="00AD5476"/>
    <w:rsid w:val="00AD7BED"/>
    <w:rsid w:val="00AE31D3"/>
    <w:rsid w:val="00AE36A0"/>
    <w:rsid w:val="00AE477E"/>
    <w:rsid w:val="00AE73AA"/>
    <w:rsid w:val="00AE7C8B"/>
    <w:rsid w:val="00AF200D"/>
    <w:rsid w:val="00AF3CE7"/>
    <w:rsid w:val="00AF42B3"/>
    <w:rsid w:val="00AF4DED"/>
    <w:rsid w:val="00AF5963"/>
    <w:rsid w:val="00AF77C6"/>
    <w:rsid w:val="00AF7ADE"/>
    <w:rsid w:val="00B00EBC"/>
    <w:rsid w:val="00B01309"/>
    <w:rsid w:val="00B06E2D"/>
    <w:rsid w:val="00B073A0"/>
    <w:rsid w:val="00B107FE"/>
    <w:rsid w:val="00B12043"/>
    <w:rsid w:val="00B124E3"/>
    <w:rsid w:val="00B125D1"/>
    <w:rsid w:val="00B12B79"/>
    <w:rsid w:val="00B13B6E"/>
    <w:rsid w:val="00B14318"/>
    <w:rsid w:val="00B14F02"/>
    <w:rsid w:val="00B15F1A"/>
    <w:rsid w:val="00B208EC"/>
    <w:rsid w:val="00B209C3"/>
    <w:rsid w:val="00B235E4"/>
    <w:rsid w:val="00B24576"/>
    <w:rsid w:val="00B259BB"/>
    <w:rsid w:val="00B26F2D"/>
    <w:rsid w:val="00B27B12"/>
    <w:rsid w:val="00B31C24"/>
    <w:rsid w:val="00B348A4"/>
    <w:rsid w:val="00B34A88"/>
    <w:rsid w:val="00B34DBD"/>
    <w:rsid w:val="00B35DDF"/>
    <w:rsid w:val="00B375C3"/>
    <w:rsid w:val="00B40764"/>
    <w:rsid w:val="00B40B2B"/>
    <w:rsid w:val="00B41857"/>
    <w:rsid w:val="00B426FF"/>
    <w:rsid w:val="00B47B54"/>
    <w:rsid w:val="00B502ED"/>
    <w:rsid w:val="00B50A24"/>
    <w:rsid w:val="00B51E9D"/>
    <w:rsid w:val="00B5217D"/>
    <w:rsid w:val="00B52B15"/>
    <w:rsid w:val="00B5402B"/>
    <w:rsid w:val="00B555D4"/>
    <w:rsid w:val="00B57834"/>
    <w:rsid w:val="00B57A94"/>
    <w:rsid w:val="00B65081"/>
    <w:rsid w:val="00B73753"/>
    <w:rsid w:val="00B73B82"/>
    <w:rsid w:val="00B74D81"/>
    <w:rsid w:val="00B7660C"/>
    <w:rsid w:val="00B80012"/>
    <w:rsid w:val="00B81909"/>
    <w:rsid w:val="00B83F50"/>
    <w:rsid w:val="00B85980"/>
    <w:rsid w:val="00B91BEA"/>
    <w:rsid w:val="00B92ACD"/>
    <w:rsid w:val="00B95BD6"/>
    <w:rsid w:val="00B96FC7"/>
    <w:rsid w:val="00B97603"/>
    <w:rsid w:val="00B97CC0"/>
    <w:rsid w:val="00BA1DEB"/>
    <w:rsid w:val="00BA3A28"/>
    <w:rsid w:val="00BA4211"/>
    <w:rsid w:val="00BA4777"/>
    <w:rsid w:val="00BA5732"/>
    <w:rsid w:val="00BA5DFB"/>
    <w:rsid w:val="00BB1681"/>
    <w:rsid w:val="00BB2C1F"/>
    <w:rsid w:val="00BB2C94"/>
    <w:rsid w:val="00BB383C"/>
    <w:rsid w:val="00BB397F"/>
    <w:rsid w:val="00BB46E9"/>
    <w:rsid w:val="00BB6E4A"/>
    <w:rsid w:val="00BB7776"/>
    <w:rsid w:val="00BC0E54"/>
    <w:rsid w:val="00BC33E9"/>
    <w:rsid w:val="00BC3720"/>
    <w:rsid w:val="00BC42BD"/>
    <w:rsid w:val="00BC499C"/>
    <w:rsid w:val="00BC5E6B"/>
    <w:rsid w:val="00BC71F7"/>
    <w:rsid w:val="00BD3CBC"/>
    <w:rsid w:val="00BD550B"/>
    <w:rsid w:val="00BD7584"/>
    <w:rsid w:val="00BD7D4F"/>
    <w:rsid w:val="00BE0888"/>
    <w:rsid w:val="00C006A1"/>
    <w:rsid w:val="00C0591D"/>
    <w:rsid w:val="00C116A3"/>
    <w:rsid w:val="00C1184C"/>
    <w:rsid w:val="00C1440E"/>
    <w:rsid w:val="00C146A6"/>
    <w:rsid w:val="00C14887"/>
    <w:rsid w:val="00C14A20"/>
    <w:rsid w:val="00C2253B"/>
    <w:rsid w:val="00C22A60"/>
    <w:rsid w:val="00C230B8"/>
    <w:rsid w:val="00C25CA8"/>
    <w:rsid w:val="00C26B56"/>
    <w:rsid w:val="00C308CD"/>
    <w:rsid w:val="00C32290"/>
    <w:rsid w:val="00C3294C"/>
    <w:rsid w:val="00C33678"/>
    <w:rsid w:val="00C36158"/>
    <w:rsid w:val="00C4045B"/>
    <w:rsid w:val="00C432BE"/>
    <w:rsid w:val="00C43F7D"/>
    <w:rsid w:val="00C45953"/>
    <w:rsid w:val="00C468C6"/>
    <w:rsid w:val="00C51B09"/>
    <w:rsid w:val="00C522BB"/>
    <w:rsid w:val="00C52D6F"/>
    <w:rsid w:val="00C53A57"/>
    <w:rsid w:val="00C55216"/>
    <w:rsid w:val="00C55BDD"/>
    <w:rsid w:val="00C56644"/>
    <w:rsid w:val="00C56A9F"/>
    <w:rsid w:val="00C56D60"/>
    <w:rsid w:val="00C61626"/>
    <w:rsid w:val="00C72C10"/>
    <w:rsid w:val="00C74496"/>
    <w:rsid w:val="00C7650A"/>
    <w:rsid w:val="00C768E2"/>
    <w:rsid w:val="00C77281"/>
    <w:rsid w:val="00C82FC1"/>
    <w:rsid w:val="00C8730C"/>
    <w:rsid w:val="00C87383"/>
    <w:rsid w:val="00C87643"/>
    <w:rsid w:val="00C93030"/>
    <w:rsid w:val="00C94E94"/>
    <w:rsid w:val="00C96BE7"/>
    <w:rsid w:val="00CA04D7"/>
    <w:rsid w:val="00CA3754"/>
    <w:rsid w:val="00CA5BBF"/>
    <w:rsid w:val="00CA71D1"/>
    <w:rsid w:val="00CB0E85"/>
    <w:rsid w:val="00CB2782"/>
    <w:rsid w:val="00CB299E"/>
    <w:rsid w:val="00CB4578"/>
    <w:rsid w:val="00CB4635"/>
    <w:rsid w:val="00CB5A43"/>
    <w:rsid w:val="00CB5B66"/>
    <w:rsid w:val="00CC3DFB"/>
    <w:rsid w:val="00CC750F"/>
    <w:rsid w:val="00CC76E4"/>
    <w:rsid w:val="00CD5930"/>
    <w:rsid w:val="00CD5E02"/>
    <w:rsid w:val="00CD6784"/>
    <w:rsid w:val="00CD77F1"/>
    <w:rsid w:val="00CD79CE"/>
    <w:rsid w:val="00CE05C7"/>
    <w:rsid w:val="00CE1E6D"/>
    <w:rsid w:val="00CE32D4"/>
    <w:rsid w:val="00CE3596"/>
    <w:rsid w:val="00CE3956"/>
    <w:rsid w:val="00CE4F75"/>
    <w:rsid w:val="00CF1E20"/>
    <w:rsid w:val="00CF7091"/>
    <w:rsid w:val="00D01E8A"/>
    <w:rsid w:val="00D04495"/>
    <w:rsid w:val="00D04CA9"/>
    <w:rsid w:val="00D04E97"/>
    <w:rsid w:val="00D065A0"/>
    <w:rsid w:val="00D065E6"/>
    <w:rsid w:val="00D06D6C"/>
    <w:rsid w:val="00D07D1F"/>
    <w:rsid w:val="00D10362"/>
    <w:rsid w:val="00D10C2E"/>
    <w:rsid w:val="00D111C1"/>
    <w:rsid w:val="00D12F63"/>
    <w:rsid w:val="00D141E3"/>
    <w:rsid w:val="00D15F62"/>
    <w:rsid w:val="00D20763"/>
    <w:rsid w:val="00D22165"/>
    <w:rsid w:val="00D25581"/>
    <w:rsid w:val="00D3023D"/>
    <w:rsid w:val="00D3118E"/>
    <w:rsid w:val="00D31B7A"/>
    <w:rsid w:val="00D32DC3"/>
    <w:rsid w:val="00D32F5C"/>
    <w:rsid w:val="00D332E9"/>
    <w:rsid w:val="00D35764"/>
    <w:rsid w:val="00D41299"/>
    <w:rsid w:val="00D41DF3"/>
    <w:rsid w:val="00D42DA0"/>
    <w:rsid w:val="00D46556"/>
    <w:rsid w:val="00D50C03"/>
    <w:rsid w:val="00D513C0"/>
    <w:rsid w:val="00D5156A"/>
    <w:rsid w:val="00D52788"/>
    <w:rsid w:val="00D52D49"/>
    <w:rsid w:val="00D575F1"/>
    <w:rsid w:val="00D60871"/>
    <w:rsid w:val="00D676CE"/>
    <w:rsid w:val="00D706F0"/>
    <w:rsid w:val="00D70A27"/>
    <w:rsid w:val="00D758BB"/>
    <w:rsid w:val="00D759A1"/>
    <w:rsid w:val="00D7658F"/>
    <w:rsid w:val="00D8018E"/>
    <w:rsid w:val="00D8056D"/>
    <w:rsid w:val="00D859D6"/>
    <w:rsid w:val="00D85E59"/>
    <w:rsid w:val="00D9403F"/>
    <w:rsid w:val="00D946B7"/>
    <w:rsid w:val="00D947F0"/>
    <w:rsid w:val="00D94F7D"/>
    <w:rsid w:val="00D95455"/>
    <w:rsid w:val="00D97930"/>
    <w:rsid w:val="00DA3128"/>
    <w:rsid w:val="00DA407E"/>
    <w:rsid w:val="00DA6E57"/>
    <w:rsid w:val="00DA7FA4"/>
    <w:rsid w:val="00DB0A4A"/>
    <w:rsid w:val="00DB62B9"/>
    <w:rsid w:val="00DB6667"/>
    <w:rsid w:val="00DB7000"/>
    <w:rsid w:val="00DB7FD6"/>
    <w:rsid w:val="00DC0C3F"/>
    <w:rsid w:val="00DC58C0"/>
    <w:rsid w:val="00DC674A"/>
    <w:rsid w:val="00DC6AFC"/>
    <w:rsid w:val="00DC780B"/>
    <w:rsid w:val="00DD3721"/>
    <w:rsid w:val="00DD44C5"/>
    <w:rsid w:val="00DD459F"/>
    <w:rsid w:val="00DD45BD"/>
    <w:rsid w:val="00DD45FA"/>
    <w:rsid w:val="00DD4CCA"/>
    <w:rsid w:val="00DD7857"/>
    <w:rsid w:val="00DE0D2C"/>
    <w:rsid w:val="00DE1445"/>
    <w:rsid w:val="00DE2639"/>
    <w:rsid w:val="00DE3E21"/>
    <w:rsid w:val="00DE41C1"/>
    <w:rsid w:val="00DE5708"/>
    <w:rsid w:val="00DF047E"/>
    <w:rsid w:val="00DF354F"/>
    <w:rsid w:val="00DF66DF"/>
    <w:rsid w:val="00DF680E"/>
    <w:rsid w:val="00DF77E5"/>
    <w:rsid w:val="00E01070"/>
    <w:rsid w:val="00E034F7"/>
    <w:rsid w:val="00E03D24"/>
    <w:rsid w:val="00E04BAF"/>
    <w:rsid w:val="00E10911"/>
    <w:rsid w:val="00E1538C"/>
    <w:rsid w:val="00E15F5A"/>
    <w:rsid w:val="00E20DEE"/>
    <w:rsid w:val="00E21F04"/>
    <w:rsid w:val="00E22CEB"/>
    <w:rsid w:val="00E23F24"/>
    <w:rsid w:val="00E241F4"/>
    <w:rsid w:val="00E2496C"/>
    <w:rsid w:val="00E27176"/>
    <w:rsid w:val="00E30C83"/>
    <w:rsid w:val="00E3183E"/>
    <w:rsid w:val="00E31909"/>
    <w:rsid w:val="00E3443E"/>
    <w:rsid w:val="00E354AD"/>
    <w:rsid w:val="00E35E34"/>
    <w:rsid w:val="00E408DE"/>
    <w:rsid w:val="00E40BE2"/>
    <w:rsid w:val="00E410AE"/>
    <w:rsid w:val="00E4316A"/>
    <w:rsid w:val="00E4594C"/>
    <w:rsid w:val="00E46576"/>
    <w:rsid w:val="00E47771"/>
    <w:rsid w:val="00E50158"/>
    <w:rsid w:val="00E50EAD"/>
    <w:rsid w:val="00E51F5A"/>
    <w:rsid w:val="00E6275A"/>
    <w:rsid w:val="00E6291E"/>
    <w:rsid w:val="00E63C56"/>
    <w:rsid w:val="00E65E80"/>
    <w:rsid w:val="00E66149"/>
    <w:rsid w:val="00E66414"/>
    <w:rsid w:val="00E67758"/>
    <w:rsid w:val="00E7055F"/>
    <w:rsid w:val="00E72F3E"/>
    <w:rsid w:val="00E7329B"/>
    <w:rsid w:val="00E7480E"/>
    <w:rsid w:val="00E75DB1"/>
    <w:rsid w:val="00E76669"/>
    <w:rsid w:val="00E76AEF"/>
    <w:rsid w:val="00E77EB4"/>
    <w:rsid w:val="00E8040C"/>
    <w:rsid w:val="00E807E8"/>
    <w:rsid w:val="00E80E6D"/>
    <w:rsid w:val="00E81F7E"/>
    <w:rsid w:val="00E8276A"/>
    <w:rsid w:val="00E8340F"/>
    <w:rsid w:val="00E836CE"/>
    <w:rsid w:val="00E8582F"/>
    <w:rsid w:val="00E86F31"/>
    <w:rsid w:val="00E9000F"/>
    <w:rsid w:val="00E901F4"/>
    <w:rsid w:val="00E91989"/>
    <w:rsid w:val="00E92907"/>
    <w:rsid w:val="00E9458E"/>
    <w:rsid w:val="00E96153"/>
    <w:rsid w:val="00E96D1B"/>
    <w:rsid w:val="00E97680"/>
    <w:rsid w:val="00E97A09"/>
    <w:rsid w:val="00EA0011"/>
    <w:rsid w:val="00EA0DB2"/>
    <w:rsid w:val="00EA19F1"/>
    <w:rsid w:val="00EA2377"/>
    <w:rsid w:val="00EA35FE"/>
    <w:rsid w:val="00EA437E"/>
    <w:rsid w:val="00EA5DB9"/>
    <w:rsid w:val="00EA6C63"/>
    <w:rsid w:val="00EB01B6"/>
    <w:rsid w:val="00EB0972"/>
    <w:rsid w:val="00EB18A8"/>
    <w:rsid w:val="00EB4BB6"/>
    <w:rsid w:val="00EB4FD4"/>
    <w:rsid w:val="00EB6213"/>
    <w:rsid w:val="00EB625E"/>
    <w:rsid w:val="00EC4B91"/>
    <w:rsid w:val="00EC4E9D"/>
    <w:rsid w:val="00EC5856"/>
    <w:rsid w:val="00EC6C1F"/>
    <w:rsid w:val="00EC771F"/>
    <w:rsid w:val="00ED31BD"/>
    <w:rsid w:val="00ED4221"/>
    <w:rsid w:val="00ED6FC4"/>
    <w:rsid w:val="00EE0B23"/>
    <w:rsid w:val="00EE24E3"/>
    <w:rsid w:val="00EE3334"/>
    <w:rsid w:val="00EE3A13"/>
    <w:rsid w:val="00EE3D14"/>
    <w:rsid w:val="00EE4CC2"/>
    <w:rsid w:val="00EE5CF8"/>
    <w:rsid w:val="00EE6817"/>
    <w:rsid w:val="00EE689F"/>
    <w:rsid w:val="00EE7DED"/>
    <w:rsid w:val="00EF1725"/>
    <w:rsid w:val="00EF338D"/>
    <w:rsid w:val="00EF3F66"/>
    <w:rsid w:val="00EF6DCF"/>
    <w:rsid w:val="00EF79F1"/>
    <w:rsid w:val="00F0468A"/>
    <w:rsid w:val="00F04E11"/>
    <w:rsid w:val="00F10A2F"/>
    <w:rsid w:val="00F10F44"/>
    <w:rsid w:val="00F10FAF"/>
    <w:rsid w:val="00F11D22"/>
    <w:rsid w:val="00F11F26"/>
    <w:rsid w:val="00F127A3"/>
    <w:rsid w:val="00F13CEC"/>
    <w:rsid w:val="00F144E3"/>
    <w:rsid w:val="00F14908"/>
    <w:rsid w:val="00F15791"/>
    <w:rsid w:val="00F159C7"/>
    <w:rsid w:val="00F21818"/>
    <w:rsid w:val="00F3118D"/>
    <w:rsid w:val="00F31F4F"/>
    <w:rsid w:val="00F330C1"/>
    <w:rsid w:val="00F33C09"/>
    <w:rsid w:val="00F34548"/>
    <w:rsid w:val="00F34C39"/>
    <w:rsid w:val="00F356DB"/>
    <w:rsid w:val="00F35BC7"/>
    <w:rsid w:val="00F374E4"/>
    <w:rsid w:val="00F42ABE"/>
    <w:rsid w:val="00F5003E"/>
    <w:rsid w:val="00F515E8"/>
    <w:rsid w:val="00F66095"/>
    <w:rsid w:val="00F66C5F"/>
    <w:rsid w:val="00F66E60"/>
    <w:rsid w:val="00F70270"/>
    <w:rsid w:val="00F711F6"/>
    <w:rsid w:val="00F718E7"/>
    <w:rsid w:val="00F74250"/>
    <w:rsid w:val="00F74283"/>
    <w:rsid w:val="00F769B9"/>
    <w:rsid w:val="00F80890"/>
    <w:rsid w:val="00F80A38"/>
    <w:rsid w:val="00F80E07"/>
    <w:rsid w:val="00F81251"/>
    <w:rsid w:val="00F815D0"/>
    <w:rsid w:val="00F83E0F"/>
    <w:rsid w:val="00F91E21"/>
    <w:rsid w:val="00F93219"/>
    <w:rsid w:val="00F93254"/>
    <w:rsid w:val="00F93CE0"/>
    <w:rsid w:val="00F942B7"/>
    <w:rsid w:val="00FA23B0"/>
    <w:rsid w:val="00FA2C73"/>
    <w:rsid w:val="00FA5236"/>
    <w:rsid w:val="00FA6315"/>
    <w:rsid w:val="00FA7AAB"/>
    <w:rsid w:val="00FA7E63"/>
    <w:rsid w:val="00FB1D92"/>
    <w:rsid w:val="00FB2894"/>
    <w:rsid w:val="00FB4540"/>
    <w:rsid w:val="00FB4E6B"/>
    <w:rsid w:val="00FC2BD8"/>
    <w:rsid w:val="00FC46F2"/>
    <w:rsid w:val="00FC7987"/>
    <w:rsid w:val="00FC79EA"/>
    <w:rsid w:val="00FD5087"/>
    <w:rsid w:val="00FD5A24"/>
    <w:rsid w:val="00FD616A"/>
    <w:rsid w:val="00FE101B"/>
    <w:rsid w:val="00FE2A9B"/>
    <w:rsid w:val="00FE48A2"/>
    <w:rsid w:val="00FE5BDD"/>
    <w:rsid w:val="00FE713B"/>
    <w:rsid w:val="00FE7C43"/>
    <w:rsid w:val="00FF0954"/>
    <w:rsid w:val="00FF09A3"/>
    <w:rsid w:val="00FF27D6"/>
    <w:rsid w:val="00FF3C77"/>
    <w:rsid w:val="00FF40AB"/>
    <w:rsid w:val="00FF632A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C7B0D9"/>
  <w15:docId w15:val="{D22A2865-15D6-4D79-9034-63A4F8B6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49D6"/>
  </w:style>
  <w:style w:type="paragraph" w:styleId="Ttulo1">
    <w:name w:val="heading 1"/>
    <w:aliases w:val="DoNotUse"/>
    <w:basedOn w:val="Normal"/>
    <w:next w:val="Normal"/>
    <w:qFormat/>
    <w:rsid w:val="000B49D6"/>
    <w:pPr>
      <w:keepNext/>
      <w:ind w:left="-720" w:right="-900"/>
      <w:jc w:val="both"/>
      <w:outlineLvl w:val="0"/>
    </w:pPr>
    <w:rPr>
      <w:rFonts w:ascii="Arial" w:hAnsi="Arial"/>
      <w:b/>
      <w:bCs/>
      <w:color w:val="FF0000"/>
      <w:sz w:val="14"/>
    </w:rPr>
  </w:style>
  <w:style w:type="paragraph" w:styleId="Ttulo2">
    <w:name w:val="heading 2"/>
    <w:aliases w:val="DoNotUse2"/>
    <w:basedOn w:val="Normal"/>
    <w:next w:val="Normal"/>
    <w:qFormat/>
    <w:rsid w:val="000B49D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FF0000"/>
      <w:sz w:val="28"/>
      <w:szCs w:val="28"/>
    </w:rPr>
  </w:style>
  <w:style w:type="paragraph" w:styleId="Ttulo3">
    <w:name w:val="heading 3"/>
    <w:aliases w:val="DoNotUse3"/>
    <w:basedOn w:val="Normal"/>
    <w:next w:val="Normal"/>
    <w:qFormat/>
    <w:rsid w:val="000B49D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olor w:val="FF0000"/>
      <w:sz w:val="26"/>
      <w:szCs w:val="26"/>
    </w:rPr>
  </w:style>
  <w:style w:type="paragraph" w:styleId="Ttulo4">
    <w:name w:val="heading 4"/>
    <w:aliases w:val="DoNotUse4"/>
    <w:basedOn w:val="Normal"/>
    <w:next w:val="Normal"/>
    <w:qFormat/>
    <w:rsid w:val="000B49D6"/>
    <w:pPr>
      <w:keepNext/>
      <w:numPr>
        <w:ilvl w:val="3"/>
        <w:numId w:val="1"/>
      </w:numPr>
      <w:spacing w:before="240" w:after="60"/>
      <w:outlineLvl w:val="3"/>
    </w:pPr>
    <w:rPr>
      <w:b/>
      <w:bCs/>
      <w:color w:val="FF0000"/>
      <w:sz w:val="28"/>
      <w:szCs w:val="28"/>
    </w:rPr>
  </w:style>
  <w:style w:type="paragraph" w:styleId="Ttulo5">
    <w:name w:val="heading 5"/>
    <w:aliases w:val="DoNotUse5"/>
    <w:basedOn w:val="Normal"/>
    <w:next w:val="Normal"/>
    <w:qFormat/>
    <w:rsid w:val="000B49D6"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FF0000"/>
      <w:sz w:val="26"/>
      <w:szCs w:val="26"/>
    </w:rPr>
  </w:style>
  <w:style w:type="paragraph" w:styleId="Ttulo6">
    <w:name w:val="heading 6"/>
    <w:aliases w:val="DoNotUse6"/>
    <w:basedOn w:val="Normal"/>
    <w:next w:val="Normal"/>
    <w:qFormat/>
    <w:rsid w:val="000B49D6"/>
    <w:pPr>
      <w:numPr>
        <w:ilvl w:val="5"/>
        <w:numId w:val="1"/>
      </w:numPr>
      <w:spacing w:before="240" w:after="60"/>
      <w:outlineLvl w:val="5"/>
    </w:pPr>
    <w:rPr>
      <w:b/>
      <w:bCs/>
      <w:color w:val="FF0000"/>
      <w:sz w:val="22"/>
      <w:szCs w:val="22"/>
    </w:rPr>
  </w:style>
  <w:style w:type="paragraph" w:styleId="Ttulo7">
    <w:name w:val="heading 7"/>
    <w:aliases w:val="DoNotUse7"/>
    <w:basedOn w:val="Normal"/>
    <w:next w:val="Normal"/>
    <w:qFormat/>
    <w:rsid w:val="000B49D6"/>
    <w:pPr>
      <w:numPr>
        <w:ilvl w:val="6"/>
        <w:numId w:val="1"/>
      </w:numPr>
      <w:spacing w:before="240" w:after="60"/>
      <w:outlineLvl w:val="6"/>
    </w:pPr>
    <w:rPr>
      <w:color w:val="FF0000"/>
      <w:sz w:val="24"/>
      <w:szCs w:val="24"/>
    </w:rPr>
  </w:style>
  <w:style w:type="paragraph" w:styleId="Ttulo8">
    <w:name w:val="heading 8"/>
    <w:aliases w:val="DoNotUse8"/>
    <w:basedOn w:val="Normal"/>
    <w:next w:val="Normal"/>
    <w:qFormat/>
    <w:rsid w:val="000B49D6"/>
    <w:pPr>
      <w:numPr>
        <w:ilvl w:val="7"/>
        <w:numId w:val="1"/>
      </w:numPr>
      <w:spacing w:before="240" w:after="60"/>
      <w:outlineLvl w:val="7"/>
    </w:pPr>
    <w:rPr>
      <w:i/>
      <w:iCs/>
      <w:color w:val="FF0000"/>
      <w:sz w:val="24"/>
      <w:szCs w:val="24"/>
    </w:rPr>
  </w:style>
  <w:style w:type="paragraph" w:styleId="Ttulo9">
    <w:name w:val="heading 9"/>
    <w:aliases w:val="DoNotUse9"/>
    <w:basedOn w:val="Normal"/>
    <w:next w:val="Normal"/>
    <w:qFormat/>
    <w:rsid w:val="000B49D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olor w:val="FF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roduction">
    <w:name w:val="Introduction"/>
    <w:basedOn w:val="Normal"/>
    <w:next w:val="Body"/>
    <w:rsid w:val="000B49D6"/>
    <w:pPr>
      <w:spacing w:after="260"/>
      <w:jc w:val="center"/>
    </w:pPr>
    <w:rPr>
      <w:rFonts w:ascii="Arial" w:hAnsi="Arial"/>
      <w:caps/>
      <w:noProof/>
      <w:color w:val="000000"/>
      <w:sz w:val="22"/>
    </w:rPr>
  </w:style>
  <w:style w:type="paragraph" w:customStyle="1" w:styleId="Acknowledgement">
    <w:name w:val="Acknowledgement"/>
    <w:basedOn w:val="Introduction"/>
    <w:next w:val="Body"/>
    <w:rsid w:val="000B49D6"/>
  </w:style>
  <w:style w:type="paragraph" w:customStyle="1" w:styleId="AMS">
    <w:name w:val="AMS"/>
    <w:basedOn w:val="Normal"/>
    <w:rsid w:val="000B49D6"/>
    <w:pPr>
      <w:spacing w:before="260"/>
    </w:pPr>
    <w:rPr>
      <w:rFonts w:ascii="Arial" w:hAnsi="Arial"/>
      <w:b/>
      <w:noProof/>
      <w:color w:val="000000"/>
      <w:sz w:val="36"/>
    </w:rPr>
  </w:style>
  <w:style w:type="paragraph" w:customStyle="1" w:styleId="Appendix">
    <w:name w:val="Appendix"/>
    <w:basedOn w:val="Normal"/>
    <w:rsid w:val="000B49D6"/>
    <w:pPr>
      <w:pageBreakBefore/>
      <w:jc w:val="center"/>
    </w:pPr>
    <w:rPr>
      <w:rFonts w:ascii="Arial" w:hAnsi="Arial"/>
      <w:caps/>
      <w:noProof/>
      <w:color w:val="000000"/>
      <w:sz w:val="22"/>
    </w:rPr>
  </w:style>
  <w:style w:type="paragraph" w:customStyle="1" w:styleId="AppendixEntry">
    <w:name w:val="AppendixEntry"/>
    <w:basedOn w:val="Normal"/>
    <w:rsid w:val="000B49D6"/>
    <w:pPr>
      <w:tabs>
        <w:tab w:val="left" w:pos="1627"/>
        <w:tab w:val="right" w:leader="dot" w:pos="9360"/>
      </w:tabs>
      <w:ind w:left="1627" w:hanging="1627"/>
    </w:pPr>
    <w:rPr>
      <w:rFonts w:ascii="Arial" w:hAnsi="Arial"/>
      <w:caps/>
      <w:noProof/>
      <w:color w:val="000000"/>
      <w:sz w:val="22"/>
    </w:rPr>
  </w:style>
  <w:style w:type="paragraph" w:customStyle="1" w:styleId="AppendixTitle">
    <w:name w:val="AppendixTitle"/>
    <w:basedOn w:val="Appendix"/>
    <w:rsid w:val="000B49D6"/>
    <w:pPr>
      <w:pageBreakBefore w:val="0"/>
    </w:pPr>
  </w:style>
  <w:style w:type="character" w:styleId="Nmerodepgina">
    <w:name w:val="page number"/>
    <w:basedOn w:val="Fuentedeprrafopredeter"/>
    <w:rsid w:val="000B49D6"/>
  </w:style>
  <w:style w:type="paragraph" w:customStyle="1" w:styleId="ANSIPubs">
    <w:name w:val="ANSIPubs"/>
    <w:basedOn w:val="Normal"/>
    <w:rsid w:val="000B49D6"/>
  </w:style>
  <w:style w:type="paragraph" w:customStyle="1" w:styleId="Head1">
    <w:name w:val="Head1"/>
    <w:basedOn w:val="Normal"/>
    <w:next w:val="Body1"/>
    <w:rsid w:val="000B49D6"/>
    <w:pPr>
      <w:keepNext/>
      <w:keepLines/>
      <w:numPr>
        <w:numId w:val="8"/>
      </w:numPr>
      <w:spacing w:before="260"/>
      <w:ind w:hanging="360"/>
    </w:pPr>
    <w:rPr>
      <w:rFonts w:ascii="Arial" w:hAnsi="Arial"/>
      <w:caps/>
      <w:noProof/>
      <w:color w:val="000000"/>
      <w:sz w:val="22"/>
    </w:rPr>
  </w:style>
  <w:style w:type="paragraph" w:customStyle="1" w:styleId="Body1">
    <w:name w:val="Body1"/>
    <w:basedOn w:val="Body2"/>
    <w:rsid w:val="000B49D6"/>
    <w:pPr>
      <w:ind w:left="360"/>
    </w:pPr>
  </w:style>
  <w:style w:type="paragraph" w:customStyle="1" w:styleId="Body2">
    <w:name w:val="Body2"/>
    <w:basedOn w:val="Normal"/>
    <w:rsid w:val="000B49D6"/>
    <w:pPr>
      <w:spacing w:before="260"/>
      <w:ind w:left="547"/>
    </w:pPr>
    <w:rPr>
      <w:rFonts w:ascii="Arial" w:hAnsi="Arial"/>
      <w:noProof/>
      <w:color w:val="000000"/>
      <w:sz w:val="22"/>
    </w:rPr>
  </w:style>
  <w:style w:type="paragraph" w:customStyle="1" w:styleId="ApplicDocs">
    <w:name w:val="ApplicDocs"/>
    <w:basedOn w:val="Normal"/>
    <w:rsid w:val="000B49D6"/>
    <w:pPr>
      <w:tabs>
        <w:tab w:val="left" w:pos="0"/>
      </w:tabs>
      <w:spacing w:before="260"/>
      <w:ind w:left="72" w:right="360" w:hanging="432"/>
    </w:pPr>
    <w:rPr>
      <w:rFonts w:ascii="Arial" w:hAnsi="Arial"/>
      <w:caps/>
      <w:noProof/>
      <w:color w:val="000000"/>
      <w:sz w:val="22"/>
    </w:rPr>
  </w:style>
  <w:style w:type="paragraph" w:customStyle="1" w:styleId="ASTMGovOther">
    <w:name w:val="ASTMGovOther"/>
    <w:basedOn w:val="Normal"/>
    <w:rsid w:val="000B49D6"/>
    <w:pPr>
      <w:tabs>
        <w:tab w:val="left" w:pos="1987"/>
      </w:tabs>
      <w:ind w:left="1987" w:right="360" w:hanging="1800"/>
    </w:pPr>
    <w:rPr>
      <w:rFonts w:ascii="Arial" w:hAnsi="Arial"/>
      <w:noProof/>
      <w:color w:val="000000"/>
      <w:sz w:val="22"/>
    </w:rPr>
  </w:style>
  <w:style w:type="paragraph" w:customStyle="1" w:styleId="SAEPubs">
    <w:name w:val="SAEPubs"/>
    <w:basedOn w:val="Normal"/>
    <w:rsid w:val="000B49D6"/>
    <w:pPr>
      <w:tabs>
        <w:tab w:val="left" w:pos="187"/>
      </w:tabs>
      <w:spacing w:before="260"/>
      <w:ind w:left="187" w:right="360" w:hanging="547"/>
    </w:pPr>
    <w:rPr>
      <w:rFonts w:ascii="Arial" w:hAnsi="Arial"/>
      <w:noProof/>
      <w:color w:val="000000"/>
      <w:sz w:val="22"/>
    </w:rPr>
  </w:style>
  <w:style w:type="paragraph" w:customStyle="1" w:styleId="ASTMPubs">
    <w:name w:val="ASTMPubs"/>
    <w:basedOn w:val="SAEPubs"/>
    <w:rsid w:val="000B49D6"/>
    <w:pPr>
      <w:ind w:left="-230" w:hanging="130"/>
    </w:pPr>
  </w:style>
  <w:style w:type="paragraph" w:customStyle="1" w:styleId="Body">
    <w:name w:val="Body"/>
    <w:basedOn w:val="Normal"/>
    <w:rsid w:val="000B49D6"/>
    <w:rPr>
      <w:rFonts w:ascii="Arial" w:hAnsi="Arial"/>
      <w:noProof/>
      <w:color w:val="000000"/>
      <w:sz w:val="22"/>
    </w:rPr>
  </w:style>
  <w:style w:type="paragraph" w:customStyle="1" w:styleId="Body3">
    <w:name w:val="Body3"/>
    <w:basedOn w:val="Normal"/>
    <w:rsid w:val="000B49D6"/>
    <w:pPr>
      <w:spacing w:before="260"/>
      <w:ind w:left="720"/>
    </w:pPr>
    <w:rPr>
      <w:rFonts w:ascii="Arial" w:hAnsi="Arial"/>
      <w:noProof/>
      <w:color w:val="000000"/>
      <w:sz w:val="22"/>
    </w:rPr>
  </w:style>
  <w:style w:type="paragraph" w:customStyle="1" w:styleId="Body4">
    <w:name w:val="Body4"/>
    <w:basedOn w:val="Normal"/>
    <w:rsid w:val="000B49D6"/>
    <w:pPr>
      <w:spacing w:before="260"/>
      <w:ind w:left="907"/>
    </w:pPr>
    <w:rPr>
      <w:rFonts w:ascii="Arial" w:hAnsi="Arial"/>
      <w:noProof/>
      <w:color w:val="000000"/>
      <w:sz w:val="22"/>
    </w:rPr>
  </w:style>
  <w:style w:type="paragraph" w:customStyle="1" w:styleId="Body5">
    <w:name w:val="Body5"/>
    <w:basedOn w:val="Normal"/>
    <w:rsid w:val="000B49D6"/>
    <w:pPr>
      <w:spacing w:before="260"/>
      <w:ind w:left="1080"/>
    </w:pPr>
    <w:rPr>
      <w:rFonts w:ascii="Arial" w:hAnsi="Arial"/>
      <w:noProof/>
      <w:color w:val="000000"/>
      <w:sz w:val="22"/>
    </w:rPr>
  </w:style>
  <w:style w:type="paragraph" w:customStyle="1" w:styleId="Body6">
    <w:name w:val="Body6"/>
    <w:basedOn w:val="Body5"/>
    <w:rsid w:val="000B49D6"/>
    <w:pPr>
      <w:ind w:left="1267"/>
    </w:pPr>
  </w:style>
  <w:style w:type="character" w:customStyle="1" w:styleId="Bold">
    <w:name w:val="Bold"/>
    <w:rsid w:val="000B49D6"/>
    <w:rPr>
      <w:b/>
    </w:rPr>
  </w:style>
  <w:style w:type="paragraph" w:customStyle="1" w:styleId="CallOutNote1">
    <w:name w:val="CallOutNote1"/>
    <w:basedOn w:val="Body3"/>
    <w:rsid w:val="000B49D6"/>
    <w:pPr>
      <w:numPr>
        <w:ilvl w:val="12"/>
      </w:numPr>
      <w:tabs>
        <w:tab w:val="left" w:pos="1267"/>
      </w:tabs>
      <w:ind w:left="1267" w:hanging="907"/>
    </w:pPr>
  </w:style>
  <w:style w:type="paragraph" w:customStyle="1" w:styleId="CancelledDate">
    <w:name w:val="CancelledDate"/>
    <w:basedOn w:val="Normal"/>
    <w:rsid w:val="000B49D6"/>
    <w:pPr>
      <w:tabs>
        <w:tab w:val="left" w:pos="1252"/>
      </w:tabs>
      <w:ind w:right="360"/>
    </w:pPr>
    <w:rPr>
      <w:rFonts w:ascii="Arial" w:hAnsi="Arial"/>
      <w:noProof/>
      <w:color w:val="000000"/>
      <w:sz w:val="18"/>
    </w:rPr>
  </w:style>
  <w:style w:type="paragraph" w:customStyle="1" w:styleId="CellFooting">
    <w:name w:val="CellFooting"/>
    <w:basedOn w:val="Normal"/>
    <w:rsid w:val="000B49D6"/>
    <w:rPr>
      <w:rFonts w:ascii="Arial" w:hAnsi="Arial"/>
      <w:noProof/>
      <w:color w:val="000000"/>
      <w:sz w:val="16"/>
    </w:rPr>
  </w:style>
  <w:style w:type="paragraph" w:customStyle="1" w:styleId="Equation">
    <w:name w:val="Equation"/>
    <w:basedOn w:val="Normal"/>
    <w:rsid w:val="000B49D6"/>
    <w:pPr>
      <w:tabs>
        <w:tab w:val="center" w:pos="4320"/>
        <w:tab w:val="left" w:pos="8467"/>
      </w:tabs>
      <w:spacing w:before="260"/>
    </w:pPr>
    <w:rPr>
      <w:rFonts w:ascii="Arial" w:hAnsi="Arial"/>
      <w:noProof/>
      <w:color w:val="000000"/>
      <w:sz w:val="22"/>
    </w:rPr>
  </w:style>
  <w:style w:type="paragraph" w:customStyle="1" w:styleId="FigEntry">
    <w:name w:val="FigEntry"/>
    <w:basedOn w:val="Normal"/>
    <w:rsid w:val="000B49D6"/>
    <w:pPr>
      <w:tabs>
        <w:tab w:val="left" w:pos="1627"/>
        <w:tab w:val="right" w:leader="dot" w:pos="9360"/>
      </w:tabs>
      <w:ind w:left="1627" w:hanging="1627"/>
    </w:pPr>
    <w:rPr>
      <w:rFonts w:ascii="Arial" w:hAnsi="Arial"/>
      <w:noProof/>
      <w:color w:val="000000"/>
      <w:sz w:val="22"/>
    </w:rPr>
  </w:style>
  <w:style w:type="paragraph" w:customStyle="1" w:styleId="FigTitle">
    <w:name w:val="FigTitle"/>
    <w:basedOn w:val="Normal"/>
    <w:rsid w:val="000B49D6"/>
    <w:pPr>
      <w:keepNext/>
      <w:spacing w:before="260"/>
      <w:jc w:val="center"/>
    </w:pPr>
    <w:rPr>
      <w:rFonts w:ascii="Arial" w:hAnsi="Arial"/>
      <w:noProof/>
      <w:color w:val="000000"/>
      <w:sz w:val="22"/>
    </w:rPr>
  </w:style>
  <w:style w:type="paragraph" w:customStyle="1" w:styleId="Foreword">
    <w:name w:val="Foreword"/>
    <w:basedOn w:val="Normal"/>
    <w:next w:val="Body"/>
    <w:rsid w:val="000B49D6"/>
    <w:pPr>
      <w:spacing w:after="260"/>
      <w:jc w:val="center"/>
    </w:pPr>
    <w:rPr>
      <w:rFonts w:ascii="Arial" w:hAnsi="Arial"/>
      <w:caps/>
      <w:noProof/>
      <w:color w:val="000000"/>
      <w:sz w:val="22"/>
    </w:rPr>
  </w:style>
  <w:style w:type="paragraph" w:customStyle="1" w:styleId="Head2">
    <w:name w:val="Head2"/>
    <w:basedOn w:val="Head1"/>
    <w:next w:val="Body2"/>
    <w:rsid w:val="000B49D6"/>
    <w:pPr>
      <w:numPr>
        <w:ilvl w:val="1"/>
      </w:numPr>
      <w:tabs>
        <w:tab w:val="left" w:pos="547"/>
      </w:tabs>
      <w:ind w:left="547" w:hanging="547"/>
    </w:pPr>
    <w:rPr>
      <w:caps w:val="0"/>
    </w:rPr>
  </w:style>
  <w:style w:type="paragraph" w:customStyle="1" w:styleId="Head3">
    <w:name w:val="Head3"/>
    <w:basedOn w:val="Head2"/>
    <w:next w:val="Body3"/>
    <w:rsid w:val="000B49D6"/>
    <w:pPr>
      <w:numPr>
        <w:ilvl w:val="2"/>
      </w:numPr>
      <w:tabs>
        <w:tab w:val="clear" w:pos="547"/>
        <w:tab w:val="left" w:pos="720"/>
      </w:tabs>
      <w:ind w:left="720"/>
    </w:pPr>
  </w:style>
  <w:style w:type="paragraph" w:customStyle="1" w:styleId="Head4">
    <w:name w:val="Head4"/>
    <w:basedOn w:val="Normal"/>
    <w:next w:val="Body4"/>
    <w:rsid w:val="000B49D6"/>
    <w:pPr>
      <w:numPr>
        <w:ilvl w:val="3"/>
        <w:numId w:val="8"/>
      </w:numPr>
      <w:tabs>
        <w:tab w:val="clear" w:pos="720"/>
        <w:tab w:val="left" w:pos="907"/>
      </w:tabs>
      <w:spacing w:before="260"/>
      <w:ind w:left="907" w:hanging="907"/>
    </w:pPr>
    <w:rPr>
      <w:rFonts w:ascii="Arial" w:hAnsi="Arial"/>
      <w:noProof/>
      <w:color w:val="000000"/>
      <w:sz w:val="22"/>
    </w:rPr>
  </w:style>
  <w:style w:type="paragraph" w:customStyle="1" w:styleId="Head5">
    <w:name w:val="Head5"/>
    <w:basedOn w:val="Normal"/>
    <w:next w:val="Body5"/>
    <w:rsid w:val="000B49D6"/>
    <w:pPr>
      <w:numPr>
        <w:ilvl w:val="4"/>
        <w:numId w:val="8"/>
      </w:numPr>
      <w:spacing w:before="260"/>
      <w:ind w:left="1080"/>
    </w:pPr>
    <w:rPr>
      <w:rFonts w:ascii="Arial" w:hAnsi="Arial"/>
      <w:noProof/>
      <w:color w:val="000000"/>
      <w:sz w:val="22"/>
    </w:rPr>
  </w:style>
  <w:style w:type="paragraph" w:customStyle="1" w:styleId="Head6">
    <w:name w:val="Head6"/>
    <w:basedOn w:val="Normal"/>
    <w:next w:val="Body6"/>
    <w:rsid w:val="000B49D6"/>
    <w:pPr>
      <w:numPr>
        <w:ilvl w:val="5"/>
        <w:numId w:val="8"/>
      </w:numPr>
      <w:tabs>
        <w:tab w:val="clear" w:pos="1440"/>
        <w:tab w:val="left" w:pos="1267"/>
      </w:tabs>
      <w:spacing w:before="260"/>
      <w:ind w:left="1267" w:hanging="1267"/>
    </w:pPr>
    <w:rPr>
      <w:rFonts w:ascii="Arial" w:hAnsi="Arial"/>
      <w:noProof/>
      <w:color w:val="000000"/>
      <w:sz w:val="22"/>
    </w:rPr>
  </w:style>
  <w:style w:type="paragraph" w:customStyle="1" w:styleId="Index">
    <w:name w:val="Index"/>
    <w:basedOn w:val="AppendixTitle"/>
    <w:rsid w:val="000B49D6"/>
    <w:pPr>
      <w:numPr>
        <w:ilvl w:val="12"/>
      </w:numPr>
    </w:pPr>
  </w:style>
  <w:style w:type="paragraph" w:customStyle="1" w:styleId="ISOPubNo">
    <w:name w:val="ISOPubNo"/>
    <w:basedOn w:val="Normal"/>
    <w:rsid w:val="000B49D6"/>
    <w:pPr>
      <w:spacing w:before="260" w:after="260"/>
      <w:ind w:right="360"/>
    </w:pPr>
    <w:rPr>
      <w:rFonts w:ascii="Arial" w:hAnsi="Arial"/>
      <w:b/>
      <w:noProof/>
      <w:color w:val="000000"/>
      <w:sz w:val="22"/>
    </w:rPr>
  </w:style>
  <w:style w:type="paragraph" w:customStyle="1" w:styleId="ISORef">
    <w:name w:val="ISORef"/>
    <w:basedOn w:val="Normal"/>
    <w:rsid w:val="000B49D6"/>
    <w:pPr>
      <w:spacing w:before="260" w:after="260"/>
      <w:ind w:left="720" w:right="360" w:hanging="548"/>
    </w:pPr>
    <w:rPr>
      <w:rFonts w:ascii="Arial" w:hAnsi="Arial"/>
      <w:noProof/>
      <w:color w:val="000000"/>
      <w:sz w:val="22"/>
    </w:rPr>
  </w:style>
  <w:style w:type="character" w:customStyle="1" w:styleId="Italic">
    <w:name w:val="Italic"/>
    <w:basedOn w:val="Fuentedeprrafopredeter"/>
    <w:rsid w:val="000B49D6"/>
    <w:rPr>
      <w:i/>
    </w:rPr>
  </w:style>
  <w:style w:type="paragraph" w:customStyle="1" w:styleId="Jurisdiction">
    <w:name w:val="Jurisdiction"/>
    <w:basedOn w:val="Normal"/>
    <w:rsid w:val="000B49D6"/>
    <w:pPr>
      <w:jc w:val="center"/>
    </w:pPr>
    <w:rPr>
      <w:rFonts w:ascii="Arial" w:hAnsi="Arial"/>
      <w:caps/>
      <w:noProof/>
      <w:color w:val="000000"/>
      <w:sz w:val="22"/>
    </w:rPr>
  </w:style>
  <w:style w:type="paragraph" w:customStyle="1" w:styleId="Keyword">
    <w:name w:val="Keyword"/>
    <w:basedOn w:val="Normal"/>
    <w:rsid w:val="000B49D6"/>
    <w:pPr>
      <w:tabs>
        <w:tab w:val="left" w:pos="720"/>
      </w:tabs>
      <w:spacing w:line="240" w:lineRule="exact"/>
      <w:ind w:left="720" w:right="360"/>
    </w:pPr>
    <w:rPr>
      <w:rFonts w:ascii="Arial" w:hAnsi="Arial"/>
      <w:noProof/>
      <w:color w:val="000000"/>
      <w:sz w:val="22"/>
    </w:rPr>
  </w:style>
  <w:style w:type="paragraph" w:customStyle="1" w:styleId="KeywordSection">
    <w:name w:val="KeywordSection"/>
    <w:basedOn w:val="Normal"/>
    <w:rsid w:val="000B49D6"/>
    <w:pPr>
      <w:tabs>
        <w:tab w:val="left" w:pos="720"/>
      </w:tabs>
      <w:spacing w:after="260" w:line="240" w:lineRule="exact"/>
      <w:ind w:left="360" w:right="360" w:hanging="187"/>
    </w:pPr>
    <w:rPr>
      <w:rFonts w:ascii="Arial" w:hAnsi="Arial"/>
      <w:noProof/>
      <w:color w:val="000000"/>
      <w:sz w:val="22"/>
    </w:rPr>
  </w:style>
  <w:style w:type="paragraph" w:customStyle="1" w:styleId="LastDate">
    <w:name w:val="LastDate"/>
    <w:basedOn w:val="CancelledDate"/>
    <w:rsid w:val="000B49D6"/>
    <w:pPr>
      <w:tabs>
        <w:tab w:val="clear" w:pos="1252"/>
        <w:tab w:val="left" w:pos="1260"/>
      </w:tabs>
      <w:ind w:left="1260" w:hanging="1260"/>
    </w:pPr>
    <w:rPr>
      <w:sz w:val="16"/>
    </w:rPr>
  </w:style>
  <w:style w:type="paragraph" w:customStyle="1" w:styleId="NoncurrentDate">
    <w:name w:val="NoncurrentDate"/>
    <w:basedOn w:val="CancelledDate"/>
    <w:rsid w:val="000B49D6"/>
  </w:style>
  <w:style w:type="paragraph" w:customStyle="1" w:styleId="Notice">
    <w:name w:val="Notice"/>
    <w:basedOn w:val="Normal"/>
    <w:next w:val="Body"/>
    <w:rsid w:val="000B49D6"/>
    <w:pPr>
      <w:spacing w:after="260"/>
      <w:jc w:val="center"/>
    </w:pPr>
    <w:rPr>
      <w:rFonts w:ascii="Arial" w:hAnsi="Arial"/>
      <w:caps/>
      <w:noProof/>
      <w:color w:val="000000"/>
      <w:sz w:val="22"/>
    </w:rPr>
  </w:style>
  <w:style w:type="paragraph" w:customStyle="1" w:styleId="OrigDate">
    <w:name w:val="OrigDate"/>
    <w:basedOn w:val="CancelledDate"/>
    <w:rsid w:val="000B49D6"/>
    <w:pPr>
      <w:ind w:left="1260" w:hanging="1260"/>
    </w:pPr>
    <w:rPr>
      <w:sz w:val="16"/>
    </w:rPr>
  </w:style>
  <w:style w:type="paragraph" w:customStyle="1" w:styleId="Preface">
    <w:name w:val="Preface"/>
    <w:basedOn w:val="AppendixTitle"/>
    <w:next w:val="Body"/>
    <w:rsid w:val="000B49D6"/>
    <w:pPr>
      <w:numPr>
        <w:ilvl w:val="12"/>
      </w:numPr>
    </w:pPr>
  </w:style>
  <w:style w:type="paragraph" w:customStyle="1" w:styleId="ReafDate">
    <w:name w:val="ReafDate"/>
    <w:basedOn w:val="CancelledDate"/>
    <w:rsid w:val="000B49D6"/>
  </w:style>
  <w:style w:type="paragraph" w:customStyle="1" w:styleId="ReafNonDate">
    <w:name w:val="ReafNonDate"/>
    <w:basedOn w:val="CancelledDate"/>
    <w:rsid w:val="000B49D6"/>
  </w:style>
  <w:style w:type="paragraph" w:styleId="Revisin">
    <w:name w:val="Revision"/>
    <w:basedOn w:val="Normal"/>
    <w:rsid w:val="000B49D6"/>
    <w:pPr>
      <w:ind w:left="720" w:right="360" w:hanging="548"/>
    </w:pPr>
    <w:rPr>
      <w:rFonts w:ascii="Arial" w:hAnsi="Arial"/>
      <w:noProof/>
      <w:color w:val="000000"/>
      <w:sz w:val="24"/>
    </w:rPr>
  </w:style>
  <w:style w:type="paragraph" w:customStyle="1" w:styleId="RevStatus">
    <w:name w:val="RevStatus"/>
    <w:basedOn w:val="Normal"/>
    <w:rsid w:val="000B49D6"/>
    <w:pPr>
      <w:ind w:right="8100"/>
    </w:pPr>
    <w:rPr>
      <w:rFonts w:ascii="Arial" w:hAnsi="Arial"/>
      <w:b/>
      <w:noProof/>
      <w:color w:val="000000"/>
      <w:sz w:val="22"/>
    </w:rPr>
  </w:style>
  <w:style w:type="paragraph" w:customStyle="1" w:styleId="SAEPubNo">
    <w:name w:val="SAEPubNo"/>
    <w:basedOn w:val="Normal"/>
    <w:rsid w:val="000B49D6"/>
    <w:pPr>
      <w:spacing w:before="260" w:after="260"/>
      <w:ind w:right="360"/>
    </w:pPr>
    <w:rPr>
      <w:rFonts w:ascii="Arial" w:hAnsi="Arial"/>
      <w:b/>
      <w:noProof/>
      <w:color w:val="000000"/>
      <w:sz w:val="22"/>
    </w:rPr>
  </w:style>
  <w:style w:type="paragraph" w:customStyle="1" w:styleId="ShortDate">
    <w:name w:val="ShortDate"/>
    <w:basedOn w:val="Normal"/>
    <w:rsid w:val="000B49D6"/>
    <w:pPr>
      <w:spacing w:after="260"/>
      <w:ind w:right="8107"/>
    </w:pPr>
    <w:rPr>
      <w:rFonts w:ascii="Arial" w:hAnsi="Arial"/>
      <w:b/>
      <w:noProof/>
      <w:color w:val="000000"/>
      <w:sz w:val="22"/>
    </w:rPr>
  </w:style>
  <w:style w:type="character" w:customStyle="1" w:styleId="Subscript">
    <w:name w:val="Subscript"/>
    <w:rsid w:val="000B49D6"/>
    <w:rPr>
      <w:vertAlign w:val="subscript"/>
    </w:rPr>
  </w:style>
  <w:style w:type="character" w:customStyle="1" w:styleId="Superscript">
    <w:name w:val="Superscript"/>
    <w:rsid w:val="000B49D6"/>
    <w:rPr>
      <w:rFonts w:ascii="Arial" w:hAnsi="Arial"/>
      <w:sz w:val="22"/>
    </w:rPr>
  </w:style>
  <w:style w:type="paragraph" w:customStyle="1" w:styleId="SupersedeStmt">
    <w:name w:val="SupersedeStmt"/>
    <w:basedOn w:val="Body"/>
    <w:rsid w:val="000B49D6"/>
    <w:rPr>
      <w:sz w:val="18"/>
    </w:rPr>
  </w:style>
  <w:style w:type="paragraph" w:customStyle="1" w:styleId="SupersededBy">
    <w:name w:val="SupersededBy"/>
    <w:basedOn w:val="SupersedeStmt"/>
    <w:rsid w:val="000B49D6"/>
  </w:style>
  <w:style w:type="character" w:customStyle="1" w:styleId="Symbol">
    <w:name w:val="Symbol"/>
    <w:rsid w:val="000B49D6"/>
    <w:rPr>
      <w:rFonts w:ascii="Symbol" w:hAnsi="Symbol"/>
      <w:sz w:val="22"/>
    </w:rPr>
  </w:style>
  <w:style w:type="paragraph" w:customStyle="1" w:styleId="TableEntry">
    <w:name w:val="TableEntry"/>
    <w:basedOn w:val="Normal"/>
    <w:rsid w:val="000B49D6"/>
    <w:pPr>
      <w:tabs>
        <w:tab w:val="left" w:pos="1627"/>
        <w:tab w:val="right" w:leader="dot" w:pos="9360"/>
      </w:tabs>
      <w:ind w:left="1627" w:hanging="1627"/>
    </w:pPr>
    <w:rPr>
      <w:rFonts w:ascii="Arial" w:hAnsi="Arial"/>
      <w:noProof/>
      <w:color w:val="000000"/>
      <w:sz w:val="22"/>
    </w:rPr>
  </w:style>
  <w:style w:type="paragraph" w:customStyle="1" w:styleId="TechReq">
    <w:name w:val="TechReq"/>
    <w:basedOn w:val="Normal"/>
    <w:rsid w:val="000B49D6"/>
    <w:pPr>
      <w:tabs>
        <w:tab w:val="left" w:pos="0"/>
      </w:tabs>
      <w:spacing w:before="260" w:after="120"/>
      <w:ind w:right="360" w:hanging="360"/>
    </w:pPr>
    <w:rPr>
      <w:rFonts w:ascii="Arial" w:hAnsi="Arial"/>
      <w:caps/>
      <w:noProof/>
      <w:color w:val="000000"/>
      <w:sz w:val="22"/>
    </w:rPr>
  </w:style>
  <w:style w:type="paragraph" w:styleId="Ttulo">
    <w:name w:val="Title"/>
    <w:basedOn w:val="Normal"/>
    <w:qFormat/>
    <w:rsid w:val="000B49D6"/>
    <w:pPr>
      <w:ind w:left="173" w:right="360"/>
      <w:jc w:val="center"/>
    </w:pPr>
    <w:rPr>
      <w:rFonts w:ascii="Arial" w:hAnsi="Arial"/>
      <w:noProof/>
      <w:color w:val="000000"/>
      <w:sz w:val="24"/>
    </w:rPr>
  </w:style>
  <w:style w:type="paragraph" w:customStyle="1" w:styleId="TOCEntry">
    <w:name w:val="TOCEntry"/>
    <w:basedOn w:val="Normal"/>
    <w:rsid w:val="000B49D6"/>
    <w:pPr>
      <w:tabs>
        <w:tab w:val="left" w:pos="547"/>
        <w:tab w:val="right" w:leader="dot" w:pos="9360"/>
      </w:tabs>
      <w:ind w:left="547" w:hanging="547"/>
    </w:pPr>
    <w:rPr>
      <w:rFonts w:ascii="Arial" w:hAnsi="Arial"/>
      <w:caps/>
      <w:noProof/>
      <w:color w:val="000000"/>
      <w:sz w:val="22"/>
    </w:rPr>
  </w:style>
  <w:style w:type="paragraph" w:customStyle="1" w:styleId="TOCEntry2">
    <w:name w:val="TOCEntry2"/>
    <w:basedOn w:val="Normal"/>
    <w:rsid w:val="000B49D6"/>
    <w:pPr>
      <w:tabs>
        <w:tab w:val="left" w:pos="907"/>
        <w:tab w:val="right" w:leader="dot" w:pos="9360"/>
      </w:tabs>
      <w:ind w:left="907" w:hanging="907"/>
    </w:pPr>
    <w:rPr>
      <w:rFonts w:ascii="Arial" w:hAnsi="Arial"/>
      <w:noProof/>
      <w:color w:val="000000"/>
      <w:sz w:val="22"/>
    </w:rPr>
  </w:style>
  <w:style w:type="paragraph" w:customStyle="1" w:styleId="TOCTitle">
    <w:name w:val="TOCTitle"/>
    <w:basedOn w:val="Normal"/>
    <w:rsid w:val="000B49D6"/>
    <w:pPr>
      <w:jc w:val="center"/>
    </w:pPr>
    <w:rPr>
      <w:rFonts w:ascii="Arial" w:hAnsi="Arial"/>
      <w:caps/>
      <w:noProof/>
      <w:color w:val="000000"/>
      <w:sz w:val="22"/>
    </w:rPr>
  </w:style>
  <w:style w:type="paragraph" w:customStyle="1" w:styleId="Ttitle">
    <w:name w:val="Ttitle"/>
    <w:basedOn w:val="Normal"/>
    <w:rsid w:val="000B49D6"/>
    <w:pPr>
      <w:spacing w:before="260" w:after="260"/>
      <w:jc w:val="center"/>
    </w:pPr>
    <w:rPr>
      <w:rFonts w:ascii="Arial" w:hAnsi="Arial"/>
      <w:noProof/>
      <w:color w:val="000000"/>
      <w:sz w:val="22"/>
    </w:rPr>
  </w:style>
  <w:style w:type="character" w:customStyle="1" w:styleId="Underline">
    <w:name w:val="Underline"/>
    <w:basedOn w:val="Fuentedeprrafopredeter"/>
    <w:rsid w:val="000B49D6"/>
    <w:rPr>
      <w:u w:val="words"/>
    </w:rPr>
  </w:style>
  <w:style w:type="paragraph" w:customStyle="1" w:styleId="UNSNo">
    <w:name w:val="UNSNo"/>
    <w:basedOn w:val="Normal"/>
    <w:rsid w:val="000B49D6"/>
    <w:pPr>
      <w:ind w:left="720" w:right="360" w:hanging="548"/>
      <w:jc w:val="right"/>
    </w:pPr>
    <w:rPr>
      <w:rFonts w:ascii="Arial" w:hAnsi="Arial"/>
      <w:noProof/>
      <w:color w:val="000000"/>
    </w:rPr>
  </w:style>
  <w:style w:type="paragraph" w:styleId="Encabezado">
    <w:name w:val="header"/>
    <w:basedOn w:val="Normal"/>
    <w:rsid w:val="000B49D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0B49D6"/>
    <w:pPr>
      <w:tabs>
        <w:tab w:val="center" w:pos="4320"/>
        <w:tab w:val="right" w:pos="8640"/>
      </w:tabs>
    </w:pPr>
  </w:style>
  <w:style w:type="paragraph" w:customStyle="1" w:styleId="Body1OrdListIndented">
    <w:name w:val="Body1OrdListIndented"/>
    <w:basedOn w:val="Body1OrdList"/>
    <w:rsid w:val="000B49D6"/>
    <w:pPr>
      <w:tabs>
        <w:tab w:val="clear" w:pos="720"/>
        <w:tab w:val="left" w:pos="1152"/>
      </w:tabs>
      <w:ind w:left="1181" w:hanging="461"/>
    </w:pPr>
  </w:style>
  <w:style w:type="paragraph" w:customStyle="1" w:styleId="Body1OrdList">
    <w:name w:val="Body1OrdList"/>
    <w:basedOn w:val="Normal"/>
    <w:rsid w:val="000B49D6"/>
    <w:pPr>
      <w:tabs>
        <w:tab w:val="left" w:pos="720"/>
      </w:tabs>
      <w:overflowPunct w:val="0"/>
      <w:autoSpaceDE w:val="0"/>
      <w:autoSpaceDN w:val="0"/>
      <w:adjustRightInd w:val="0"/>
      <w:spacing w:before="260"/>
      <w:ind w:left="720" w:hanging="360"/>
      <w:textAlignment w:val="baseline"/>
    </w:pPr>
    <w:rPr>
      <w:rFonts w:ascii="Arial" w:hAnsi="Arial"/>
      <w:sz w:val="22"/>
    </w:rPr>
  </w:style>
  <w:style w:type="paragraph" w:customStyle="1" w:styleId="Body1OrdListSubIndent">
    <w:name w:val="Body1OrdListSubIndent"/>
    <w:basedOn w:val="Body1OrdList"/>
    <w:rsid w:val="000B49D6"/>
    <w:pPr>
      <w:tabs>
        <w:tab w:val="clear" w:pos="720"/>
        <w:tab w:val="left" w:pos="1656"/>
      </w:tabs>
      <w:ind w:left="1685" w:hanging="533"/>
    </w:pPr>
  </w:style>
  <w:style w:type="paragraph" w:customStyle="1" w:styleId="Body2OrdListIndented">
    <w:name w:val="Body2OrdListIndented"/>
    <w:basedOn w:val="Body2OrdList"/>
    <w:rsid w:val="000B49D6"/>
    <w:pPr>
      <w:tabs>
        <w:tab w:val="clear" w:pos="907"/>
        <w:tab w:val="left" w:pos="1440"/>
      </w:tabs>
      <w:ind w:left="1411" w:hanging="504"/>
    </w:pPr>
    <w:rPr>
      <w:bCs w:val="0"/>
    </w:rPr>
  </w:style>
  <w:style w:type="paragraph" w:customStyle="1" w:styleId="Body2OrdList">
    <w:name w:val="Body2OrdList"/>
    <w:basedOn w:val="Body2"/>
    <w:rsid w:val="000B49D6"/>
    <w:pPr>
      <w:tabs>
        <w:tab w:val="left" w:pos="907"/>
      </w:tabs>
      <w:overflowPunct w:val="0"/>
      <w:autoSpaceDE w:val="0"/>
      <w:autoSpaceDN w:val="0"/>
      <w:adjustRightInd w:val="0"/>
      <w:ind w:left="907" w:hanging="360"/>
      <w:textAlignment w:val="baseline"/>
    </w:pPr>
    <w:rPr>
      <w:bCs/>
    </w:rPr>
  </w:style>
  <w:style w:type="paragraph" w:customStyle="1" w:styleId="Body2OrdListSubIndent">
    <w:name w:val="Body2OrdListSubIndent"/>
    <w:basedOn w:val="Body2OrdListIndented"/>
    <w:rsid w:val="000B49D6"/>
    <w:pPr>
      <w:tabs>
        <w:tab w:val="clear" w:pos="1440"/>
        <w:tab w:val="left" w:pos="1987"/>
      </w:tabs>
      <w:ind w:left="1987" w:hanging="547"/>
    </w:pPr>
  </w:style>
  <w:style w:type="paragraph" w:customStyle="1" w:styleId="Body3OrdList">
    <w:name w:val="Body3OrdList"/>
    <w:basedOn w:val="Body3"/>
    <w:rsid w:val="000B49D6"/>
    <w:pPr>
      <w:tabs>
        <w:tab w:val="left" w:pos="1080"/>
      </w:tabs>
      <w:overflowPunct w:val="0"/>
      <w:autoSpaceDE w:val="0"/>
      <w:autoSpaceDN w:val="0"/>
      <w:adjustRightInd w:val="0"/>
      <w:ind w:left="1080" w:hanging="360"/>
      <w:textAlignment w:val="baseline"/>
    </w:pPr>
    <w:rPr>
      <w:bCs/>
    </w:rPr>
  </w:style>
  <w:style w:type="paragraph" w:customStyle="1" w:styleId="Body3OrdListIndented">
    <w:name w:val="Body3OrdListIndented"/>
    <w:basedOn w:val="Body3"/>
    <w:rsid w:val="000B49D6"/>
    <w:pPr>
      <w:tabs>
        <w:tab w:val="left" w:pos="1627"/>
      </w:tabs>
      <w:ind w:left="1627" w:hanging="547"/>
    </w:pPr>
  </w:style>
  <w:style w:type="paragraph" w:customStyle="1" w:styleId="Body3OrdListSubIndent">
    <w:name w:val="Body3OrdListSubIndent"/>
    <w:basedOn w:val="Body3"/>
    <w:rsid w:val="000B49D6"/>
    <w:pPr>
      <w:tabs>
        <w:tab w:val="left" w:pos="2160"/>
      </w:tabs>
      <w:ind w:left="2174" w:hanging="547"/>
    </w:pPr>
  </w:style>
  <w:style w:type="paragraph" w:customStyle="1" w:styleId="CallOutNote2">
    <w:name w:val="CallOutNote2"/>
    <w:basedOn w:val="CallOutNote1"/>
    <w:rsid w:val="000B49D6"/>
    <w:pPr>
      <w:tabs>
        <w:tab w:val="clear" w:pos="1267"/>
        <w:tab w:val="left" w:pos="1440"/>
      </w:tabs>
      <w:ind w:left="1454"/>
    </w:pPr>
  </w:style>
  <w:style w:type="paragraph" w:customStyle="1" w:styleId="CallOutNote3">
    <w:name w:val="CallOutNote3"/>
    <w:basedOn w:val="CallOutNote1"/>
    <w:rsid w:val="000B49D6"/>
    <w:pPr>
      <w:tabs>
        <w:tab w:val="clear" w:pos="1267"/>
        <w:tab w:val="left" w:pos="1627"/>
      </w:tabs>
      <w:ind w:left="1627"/>
    </w:pPr>
  </w:style>
  <w:style w:type="paragraph" w:customStyle="1" w:styleId="CallOutNote4">
    <w:name w:val="CallOutNote4"/>
    <w:basedOn w:val="CallOutNote2"/>
    <w:rsid w:val="000B49D6"/>
    <w:pPr>
      <w:tabs>
        <w:tab w:val="clear" w:pos="1440"/>
        <w:tab w:val="left" w:pos="1800"/>
      </w:tabs>
      <w:ind w:left="1814"/>
    </w:pPr>
  </w:style>
  <w:style w:type="paragraph" w:customStyle="1" w:styleId="CallOutNote5">
    <w:name w:val="CallOutNote5"/>
    <w:basedOn w:val="CallOutNote3"/>
    <w:rsid w:val="000B49D6"/>
    <w:pPr>
      <w:tabs>
        <w:tab w:val="left" w:pos="1987"/>
      </w:tabs>
      <w:ind w:left="1987"/>
    </w:pPr>
  </w:style>
  <w:style w:type="paragraph" w:customStyle="1" w:styleId="CallOutNote6">
    <w:name w:val="CallOutNote6"/>
    <w:basedOn w:val="CallOutNote1"/>
    <w:rsid w:val="000B49D6"/>
    <w:pPr>
      <w:tabs>
        <w:tab w:val="left" w:pos="2160"/>
      </w:tabs>
      <w:ind w:left="2174"/>
    </w:pPr>
  </w:style>
  <w:style w:type="paragraph" w:customStyle="1" w:styleId="ParamListHead1">
    <w:name w:val="ParamListHead1"/>
    <w:basedOn w:val="Body1"/>
    <w:rsid w:val="000B49D6"/>
    <w:pPr>
      <w:ind w:left="806"/>
    </w:pPr>
  </w:style>
  <w:style w:type="paragraph" w:customStyle="1" w:styleId="ParamListHead2">
    <w:name w:val="ParamListHead2"/>
    <w:basedOn w:val="Body2"/>
    <w:rsid w:val="000B49D6"/>
    <w:pPr>
      <w:ind w:left="994"/>
    </w:pPr>
  </w:style>
  <w:style w:type="paragraph" w:customStyle="1" w:styleId="ParamListHead3">
    <w:name w:val="ParamListHead3"/>
    <w:basedOn w:val="Body3"/>
    <w:rsid w:val="000B49D6"/>
    <w:pPr>
      <w:ind w:left="1166"/>
    </w:pPr>
  </w:style>
  <w:style w:type="paragraph" w:customStyle="1" w:styleId="ParamListHead4">
    <w:name w:val="ParamListHead4"/>
    <w:basedOn w:val="Head4"/>
    <w:rsid w:val="000B49D6"/>
    <w:pPr>
      <w:numPr>
        <w:ilvl w:val="0"/>
        <w:numId w:val="0"/>
      </w:numPr>
      <w:tabs>
        <w:tab w:val="clear" w:pos="907"/>
      </w:tabs>
      <w:ind w:left="1354"/>
    </w:pPr>
  </w:style>
  <w:style w:type="paragraph" w:customStyle="1" w:styleId="ParamListHead5">
    <w:name w:val="ParamListHead5"/>
    <w:basedOn w:val="Head5"/>
    <w:rsid w:val="000B49D6"/>
    <w:pPr>
      <w:numPr>
        <w:ilvl w:val="0"/>
        <w:numId w:val="0"/>
      </w:numPr>
      <w:ind w:left="1526"/>
    </w:pPr>
  </w:style>
  <w:style w:type="paragraph" w:customStyle="1" w:styleId="ParamListHead6">
    <w:name w:val="ParamListHead6"/>
    <w:basedOn w:val="Head6"/>
    <w:rsid w:val="000B49D6"/>
    <w:pPr>
      <w:numPr>
        <w:ilvl w:val="0"/>
        <w:numId w:val="0"/>
      </w:numPr>
      <w:tabs>
        <w:tab w:val="clear" w:pos="1267"/>
      </w:tabs>
      <w:ind w:left="1714"/>
    </w:pPr>
  </w:style>
  <w:style w:type="paragraph" w:customStyle="1" w:styleId="PlainListHead1">
    <w:name w:val="PlainListHead1"/>
    <w:basedOn w:val="Body1"/>
    <w:rsid w:val="000B49D6"/>
  </w:style>
  <w:style w:type="paragraph" w:customStyle="1" w:styleId="PlainListHead2">
    <w:name w:val="PlainListHead2"/>
    <w:basedOn w:val="Body2"/>
    <w:rsid w:val="000B49D6"/>
  </w:style>
  <w:style w:type="paragraph" w:customStyle="1" w:styleId="PlainListHead3">
    <w:name w:val="PlainListHead3"/>
    <w:basedOn w:val="Body3"/>
    <w:rsid w:val="000B49D6"/>
  </w:style>
  <w:style w:type="paragraph" w:customStyle="1" w:styleId="PlainListHead4">
    <w:name w:val="PlainListHead4"/>
    <w:basedOn w:val="Body4"/>
    <w:rsid w:val="000B49D6"/>
  </w:style>
  <w:style w:type="paragraph" w:customStyle="1" w:styleId="PlainListHead5">
    <w:name w:val="PlainListHead5"/>
    <w:basedOn w:val="Body5"/>
    <w:rsid w:val="000B49D6"/>
  </w:style>
  <w:style w:type="paragraph" w:customStyle="1" w:styleId="PlainListHead6">
    <w:name w:val="PlainListHead6"/>
    <w:basedOn w:val="Body6"/>
    <w:rsid w:val="000B49D6"/>
  </w:style>
  <w:style w:type="paragraph" w:customStyle="1" w:styleId="BulletListHead1">
    <w:name w:val="BulletListHead1"/>
    <w:basedOn w:val="Body1"/>
    <w:rsid w:val="000B49D6"/>
    <w:pPr>
      <w:numPr>
        <w:numId w:val="2"/>
      </w:numPr>
      <w:tabs>
        <w:tab w:val="clear" w:pos="1080"/>
        <w:tab w:val="left" w:pos="360"/>
        <w:tab w:val="left" w:pos="720"/>
      </w:tabs>
      <w:ind w:left="720"/>
    </w:pPr>
  </w:style>
  <w:style w:type="paragraph" w:customStyle="1" w:styleId="BulletListHead2">
    <w:name w:val="BulletListHead2"/>
    <w:basedOn w:val="Body1"/>
    <w:rsid w:val="000B49D6"/>
    <w:pPr>
      <w:numPr>
        <w:numId w:val="3"/>
      </w:numPr>
      <w:tabs>
        <w:tab w:val="left" w:pos="547"/>
      </w:tabs>
    </w:pPr>
  </w:style>
  <w:style w:type="paragraph" w:customStyle="1" w:styleId="BulletListHead3">
    <w:name w:val="BulletListHead3"/>
    <w:basedOn w:val="Body1"/>
    <w:rsid w:val="000B49D6"/>
    <w:pPr>
      <w:numPr>
        <w:numId w:val="4"/>
      </w:numPr>
      <w:tabs>
        <w:tab w:val="left" w:pos="720"/>
      </w:tabs>
    </w:pPr>
  </w:style>
  <w:style w:type="paragraph" w:customStyle="1" w:styleId="BulletListHead4">
    <w:name w:val="BulletListHead4"/>
    <w:basedOn w:val="Body1"/>
    <w:rsid w:val="000B49D6"/>
    <w:pPr>
      <w:numPr>
        <w:numId w:val="5"/>
      </w:numPr>
      <w:tabs>
        <w:tab w:val="left" w:pos="907"/>
      </w:tabs>
    </w:pPr>
  </w:style>
  <w:style w:type="paragraph" w:customStyle="1" w:styleId="BulletListHead5">
    <w:name w:val="BulletListHead5"/>
    <w:basedOn w:val="Body1"/>
    <w:rsid w:val="000B49D6"/>
    <w:pPr>
      <w:numPr>
        <w:numId w:val="6"/>
      </w:numPr>
      <w:tabs>
        <w:tab w:val="left" w:pos="1080"/>
      </w:tabs>
    </w:pPr>
  </w:style>
  <w:style w:type="paragraph" w:customStyle="1" w:styleId="BulletListHead6">
    <w:name w:val="BulletListHead6"/>
    <w:basedOn w:val="Body1"/>
    <w:rsid w:val="000B49D6"/>
    <w:pPr>
      <w:numPr>
        <w:numId w:val="7"/>
      </w:numPr>
      <w:tabs>
        <w:tab w:val="left" w:pos="1267"/>
      </w:tabs>
    </w:pPr>
  </w:style>
  <w:style w:type="paragraph" w:customStyle="1" w:styleId="DocListHead2">
    <w:name w:val="DocListHead2"/>
    <w:basedOn w:val="Body2"/>
    <w:rsid w:val="000B49D6"/>
    <w:pPr>
      <w:tabs>
        <w:tab w:val="left" w:pos="2707"/>
      </w:tabs>
      <w:ind w:left="2707" w:hanging="2160"/>
    </w:pPr>
  </w:style>
  <w:style w:type="paragraph" w:customStyle="1" w:styleId="DocListHead3">
    <w:name w:val="DocListHead3"/>
    <w:basedOn w:val="Body3"/>
    <w:rsid w:val="000B49D6"/>
    <w:pPr>
      <w:tabs>
        <w:tab w:val="left" w:pos="2707"/>
      </w:tabs>
      <w:ind w:left="2707" w:hanging="1987"/>
    </w:pPr>
  </w:style>
  <w:style w:type="paragraph" w:customStyle="1" w:styleId="CellBody">
    <w:name w:val="CellBody"/>
    <w:basedOn w:val="Normal"/>
    <w:rsid w:val="000B49D6"/>
    <w:pPr>
      <w:jc w:val="center"/>
    </w:pPr>
    <w:rPr>
      <w:rFonts w:ascii="Arial" w:hAnsi="Arial"/>
      <w:noProof/>
      <w:color w:val="000000"/>
      <w:sz w:val="22"/>
    </w:rPr>
  </w:style>
  <w:style w:type="paragraph" w:customStyle="1" w:styleId="CellHeading">
    <w:name w:val="CellHeading"/>
    <w:basedOn w:val="Normal"/>
    <w:rsid w:val="000B49D6"/>
    <w:pPr>
      <w:jc w:val="center"/>
    </w:pPr>
    <w:rPr>
      <w:rFonts w:ascii="Arial" w:hAnsi="Arial"/>
      <w:noProof/>
      <w:color w:val="000000"/>
      <w:sz w:val="22"/>
    </w:rPr>
  </w:style>
  <w:style w:type="paragraph" w:customStyle="1" w:styleId="Body4OrdList">
    <w:name w:val="Body4OrdList"/>
    <w:basedOn w:val="Body4"/>
    <w:rsid w:val="000B49D6"/>
    <w:pPr>
      <w:tabs>
        <w:tab w:val="left" w:pos="1267"/>
      </w:tabs>
      <w:ind w:left="1267" w:hanging="360"/>
    </w:pPr>
  </w:style>
  <w:style w:type="paragraph" w:customStyle="1" w:styleId="Body4OrdListIndented">
    <w:name w:val="Body4OrdListIndented"/>
    <w:basedOn w:val="Body4OrdList"/>
    <w:rsid w:val="000B49D6"/>
    <w:pPr>
      <w:tabs>
        <w:tab w:val="clear" w:pos="1267"/>
        <w:tab w:val="left" w:pos="1728"/>
      </w:tabs>
      <w:ind w:left="1742" w:hanging="475"/>
    </w:pPr>
  </w:style>
  <w:style w:type="paragraph" w:customStyle="1" w:styleId="Body4OrdListSubIndent">
    <w:name w:val="Body4OrdListSubIndent"/>
    <w:basedOn w:val="Body4OrdList"/>
    <w:rsid w:val="000B49D6"/>
    <w:pPr>
      <w:tabs>
        <w:tab w:val="clear" w:pos="1267"/>
        <w:tab w:val="left" w:pos="2160"/>
      </w:tabs>
      <w:ind w:left="2160" w:hanging="432"/>
    </w:pPr>
  </w:style>
  <w:style w:type="paragraph" w:customStyle="1" w:styleId="Body5OrdList">
    <w:name w:val="Body5OrdList"/>
    <w:basedOn w:val="Body5"/>
    <w:rsid w:val="000B49D6"/>
    <w:pPr>
      <w:tabs>
        <w:tab w:val="left" w:pos="1440"/>
      </w:tabs>
      <w:ind w:left="1440" w:hanging="360"/>
    </w:pPr>
  </w:style>
  <w:style w:type="paragraph" w:customStyle="1" w:styleId="Body5OrdListIndented">
    <w:name w:val="Body5OrdListIndented"/>
    <w:basedOn w:val="Body5OrdList"/>
    <w:rsid w:val="000B49D6"/>
    <w:pPr>
      <w:tabs>
        <w:tab w:val="clear" w:pos="1440"/>
        <w:tab w:val="left" w:pos="1872"/>
      </w:tabs>
      <w:ind w:left="1872" w:hanging="432"/>
    </w:pPr>
  </w:style>
  <w:style w:type="paragraph" w:customStyle="1" w:styleId="Body5OrdListSubIndent">
    <w:name w:val="Body5OrdListSubIndent"/>
    <w:basedOn w:val="Body5OrdList"/>
    <w:rsid w:val="000B49D6"/>
    <w:pPr>
      <w:tabs>
        <w:tab w:val="clear" w:pos="1440"/>
        <w:tab w:val="left" w:pos="2304"/>
      </w:tabs>
      <w:ind w:left="2304" w:hanging="432"/>
    </w:pPr>
  </w:style>
  <w:style w:type="paragraph" w:customStyle="1" w:styleId="Body6OrdList">
    <w:name w:val="Body6OrdList"/>
    <w:basedOn w:val="Body6"/>
    <w:rsid w:val="000B49D6"/>
    <w:pPr>
      <w:tabs>
        <w:tab w:val="left" w:pos="1584"/>
      </w:tabs>
      <w:ind w:left="1627" w:hanging="360"/>
    </w:pPr>
  </w:style>
  <w:style w:type="paragraph" w:customStyle="1" w:styleId="Body6OrdListIndented">
    <w:name w:val="Body6OrdListIndented"/>
    <w:basedOn w:val="Body6OrdList"/>
    <w:rsid w:val="000B49D6"/>
    <w:pPr>
      <w:tabs>
        <w:tab w:val="clear" w:pos="1584"/>
        <w:tab w:val="left" w:pos="1987"/>
      </w:tabs>
      <w:ind w:left="1987" w:hanging="403"/>
    </w:pPr>
  </w:style>
  <w:style w:type="paragraph" w:customStyle="1" w:styleId="Body6OrdListSubIndent">
    <w:name w:val="Body6OrdListSubIndent"/>
    <w:basedOn w:val="Body6OrdList"/>
    <w:rsid w:val="000B49D6"/>
    <w:pPr>
      <w:tabs>
        <w:tab w:val="clear" w:pos="1584"/>
        <w:tab w:val="left" w:pos="2448"/>
      </w:tabs>
      <w:ind w:left="2462" w:hanging="475"/>
    </w:pPr>
  </w:style>
  <w:style w:type="paragraph" w:customStyle="1" w:styleId="ContinueLevel1">
    <w:name w:val="ContinueLevel1"/>
    <w:basedOn w:val="Head1"/>
    <w:next w:val="Body1"/>
    <w:rsid w:val="000B49D6"/>
    <w:pPr>
      <w:numPr>
        <w:numId w:val="0"/>
      </w:numPr>
      <w:tabs>
        <w:tab w:val="left" w:pos="360"/>
      </w:tabs>
    </w:pPr>
    <w:rPr>
      <w:caps w:val="0"/>
    </w:rPr>
  </w:style>
  <w:style w:type="paragraph" w:customStyle="1" w:styleId="ContinueLevel2">
    <w:name w:val="ContinueLevel2"/>
    <w:basedOn w:val="Body1"/>
    <w:next w:val="Body2"/>
    <w:rsid w:val="000B49D6"/>
    <w:pPr>
      <w:tabs>
        <w:tab w:val="left" w:pos="547"/>
      </w:tabs>
      <w:ind w:left="0"/>
    </w:pPr>
  </w:style>
  <w:style w:type="paragraph" w:customStyle="1" w:styleId="ContinueLevel3">
    <w:name w:val="ContinueLevel3"/>
    <w:basedOn w:val="ContinueLevel2"/>
    <w:next w:val="Body3"/>
    <w:rsid w:val="000B49D6"/>
    <w:pPr>
      <w:tabs>
        <w:tab w:val="clear" w:pos="547"/>
        <w:tab w:val="left" w:pos="720"/>
      </w:tabs>
    </w:pPr>
  </w:style>
  <w:style w:type="paragraph" w:customStyle="1" w:styleId="ContinueLevel4">
    <w:name w:val="ContinueLevel4"/>
    <w:basedOn w:val="Body3"/>
    <w:next w:val="Body4"/>
    <w:rsid w:val="000B49D6"/>
    <w:pPr>
      <w:tabs>
        <w:tab w:val="left" w:pos="907"/>
      </w:tabs>
      <w:ind w:left="0"/>
    </w:pPr>
  </w:style>
  <w:style w:type="paragraph" w:customStyle="1" w:styleId="ContinueLevel5">
    <w:name w:val="ContinueLevel5"/>
    <w:basedOn w:val="Body4"/>
    <w:next w:val="Body5"/>
    <w:rsid w:val="000B49D6"/>
    <w:pPr>
      <w:tabs>
        <w:tab w:val="left" w:pos="1080"/>
      </w:tabs>
      <w:ind w:left="0"/>
    </w:pPr>
  </w:style>
  <w:style w:type="paragraph" w:customStyle="1" w:styleId="ContinueLevel6">
    <w:name w:val="ContinueLevel6"/>
    <w:basedOn w:val="Body5"/>
    <w:next w:val="Body6"/>
    <w:rsid w:val="000B49D6"/>
    <w:pPr>
      <w:tabs>
        <w:tab w:val="left" w:pos="1267"/>
      </w:tabs>
      <w:ind w:left="0"/>
    </w:pPr>
  </w:style>
  <w:style w:type="paragraph" w:customStyle="1" w:styleId="Figure">
    <w:name w:val="Figure"/>
    <w:basedOn w:val="FigTitle"/>
    <w:next w:val="FigTitle"/>
    <w:rsid w:val="000B49D6"/>
  </w:style>
  <w:style w:type="paragraph" w:styleId="Textonotapie">
    <w:name w:val="footnote text"/>
    <w:basedOn w:val="Normal"/>
    <w:semiHidden/>
    <w:rsid w:val="000B49D6"/>
    <w:pPr>
      <w:tabs>
        <w:tab w:val="left" w:pos="284"/>
      </w:tabs>
      <w:jc w:val="both"/>
    </w:pPr>
    <w:rPr>
      <w:rFonts w:ascii="Arial" w:hAnsi="Arial"/>
      <w:sz w:val="18"/>
      <w:lang w:val="en-GB"/>
    </w:rPr>
  </w:style>
  <w:style w:type="paragraph" w:styleId="TDC1">
    <w:name w:val="toc 1"/>
    <w:autoRedefine/>
    <w:semiHidden/>
    <w:rsid w:val="000B49D6"/>
    <w:pPr>
      <w:tabs>
        <w:tab w:val="left" w:pos="851"/>
      </w:tabs>
      <w:ind w:left="142"/>
      <w:jc w:val="both"/>
    </w:pPr>
    <w:rPr>
      <w:rFonts w:ascii="Arial" w:hAnsi="Arial"/>
      <w:b/>
      <w:snapToGrid w:val="0"/>
      <w:sz w:val="12"/>
      <w:lang w:val="fr-FR"/>
    </w:rPr>
  </w:style>
  <w:style w:type="paragraph" w:styleId="TDC4">
    <w:name w:val="toc 4"/>
    <w:basedOn w:val="Normal"/>
    <w:next w:val="Normal"/>
    <w:autoRedefine/>
    <w:semiHidden/>
    <w:rsid w:val="000B49D6"/>
    <w:pPr>
      <w:tabs>
        <w:tab w:val="right" w:leader="dot" w:pos="10206"/>
      </w:tabs>
      <w:ind w:left="600"/>
      <w:jc w:val="both"/>
    </w:pPr>
    <w:rPr>
      <w:rFonts w:ascii="Arial" w:hAnsi="Arial"/>
      <w:lang w:val="en-GB"/>
    </w:rPr>
  </w:style>
  <w:style w:type="paragraph" w:styleId="Textodebloque">
    <w:name w:val="Block Text"/>
    <w:basedOn w:val="Normal"/>
    <w:rsid w:val="000B49D6"/>
    <w:pPr>
      <w:spacing w:before="120"/>
      <w:ind w:left="284" w:right="284"/>
    </w:pPr>
    <w:rPr>
      <w:rFonts w:ascii="Arial" w:hAnsi="Arial"/>
      <w:color w:val="FF0000"/>
      <w:sz w:val="18"/>
    </w:rPr>
  </w:style>
  <w:style w:type="paragraph" w:styleId="Textocomentario">
    <w:name w:val="annotation text"/>
    <w:basedOn w:val="Normal"/>
    <w:semiHidden/>
    <w:rsid w:val="000B49D6"/>
  </w:style>
  <w:style w:type="paragraph" w:customStyle="1" w:styleId="ret2">
    <w:name w:val="ret2"/>
    <w:basedOn w:val="Normal"/>
    <w:rsid w:val="000B49D6"/>
    <w:pPr>
      <w:tabs>
        <w:tab w:val="num" w:pos="1440"/>
      </w:tabs>
      <w:ind w:left="1440" w:hanging="720"/>
    </w:pPr>
    <w:rPr>
      <w:rFonts w:ascii="Arial" w:hAnsi="Arial"/>
    </w:rPr>
  </w:style>
  <w:style w:type="paragraph" w:customStyle="1" w:styleId="texte1">
    <w:name w:val="texte 1"/>
    <w:basedOn w:val="Ttulo1"/>
    <w:rsid w:val="000B49D6"/>
    <w:pPr>
      <w:keepNext w:val="0"/>
      <w:tabs>
        <w:tab w:val="left" w:pos="709"/>
      </w:tabs>
      <w:spacing w:before="240"/>
      <w:ind w:left="709" w:right="0"/>
      <w:outlineLvl w:val="9"/>
    </w:pPr>
    <w:rPr>
      <w:b w:val="0"/>
      <w:bCs w:val="0"/>
      <w:color w:val="auto"/>
      <w:sz w:val="20"/>
    </w:rPr>
  </w:style>
  <w:style w:type="paragraph" w:customStyle="1" w:styleId="texte3">
    <w:name w:val="texte 3"/>
    <w:basedOn w:val="Ttulo3"/>
    <w:rsid w:val="000B49D6"/>
    <w:pPr>
      <w:keepNext w:val="0"/>
      <w:numPr>
        <w:ilvl w:val="0"/>
        <w:numId w:val="0"/>
      </w:numPr>
      <w:spacing w:after="0"/>
      <w:ind w:left="2125"/>
      <w:jc w:val="both"/>
      <w:outlineLvl w:val="9"/>
    </w:pPr>
    <w:rPr>
      <w:rFonts w:cs="Times New Roman"/>
      <w:bCs w:val="0"/>
      <w:color w:val="auto"/>
      <w:sz w:val="20"/>
      <w:szCs w:val="20"/>
    </w:rPr>
  </w:style>
  <w:style w:type="paragraph" w:customStyle="1" w:styleId="texte2">
    <w:name w:val="texte 2"/>
    <w:basedOn w:val="Ttulo2"/>
    <w:rsid w:val="000B49D6"/>
    <w:pPr>
      <w:keepNext w:val="0"/>
      <w:numPr>
        <w:ilvl w:val="0"/>
        <w:numId w:val="0"/>
      </w:numPr>
      <w:spacing w:after="0"/>
      <w:ind w:left="1417"/>
      <w:jc w:val="both"/>
      <w:outlineLvl w:val="9"/>
    </w:pPr>
    <w:rPr>
      <w:rFonts w:cs="Times New Roman"/>
      <w:b w:val="0"/>
      <w:bCs w:val="0"/>
      <w:iCs w:val="0"/>
      <w:color w:val="auto"/>
      <w:sz w:val="20"/>
      <w:szCs w:val="20"/>
    </w:rPr>
  </w:style>
  <w:style w:type="paragraph" w:customStyle="1" w:styleId="Retrait1">
    <w:name w:val="Retrait 1"/>
    <w:basedOn w:val="Normal"/>
    <w:rsid w:val="000B49D6"/>
    <w:pPr>
      <w:spacing w:line="267" w:lineRule="atLeast"/>
      <w:ind w:left="284" w:hanging="284"/>
    </w:pPr>
    <w:rPr>
      <w:rFonts w:ascii="Arial" w:hAnsi="Arial"/>
      <w:sz w:val="18"/>
    </w:rPr>
  </w:style>
  <w:style w:type="paragraph" w:customStyle="1" w:styleId="TEXTMETH">
    <w:name w:val="TEXTMETH"/>
    <w:basedOn w:val="Normal"/>
    <w:rsid w:val="000B49D6"/>
    <w:pPr>
      <w:numPr>
        <w:ilvl w:val="1"/>
        <w:numId w:val="11"/>
      </w:numPr>
      <w:tabs>
        <w:tab w:val="clear" w:pos="1976"/>
      </w:tabs>
      <w:ind w:left="0" w:firstLine="0"/>
      <w:jc w:val="both"/>
    </w:pPr>
    <w:rPr>
      <w:rFonts w:ascii="Arial" w:hAnsi="Arial"/>
      <w:sz w:val="22"/>
    </w:rPr>
  </w:style>
  <w:style w:type="paragraph" w:customStyle="1" w:styleId="retrait2">
    <w:name w:val="retrait 2"/>
    <w:basedOn w:val="Normal"/>
    <w:next w:val="Normal"/>
    <w:rsid w:val="000B49D6"/>
    <w:pPr>
      <w:tabs>
        <w:tab w:val="left" w:pos="851"/>
      </w:tabs>
      <w:ind w:left="709"/>
      <w:jc w:val="both"/>
    </w:pPr>
    <w:rPr>
      <w:rFonts w:ascii="Arial" w:hAnsi="Arial"/>
      <w:lang w:val="en-GB"/>
    </w:rPr>
  </w:style>
  <w:style w:type="paragraph" w:customStyle="1" w:styleId="Sub-Para">
    <w:name w:val="Sub-Para"/>
    <w:basedOn w:val="Normal"/>
    <w:rsid w:val="000B49D6"/>
    <w:pPr>
      <w:spacing w:before="120"/>
      <w:ind w:left="360" w:hanging="360"/>
    </w:pPr>
    <w:rPr>
      <w:rFonts w:ascii="Arial" w:hAnsi="Arial"/>
      <w:snapToGrid w:val="0"/>
    </w:rPr>
  </w:style>
  <w:style w:type="paragraph" w:customStyle="1" w:styleId="titreannexe">
    <w:name w:val="titre annexe"/>
    <w:basedOn w:val="Normal"/>
    <w:rsid w:val="000B49D6"/>
    <w:pPr>
      <w:spacing w:after="240"/>
      <w:jc w:val="center"/>
    </w:pPr>
    <w:rPr>
      <w:rFonts w:ascii="Arial" w:hAnsi="Arial"/>
      <w:b/>
      <w:sz w:val="24"/>
      <w:lang w:val="en-GB"/>
    </w:rPr>
  </w:style>
  <w:style w:type="paragraph" w:styleId="Textodeglobo">
    <w:name w:val="Balloon Text"/>
    <w:basedOn w:val="Normal"/>
    <w:semiHidden/>
    <w:rsid w:val="000B49D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0B49D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0B49D6"/>
    <w:rPr>
      <w:b/>
      <w:bCs/>
    </w:rPr>
  </w:style>
  <w:style w:type="paragraph" w:customStyle="1" w:styleId="9100body">
    <w:name w:val="9100 body"/>
    <w:basedOn w:val="Normal"/>
    <w:rsid w:val="00A05B63"/>
    <w:pPr>
      <w:spacing w:before="240"/>
    </w:pPr>
    <w:rPr>
      <w:rFonts w:ascii="Arial" w:hAnsi="Arial"/>
      <w:b/>
      <w:i/>
    </w:rPr>
  </w:style>
  <w:style w:type="table" w:styleId="Tablaconcuadrcula">
    <w:name w:val="Table Grid"/>
    <w:basedOn w:val="Tablanormal"/>
    <w:rsid w:val="0031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877069"/>
    <w:pPr>
      <w:shd w:val="clear" w:color="auto" w:fill="000080"/>
    </w:pPr>
    <w:rPr>
      <w:rFonts w:ascii="Tahoma" w:hAnsi="Tahoma" w:cs="Tahoma"/>
    </w:rPr>
  </w:style>
  <w:style w:type="paragraph" w:styleId="Textoindependiente">
    <w:name w:val="Body Text"/>
    <w:basedOn w:val="Normal"/>
    <w:rsid w:val="005C2C55"/>
    <w:pPr>
      <w:spacing w:before="40"/>
    </w:pPr>
    <w:rPr>
      <w:rFonts w:ascii="Arial" w:hAnsi="Arial" w:cs="Arial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D6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bratchie\Desktop\aerospa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FAF5B-4FCB-4F5C-B41A-98BEE3E99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aerospace</Template>
  <TotalTime>422</TotalTime>
  <Pages>3</Pages>
  <Words>445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SAE International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NAME</dc:creator>
  <cp:keywords/>
  <dc:description/>
  <cp:lastModifiedBy>Calidad DTM</cp:lastModifiedBy>
  <cp:revision>25</cp:revision>
  <cp:lastPrinted>2023-04-18T18:51:00Z</cp:lastPrinted>
  <dcterms:created xsi:type="dcterms:W3CDTF">2023-04-17T19:01:00Z</dcterms:created>
  <dcterms:modified xsi:type="dcterms:W3CDTF">2023-07-12T18:58:00Z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486409852</vt:i4>
  </property>
  <property fmtid="{D5CDD505-2E9C-101B-9397-08002B2CF9AE}" pid="3" name="_NewReviewCycle">
    <vt:lpwstr/>
  </property>
  <property fmtid="{D5CDD505-2E9C-101B-9397-08002B2CF9AE}" pid="4" name="_EmailSubject">
    <vt:lpwstr>Weber Aircraft SV3 audit report and checklist. </vt:lpwstr>
  </property>
  <property fmtid="{D5CDD505-2E9C-101B-9397-08002B2CF9AE}" pid="5" name="_AuthorEmail">
    <vt:lpwstr>nalor.llc@gmail.com</vt:lpwstr>
  </property>
  <property fmtid="{D5CDD505-2E9C-101B-9397-08002B2CF9AE}" pid="6" name="_AuthorEmailDisplayName">
    <vt:lpwstr>Nacaro Williams</vt:lpwstr>
  </property>
  <property fmtid="{D5CDD505-2E9C-101B-9397-08002B2CF9AE}" pid="7" name="_ReviewingToolsShownOnce">
    <vt:lpwstr/>
  </property>
</Properties>
</file>